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E4D2C" w:rsidRPr="00DC7C74" w:rsidRDefault="005E4D2C" w:rsidP="708235D8">
      <w:pPr>
        <w:rPr>
          <w:rFonts w:ascii="Times New Roman" w:hAnsi="Times New Roman"/>
          <w:lang w:val="en-AU"/>
        </w:rPr>
      </w:pPr>
    </w:p>
    <w:p w14:paraId="0A37501D" w14:textId="77777777" w:rsidR="005E4D2C" w:rsidRPr="00DC7C74" w:rsidRDefault="005E4D2C" w:rsidP="708235D8">
      <w:pPr>
        <w:rPr>
          <w:rFonts w:ascii="Times New Roman" w:hAnsi="Times New Roman"/>
          <w:lang w:val="en-AU"/>
        </w:rPr>
      </w:pPr>
    </w:p>
    <w:p w14:paraId="5DAB6C7B" w14:textId="77777777" w:rsidR="005E4D2C" w:rsidRPr="00DC7C74" w:rsidRDefault="005E4D2C" w:rsidP="708235D8">
      <w:pPr>
        <w:rPr>
          <w:rFonts w:ascii="Times New Roman" w:hAnsi="Times New Roman"/>
          <w:lang w:val="en-AU"/>
        </w:rPr>
      </w:pPr>
    </w:p>
    <w:p w14:paraId="5FAF0209" w14:textId="77777777" w:rsidR="005E4D2C" w:rsidRPr="00DC7C74" w:rsidRDefault="006039FA" w:rsidP="708235D8">
      <w:pPr>
        <w:rPr>
          <w:rFonts w:ascii="Times New Roman" w:hAnsi="Times New Roman"/>
          <w:b/>
          <w:bCs/>
          <w:lang w:val="en-AU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91A356F" wp14:editId="07777777">
                <wp:simplePos x="0" y="0"/>
                <wp:positionH relativeFrom="column">
                  <wp:posOffset>283210</wp:posOffset>
                </wp:positionH>
                <wp:positionV relativeFrom="paragraph">
                  <wp:posOffset>4445</wp:posOffset>
                </wp:positionV>
                <wp:extent cx="5120640" cy="0"/>
                <wp:effectExtent l="6985" t="13970" r="6350" b="508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339CE8D5">
              <v:line id="Line 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gray" from="22.3pt,.35pt" to="425.5pt,.35pt" w14:anchorId="5C1CDF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"/>
            </w:pict>
          </mc:Fallback>
        </mc:AlternateContent>
      </w:r>
    </w:p>
    <w:p w14:paraId="5B0B6154" w14:textId="77777777" w:rsidR="005E4D2C" w:rsidRPr="00DC7C74" w:rsidRDefault="005E4D2C" w:rsidP="708235D8">
      <w:pPr>
        <w:pStyle w:val="titulocapa"/>
        <w:ind w:firstLine="0"/>
        <w:rPr>
          <w:rFonts w:ascii="Times New Roman" w:hAnsi="Times New Roman"/>
          <w:noProof w:val="0"/>
          <w:lang w:val="en-AU"/>
        </w:rPr>
      </w:pPr>
      <w:r w:rsidRPr="708235D8">
        <w:rPr>
          <w:rFonts w:ascii="Times New Roman" w:hAnsi="Times New Roman"/>
          <w:noProof w:val="0"/>
          <w:lang w:val="en-AU"/>
        </w:rPr>
        <w:t>Product Requirements Document</w:t>
      </w:r>
    </w:p>
    <w:p w14:paraId="04105349" w14:textId="77777777" w:rsidR="005E4D2C" w:rsidRPr="00DC7C74" w:rsidRDefault="00554816" w:rsidP="708235D8">
      <w:pPr>
        <w:pStyle w:val="titulocapa"/>
        <w:ind w:firstLine="0"/>
        <w:rPr>
          <w:rFonts w:ascii="Times New Roman" w:hAnsi="Times New Roman"/>
          <w:noProof w:val="0"/>
          <w:sz w:val="22"/>
          <w:szCs w:val="22"/>
          <w:lang w:val="en-AU"/>
        </w:rPr>
      </w:pPr>
      <w:r w:rsidRPr="708235D8">
        <w:rPr>
          <w:rFonts w:ascii="Times New Roman" w:hAnsi="Times New Roman"/>
          <w:noProof w:val="0"/>
          <w:sz w:val="22"/>
          <w:szCs w:val="22"/>
          <w:lang w:val="en-AU"/>
        </w:rPr>
        <w:t xml:space="preserve">Submission 1 </w:t>
      </w:r>
      <w:r w:rsidR="005E4D2C" w:rsidRPr="708235D8">
        <w:rPr>
          <w:rFonts w:ascii="Times New Roman" w:hAnsi="Times New Roman"/>
          <w:noProof w:val="0"/>
          <w:sz w:val="22"/>
          <w:szCs w:val="22"/>
          <w:lang w:val="en-AU"/>
        </w:rPr>
        <w:t>Specification</w:t>
      </w:r>
    </w:p>
    <w:p w14:paraId="02EB378F" w14:textId="77777777" w:rsidR="005E4D2C" w:rsidRPr="00DC7C74" w:rsidRDefault="005E4D2C" w:rsidP="708235D8">
      <w:pPr>
        <w:pStyle w:val="titulocapa2"/>
        <w:ind w:firstLine="0"/>
        <w:rPr>
          <w:rFonts w:ascii="Times New Roman" w:hAnsi="Times New Roman"/>
          <w:noProof w:val="0"/>
          <w:lang w:val="en-AU"/>
        </w:rPr>
      </w:pPr>
    </w:p>
    <w:p w14:paraId="6A05A809" w14:textId="77777777" w:rsidR="005E4D2C" w:rsidRPr="00DC7C74" w:rsidRDefault="005E4D2C" w:rsidP="708235D8">
      <w:pPr>
        <w:pStyle w:val="titulocapa2"/>
        <w:ind w:firstLine="0"/>
        <w:rPr>
          <w:rFonts w:ascii="Times New Roman" w:hAnsi="Times New Roman"/>
          <w:noProof w:val="0"/>
          <w:lang w:val="en-AU"/>
        </w:rPr>
      </w:pPr>
    </w:p>
    <w:p w14:paraId="0D944C09" w14:textId="77777777" w:rsidR="005E4D2C" w:rsidRPr="00DC7C74" w:rsidRDefault="004826E4" w:rsidP="708235D8">
      <w:pPr>
        <w:pStyle w:val="titulocapa2"/>
        <w:ind w:firstLine="0"/>
        <w:rPr>
          <w:rFonts w:ascii="Times New Roman" w:hAnsi="Times New Roman"/>
          <w:b/>
          <w:bCs/>
          <w:noProof w:val="0"/>
          <w:lang w:val="en-AU"/>
        </w:rPr>
      </w:pPr>
      <w:r w:rsidRPr="708235D8">
        <w:rPr>
          <w:rFonts w:ascii="Times New Roman" w:hAnsi="Times New Roman"/>
          <w:b/>
          <w:bCs/>
          <w:noProof w:val="0"/>
          <w:lang w:val="en-AU"/>
        </w:rPr>
        <w:t>SDA8</w:t>
      </w:r>
    </w:p>
    <w:p w14:paraId="1A8CC762" w14:textId="77777777" w:rsidR="005E4D2C" w:rsidRPr="00DC7C74" w:rsidRDefault="00EC4472" w:rsidP="708235D8">
      <w:pPr>
        <w:jc w:val="center"/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SWEN90007 SM2 202</w:t>
      </w:r>
      <w:r w:rsidR="009148DF" w:rsidRPr="708235D8">
        <w:rPr>
          <w:rFonts w:ascii="Times New Roman" w:hAnsi="Times New Roman"/>
          <w:lang w:val="en-AU"/>
        </w:rPr>
        <w:t>1</w:t>
      </w:r>
      <w:r w:rsidRPr="708235D8">
        <w:rPr>
          <w:rFonts w:ascii="Times New Roman" w:hAnsi="Times New Roman"/>
          <w:lang w:val="en-AU"/>
        </w:rPr>
        <w:t xml:space="preserve"> Project</w:t>
      </w:r>
    </w:p>
    <w:p w14:paraId="5A39BBE3" w14:textId="77777777" w:rsidR="005E4D2C" w:rsidRPr="00DC7C74" w:rsidRDefault="005E4D2C" w:rsidP="708235D8">
      <w:pPr>
        <w:outlineLvl w:val="0"/>
        <w:rPr>
          <w:rFonts w:ascii="Times New Roman" w:hAnsi="Times New Roman"/>
          <w:lang w:val="en-AU"/>
        </w:rPr>
      </w:pPr>
    </w:p>
    <w:p w14:paraId="41C8F396" w14:textId="77777777" w:rsidR="005E4D2C" w:rsidRPr="00DC7C74" w:rsidRDefault="005E4D2C" w:rsidP="708235D8">
      <w:pPr>
        <w:outlineLvl w:val="0"/>
        <w:rPr>
          <w:rFonts w:ascii="Times New Roman" w:hAnsi="Times New Roman"/>
          <w:lang w:val="en-AU"/>
        </w:rPr>
      </w:pPr>
    </w:p>
    <w:p w14:paraId="72A3D3EC" w14:textId="77777777" w:rsidR="005E4D2C" w:rsidRPr="00DC7C74" w:rsidRDefault="005E4D2C" w:rsidP="708235D8">
      <w:pPr>
        <w:jc w:val="center"/>
        <w:outlineLvl w:val="0"/>
        <w:rPr>
          <w:rFonts w:ascii="Times New Roman" w:hAnsi="Times New Roman"/>
          <w:lang w:val="en-AU"/>
        </w:rPr>
      </w:pPr>
    </w:p>
    <w:p w14:paraId="0D0B940D" w14:textId="77777777" w:rsidR="005E4D2C" w:rsidRPr="00DC7C74" w:rsidRDefault="005E4D2C" w:rsidP="708235D8">
      <w:pPr>
        <w:jc w:val="center"/>
        <w:rPr>
          <w:rFonts w:ascii="Times New Roman" w:hAnsi="Times New Roman"/>
          <w:lang w:val="en-AU"/>
        </w:rPr>
      </w:pPr>
      <w:r>
        <w:br/>
      </w:r>
    </w:p>
    <w:p w14:paraId="0E27B00A" w14:textId="77777777" w:rsidR="00D91ECF" w:rsidRPr="00DC7C74" w:rsidRDefault="00D91ECF" w:rsidP="708235D8">
      <w:pPr>
        <w:pStyle w:val="BodyText"/>
        <w:rPr>
          <w:rFonts w:ascii="Times New Roman" w:hAnsi="Times New Roman"/>
          <w:lang w:val="en-AU"/>
        </w:rPr>
      </w:pPr>
    </w:p>
    <w:p w14:paraId="60061E4C" w14:textId="77777777" w:rsidR="00D91ECF" w:rsidRPr="00DC7C74" w:rsidRDefault="00D91ECF" w:rsidP="708235D8">
      <w:pPr>
        <w:pStyle w:val="BodyText"/>
        <w:rPr>
          <w:rFonts w:ascii="Times New Roman" w:hAnsi="Times New Roman"/>
          <w:lang w:val="en-AU"/>
        </w:rPr>
      </w:pPr>
    </w:p>
    <w:p w14:paraId="44EAFD9C" w14:textId="77777777" w:rsidR="005E4D2C" w:rsidRPr="00DC7C74" w:rsidRDefault="005E4D2C" w:rsidP="708235D8">
      <w:pPr>
        <w:pStyle w:val="BodyText"/>
        <w:rPr>
          <w:rFonts w:ascii="Times New Roman" w:hAnsi="Times New Roman"/>
          <w:lang w:val="en-AU"/>
        </w:rPr>
      </w:pPr>
      <w:r>
        <w:br/>
      </w:r>
    </w:p>
    <w:p w14:paraId="71999B4E" w14:textId="77777777" w:rsidR="005E4D2C" w:rsidRDefault="005E4D2C" w:rsidP="708235D8">
      <w:pPr>
        <w:jc w:val="center"/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In charge: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2690"/>
        <w:gridCol w:w="3578"/>
      </w:tblGrid>
      <w:tr w:rsidR="00D13BC5" w:rsidRPr="00735881" w14:paraId="0324DAEA" w14:textId="77777777" w:rsidTr="708235D8">
        <w:tc>
          <w:tcPr>
            <w:tcW w:w="3086" w:type="dxa"/>
            <w:shd w:val="clear" w:color="auto" w:fill="auto"/>
          </w:tcPr>
          <w:p w14:paraId="3D0973B8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Student Name</w:t>
            </w:r>
          </w:p>
        </w:tc>
        <w:tc>
          <w:tcPr>
            <w:tcW w:w="3087" w:type="dxa"/>
            <w:shd w:val="clear" w:color="auto" w:fill="auto"/>
          </w:tcPr>
          <w:p w14:paraId="1A96C81D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Student ID</w:t>
            </w:r>
          </w:p>
        </w:tc>
        <w:tc>
          <w:tcPr>
            <w:tcW w:w="3087" w:type="dxa"/>
            <w:shd w:val="clear" w:color="auto" w:fill="auto"/>
          </w:tcPr>
          <w:p w14:paraId="03CA40FF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Email</w:t>
            </w:r>
          </w:p>
        </w:tc>
      </w:tr>
      <w:tr w:rsidR="00D13BC5" w:rsidRPr="00735881" w14:paraId="16F91266" w14:textId="77777777" w:rsidTr="708235D8">
        <w:tc>
          <w:tcPr>
            <w:tcW w:w="3086" w:type="dxa"/>
            <w:shd w:val="clear" w:color="auto" w:fill="auto"/>
          </w:tcPr>
          <w:p w14:paraId="0B4DFADA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Jiashuai Yu</w:t>
            </w:r>
          </w:p>
        </w:tc>
        <w:tc>
          <w:tcPr>
            <w:tcW w:w="3087" w:type="dxa"/>
            <w:shd w:val="clear" w:color="auto" w:fill="auto"/>
          </w:tcPr>
          <w:p w14:paraId="0A81A281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954064</w:t>
            </w:r>
          </w:p>
        </w:tc>
        <w:tc>
          <w:tcPr>
            <w:tcW w:w="3087" w:type="dxa"/>
            <w:shd w:val="clear" w:color="auto" w:fill="auto"/>
          </w:tcPr>
          <w:p w14:paraId="79B270BD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jiashuaiy@student.unimelb.edu.au</w:t>
            </w:r>
          </w:p>
        </w:tc>
      </w:tr>
      <w:tr w:rsidR="00D13BC5" w:rsidRPr="00735881" w14:paraId="5CC9F42A" w14:textId="77777777" w:rsidTr="708235D8">
        <w:tc>
          <w:tcPr>
            <w:tcW w:w="3086" w:type="dxa"/>
            <w:shd w:val="clear" w:color="auto" w:fill="auto"/>
          </w:tcPr>
          <w:p w14:paraId="4D5BB35C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Sufan Xia</w:t>
            </w:r>
          </w:p>
        </w:tc>
        <w:tc>
          <w:tcPr>
            <w:tcW w:w="3087" w:type="dxa"/>
            <w:shd w:val="clear" w:color="auto" w:fill="auto"/>
          </w:tcPr>
          <w:p w14:paraId="4B94D5A5" w14:textId="5A53FBCA" w:rsidR="00D13BC5" w:rsidRPr="00735881" w:rsidRDefault="2C8BF035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828840</w:t>
            </w:r>
          </w:p>
        </w:tc>
        <w:tc>
          <w:tcPr>
            <w:tcW w:w="3087" w:type="dxa"/>
            <w:shd w:val="clear" w:color="auto" w:fill="auto"/>
          </w:tcPr>
          <w:p w14:paraId="7F43019C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sufanx@student.unimelb.edu.au</w:t>
            </w:r>
          </w:p>
        </w:tc>
      </w:tr>
      <w:tr w:rsidR="00D13BC5" w:rsidRPr="00735881" w14:paraId="31E61BC5" w14:textId="77777777" w:rsidTr="708235D8">
        <w:tc>
          <w:tcPr>
            <w:tcW w:w="3086" w:type="dxa"/>
            <w:shd w:val="clear" w:color="auto" w:fill="auto"/>
          </w:tcPr>
          <w:p w14:paraId="21F26461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Thomas Capicchiano</w:t>
            </w:r>
          </w:p>
        </w:tc>
        <w:tc>
          <w:tcPr>
            <w:tcW w:w="3087" w:type="dxa"/>
            <w:shd w:val="clear" w:color="auto" w:fill="auto"/>
          </w:tcPr>
          <w:p w14:paraId="3DEEC669" w14:textId="3DA01E9C" w:rsidR="00D13BC5" w:rsidRPr="00735881" w:rsidRDefault="56C06462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831209</w:t>
            </w:r>
          </w:p>
        </w:tc>
        <w:tc>
          <w:tcPr>
            <w:tcW w:w="3087" w:type="dxa"/>
            <w:shd w:val="clear" w:color="auto" w:fill="auto"/>
          </w:tcPr>
          <w:p w14:paraId="47CCA856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tcapicchiano@student.unimelb.edu.au</w:t>
            </w:r>
          </w:p>
        </w:tc>
      </w:tr>
      <w:tr w:rsidR="00D13BC5" w:rsidRPr="00735881" w14:paraId="41F0FC23" w14:textId="77777777" w:rsidTr="708235D8">
        <w:tc>
          <w:tcPr>
            <w:tcW w:w="3086" w:type="dxa"/>
            <w:shd w:val="clear" w:color="auto" w:fill="auto"/>
          </w:tcPr>
          <w:p w14:paraId="1C7FB4BF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Zhuolun Wu</w:t>
            </w:r>
          </w:p>
        </w:tc>
        <w:tc>
          <w:tcPr>
            <w:tcW w:w="3087" w:type="dxa"/>
            <w:shd w:val="clear" w:color="auto" w:fill="auto"/>
          </w:tcPr>
          <w:p w14:paraId="3DFF2AB4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954465</w:t>
            </w:r>
          </w:p>
        </w:tc>
        <w:tc>
          <w:tcPr>
            <w:tcW w:w="3087" w:type="dxa"/>
            <w:shd w:val="clear" w:color="auto" w:fill="auto"/>
          </w:tcPr>
          <w:p w14:paraId="10724C1A" w14:textId="77777777" w:rsidR="00D13BC5" w:rsidRPr="00735881" w:rsidRDefault="2FEBBF48" w:rsidP="708235D8">
            <w:pPr>
              <w:jc w:val="center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zhuolunw@student.unimelb.edu.au</w:t>
            </w:r>
          </w:p>
        </w:tc>
      </w:tr>
    </w:tbl>
    <w:p w14:paraId="3656B9AB" w14:textId="77777777" w:rsidR="00D13BC5" w:rsidRPr="00DC7C74" w:rsidRDefault="00D13BC5" w:rsidP="708235D8">
      <w:pPr>
        <w:jc w:val="center"/>
        <w:rPr>
          <w:rFonts w:ascii="Times New Roman" w:hAnsi="Times New Roman"/>
          <w:lang w:val="en-AU"/>
        </w:rPr>
      </w:pPr>
    </w:p>
    <w:p w14:paraId="576DAC0C" w14:textId="77777777" w:rsidR="005E4D2C" w:rsidRPr="00D13BC5" w:rsidRDefault="006039FA" w:rsidP="708235D8">
      <w:pPr>
        <w:spacing w:before="120"/>
        <w:rPr>
          <w:rFonts w:ascii="Times New Roman" w:hAnsi="Times New Roman"/>
          <w:lang w:val="en-AU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allowOverlap="1" wp14:anchorId="21BD7F49" wp14:editId="07777777">
                <wp:simplePos x="0" y="0"/>
                <wp:positionH relativeFrom="column">
                  <wp:posOffset>283210</wp:posOffset>
                </wp:positionH>
                <wp:positionV relativeFrom="paragraph">
                  <wp:posOffset>94615</wp:posOffset>
                </wp:positionV>
                <wp:extent cx="5120640" cy="0"/>
                <wp:effectExtent l="6985" t="8890" r="6350" b="1016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2DCCBE70">
              <v:line id="Line 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gray" from="22.3pt,7.45pt" to="425.5pt,7.45pt" w14:anchorId="3DF99B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"/>
            </w:pict>
          </mc:Fallback>
        </mc:AlternateContent>
      </w:r>
    </w:p>
    <w:p w14:paraId="45FB0818" w14:textId="77777777" w:rsidR="005E4D2C" w:rsidRPr="00B66830" w:rsidRDefault="005E4D2C" w:rsidP="708235D8">
      <w:pPr>
        <w:spacing w:before="120"/>
        <w:jc w:val="center"/>
        <w:rPr>
          <w:rFonts w:ascii="Times New Roman" w:hAnsi="Times New Roman"/>
          <w:lang w:val="en-AU" w:eastAsia="en-AU"/>
        </w:rPr>
      </w:pPr>
    </w:p>
    <w:p w14:paraId="049F31CB" w14:textId="77777777" w:rsidR="005E4D2C" w:rsidRPr="00B66830" w:rsidRDefault="005E4D2C" w:rsidP="708235D8">
      <w:pPr>
        <w:spacing w:before="120"/>
        <w:jc w:val="center"/>
        <w:rPr>
          <w:rFonts w:ascii="Times New Roman" w:hAnsi="Times New Roman"/>
          <w:lang w:val="en-AU" w:eastAsia="en-AU"/>
        </w:rPr>
      </w:pPr>
    </w:p>
    <w:p w14:paraId="53128261" w14:textId="77777777" w:rsidR="005E4D2C" w:rsidRPr="00B66830" w:rsidRDefault="005E4D2C" w:rsidP="708235D8">
      <w:pPr>
        <w:spacing w:before="120"/>
        <w:jc w:val="center"/>
        <w:rPr>
          <w:rFonts w:ascii="Times New Roman" w:hAnsi="Times New Roman"/>
          <w:lang w:val="en-AU" w:eastAsia="en-AU"/>
        </w:rPr>
      </w:pPr>
    </w:p>
    <w:p w14:paraId="62486C05" w14:textId="77777777" w:rsidR="005E4D2C" w:rsidRPr="00B66830" w:rsidRDefault="005E4D2C" w:rsidP="708235D8">
      <w:pPr>
        <w:spacing w:before="120"/>
        <w:jc w:val="center"/>
        <w:rPr>
          <w:rFonts w:ascii="Times New Roman" w:hAnsi="Times New Roman"/>
          <w:lang w:val="en-AU" w:eastAsia="en-AU"/>
        </w:rPr>
      </w:pPr>
    </w:p>
    <w:p w14:paraId="4101652C" w14:textId="77777777" w:rsidR="005E4D2C" w:rsidRPr="00B66830" w:rsidRDefault="005E4D2C" w:rsidP="708235D8">
      <w:pPr>
        <w:spacing w:before="120"/>
        <w:jc w:val="center"/>
        <w:rPr>
          <w:rFonts w:ascii="Times New Roman" w:hAnsi="Times New Roman"/>
          <w:lang w:val="en-AU" w:eastAsia="en-AU"/>
        </w:rPr>
      </w:pPr>
    </w:p>
    <w:p w14:paraId="4B99056E" w14:textId="77777777" w:rsidR="005E4D2C" w:rsidRPr="00DC7C74" w:rsidRDefault="006039FA" w:rsidP="708235D8">
      <w:pPr>
        <w:spacing w:before="120"/>
        <w:jc w:val="center"/>
        <w:rPr>
          <w:rFonts w:ascii="Times New Roman" w:hAnsi="Times New Roman"/>
          <w:lang w:val="en-AU"/>
        </w:rPr>
        <w:sectPr w:rsidR="005E4D2C" w:rsidRPr="00DC7C74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  <w:r>
        <w:rPr>
          <w:noProof/>
        </w:rPr>
        <w:drawing>
          <wp:inline distT="0" distB="0" distL="0" distR="0" wp14:anchorId="1F1D7575" wp14:editId="109D4296">
            <wp:extent cx="2932430" cy="1320165"/>
            <wp:effectExtent l="0" t="0" r="0" b="0"/>
            <wp:docPr id="7" name="Picture 4" descr="Image result for unimelb computing and information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8BD" w14:textId="77777777" w:rsidR="0086396C" w:rsidRPr="00004CDC" w:rsidRDefault="005E4D2C" w:rsidP="708235D8">
      <w:pPr>
        <w:pStyle w:val="PSCLegenda"/>
        <w:jc w:val="both"/>
        <w:rPr>
          <w:b w:val="0"/>
          <w:i/>
          <w:iCs/>
          <w:lang w:val="en-AU"/>
        </w:rPr>
      </w:pPr>
      <w:r w:rsidRPr="708235D8">
        <w:rPr>
          <w:lang w:val="en-AU"/>
        </w:rPr>
        <w:t>Revision Histor</w:t>
      </w:r>
      <w:r w:rsidR="00004CDC" w:rsidRPr="708235D8">
        <w:rPr>
          <w:lang w:val="en-AU"/>
        </w:rPr>
        <w:t>y</w:t>
      </w: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125"/>
        <w:gridCol w:w="4320"/>
        <w:gridCol w:w="2325"/>
      </w:tblGrid>
      <w:tr w:rsidR="007E4D7B" w:rsidRPr="00735881" w14:paraId="515F3EAA" w14:textId="77777777" w:rsidTr="224D681F">
        <w:trPr>
          <w:cantSplit/>
        </w:trPr>
        <w:tc>
          <w:tcPr>
            <w:tcW w:w="1320" w:type="dxa"/>
            <w:shd w:val="clear" w:color="auto" w:fill="FFFFFF" w:themeFill="background1"/>
          </w:tcPr>
          <w:p w14:paraId="491072FA" w14:textId="77777777" w:rsidR="007E4D7B" w:rsidRPr="00735881" w:rsidRDefault="22991282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Date</w:t>
            </w:r>
          </w:p>
        </w:tc>
        <w:tc>
          <w:tcPr>
            <w:tcW w:w="1125" w:type="dxa"/>
            <w:shd w:val="clear" w:color="auto" w:fill="FFFFFF" w:themeFill="background1"/>
          </w:tcPr>
          <w:p w14:paraId="6B814A1E" w14:textId="77777777" w:rsidR="007E4D7B" w:rsidRPr="00735881" w:rsidRDefault="22991282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Version</w:t>
            </w:r>
          </w:p>
        </w:tc>
        <w:tc>
          <w:tcPr>
            <w:tcW w:w="4320" w:type="dxa"/>
            <w:shd w:val="clear" w:color="auto" w:fill="FFFFFF" w:themeFill="background1"/>
          </w:tcPr>
          <w:p w14:paraId="31FF54C8" w14:textId="77777777" w:rsidR="007E4D7B" w:rsidRPr="00735881" w:rsidRDefault="22991282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Description</w:t>
            </w:r>
          </w:p>
        </w:tc>
        <w:tc>
          <w:tcPr>
            <w:tcW w:w="2325" w:type="dxa"/>
            <w:shd w:val="clear" w:color="auto" w:fill="FFFFFF" w:themeFill="background1"/>
          </w:tcPr>
          <w:p w14:paraId="1C7DF0E4" w14:textId="77777777" w:rsidR="007E4D7B" w:rsidRPr="00735881" w:rsidRDefault="22991282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Author</w:t>
            </w:r>
          </w:p>
        </w:tc>
      </w:tr>
      <w:tr w:rsidR="007E4D7B" w:rsidRPr="00735881" w14:paraId="18294701" w14:textId="77777777" w:rsidTr="224D681F">
        <w:trPr>
          <w:cantSplit/>
        </w:trPr>
        <w:tc>
          <w:tcPr>
            <w:tcW w:w="1320" w:type="dxa"/>
            <w:vAlign w:val="center"/>
          </w:tcPr>
          <w:p w14:paraId="7881C579" w14:textId="77777777" w:rsidR="007E4D7B" w:rsidRPr="00735881" w:rsidRDefault="00144D1D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13/08/2021</w:t>
            </w:r>
          </w:p>
        </w:tc>
        <w:tc>
          <w:tcPr>
            <w:tcW w:w="1125" w:type="dxa"/>
            <w:vAlign w:val="center"/>
          </w:tcPr>
          <w:p w14:paraId="4B696CB4" w14:textId="31EF3A4A" w:rsidR="007E4D7B" w:rsidRPr="00735881" w:rsidRDefault="00144D1D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01.00</w:t>
            </w:r>
          </w:p>
        </w:tc>
        <w:tc>
          <w:tcPr>
            <w:tcW w:w="4320" w:type="dxa"/>
            <w:vAlign w:val="center"/>
          </w:tcPr>
          <w:p w14:paraId="45A19D20" w14:textId="77777777" w:rsidR="007E4D7B" w:rsidRPr="00735881" w:rsidRDefault="5414C3C6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Initial draft</w:t>
            </w:r>
          </w:p>
        </w:tc>
        <w:tc>
          <w:tcPr>
            <w:tcW w:w="2325" w:type="dxa"/>
            <w:vAlign w:val="center"/>
          </w:tcPr>
          <w:p w14:paraId="582F081E" w14:textId="77777777" w:rsidR="007E4D7B" w:rsidRPr="00735881" w:rsidRDefault="5414C3C6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Zhuolun Wu</w:t>
            </w:r>
          </w:p>
        </w:tc>
      </w:tr>
      <w:tr w:rsidR="0060706C" w:rsidRPr="00735881" w14:paraId="1D36CF51" w14:textId="77777777" w:rsidTr="224D681F">
        <w:trPr>
          <w:cantSplit/>
        </w:trPr>
        <w:tc>
          <w:tcPr>
            <w:tcW w:w="1320" w:type="dxa"/>
            <w:vAlign w:val="center"/>
          </w:tcPr>
          <w:p w14:paraId="5073786A" w14:textId="77777777" w:rsidR="0060706C" w:rsidRPr="00735881" w:rsidRDefault="5E90AD3D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13/08/2021</w:t>
            </w:r>
          </w:p>
        </w:tc>
        <w:tc>
          <w:tcPr>
            <w:tcW w:w="1125" w:type="dxa"/>
            <w:vAlign w:val="center"/>
          </w:tcPr>
          <w:p w14:paraId="4A29766A" w14:textId="17D30989" w:rsidR="0060706C" w:rsidRPr="00735881" w:rsidRDefault="5E90AD3D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02.00</w:t>
            </w:r>
          </w:p>
        </w:tc>
        <w:tc>
          <w:tcPr>
            <w:tcW w:w="4320" w:type="dxa"/>
            <w:vAlign w:val="center"/>
          </w:tcPr>
          <w:p w14:paraId="1855C736" w14:textId="77777777" w:rsidR="0060706C" w:rsidRPr="00735881" w:rsidRDefault="5E90AD3D" w:rsidP="708235D8">
            <w:pPr>
              <w:pStyle w:val="Header"/>
              <w:tabs>
                <w:tab w:val="clear" w:pos="4320"/>
                <w:tab w:val="clear" w:pos="8640"/>
              </w:tabs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Initial draft</w:t>
            </w:r>
          </w:p>
        </w:tc>
        <w:tc>
          <w:tcPr>
            <w:tcW w:w="2325" w:type="dxa"/>
            <w:vAlign w:val="center"/>
          </w:tcPr>
          <w:p w14:paraId="3C193889" w14:textId="77777777" w:rsidR="0060706C" w:rsidRPr="00735881" w:rsidRDefault="5E90AD3D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Zhuolun Wu</w:t>
            </w:r>
          </w:p>
        </w:tc>
      </w:tr>
      <w:tr w:rsidR="004826E4" w:rsidRPr="00735881" w14:paraId="2419BE62" w14:textId="77777777" w:rsidTr="224D681F">
        <w:trPr>
          <w:cantSplit/>
        </w:trPr>
        <w:tc>
          <w:tcPr>
            <w:tcW w:w="1320" w:type="dxa"/>
            <w:vAlign w:val="center"/>
          </w:tcPr>
          <w:p w14:paraId="5AE4526E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13/08/2021</w:t>
            </w:r>
          </w:p>
        </w:tc>
        <w:tc>
          <w:tcPr>
            <w:tcW w:w="1125" w:type="dxa"/>
            <w:vAlign w:val="center"/>
          </w:tcPr>
          <w:p w14:paraId="5AF14006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03.00-D1</w:t>
            </w:r>
          </w:p>
        </w:tc>
        <w:tc>
          <w:tcPr>
            <w:tcW w:w="4320" w:type="dxa"/>
            <w:vAlign w:val="center"/>
          </w:tcPr>
          <w:p w14:paraId="5441D4EC" w14:textId="568760E8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Add use case</w:t>
            </w:r>
            <w:r w:rsidR="0CC48331" w:rsidRPr="708235D8">
              <w:rPr>
                <w:rFonts w:ascii="Times New Roman" w:hAnsi="Times New Roman"/>
                <w:lang w:val="en-AU"/>
              </w:rPr>
              <w:t>s</w:t>
            </w:r>
            <w:r w:rsidRPr="708235D8">
              <w:rPr>
                <w:rFonts w:ascii="Times New Roman" w:hAnsi="Times New Roman"/>
                <w:lang w:val="en-AU"/>
              </w:rPr>
              <w:t xml:space="preserve"> </w:t>
            </w:r>
            <w:r w:rsidR="00DC3B9B" w:rsidRPr="708235D8">
              <w:rPr>
                <w:rFonts w:ascii="Times New Roman" w:hAnsi="Times New Roman"/>
                <w:lang w:val="en-AU"/>
              </w:rPr>
              <w:t>1, 2, 3, 4, 5, and 6</w:t>
            </w:r>
          </w:p>
        </w:tc>
        <w:tc>
          <w:tcPr>
            <w:tcW w:w="2325" w:type="dxa"/>
            <w:vAlign w:val="center"/>
          </w:tcPr>
          <w:p w14:paraId="35190F68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Zhuolun Wu</w:t>
            </w:r>
          </w:p>
        </w:tc>
      </w:tr>
      <w:tr w:rsidR="004826E4" w:rsidRPr="00735881" w14:paraId="4905B87C" w14:textId="77777777" w:rsidTr="224D681F">
        <w:trPr>
          <w:cantSplit/>
        </w:trPr>
        <w:tc>
          <w:tcPr>
            <w:tcW w:w="1320" w:type="dxa"/>
            <w:vAlign w:val="center"/>
          </w:tcPr>
          <w:p w14:paraId="6D28C38D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13/08/2021</w:t>
            </w:r>
          </w:p>
        </w:tc>
        <w:tc>
          <w:tcPr>
            <w:tcW w:w="1125" w:type="dxa"/>
            <w:vAlign w:val="center"/>
          </w:tcPr>
          <w:p w14:paraId="55FB30BD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03.00-D2</w:t>
            </w:r>
          </w:p>
        </w:tc>
        <w:tc>
          <w:tcPr>
            <w:tcW w:w="4320" w:type="dxa"/>
            <w:vAlign w:val="center"/>
          </w:tcPr>
          <w:p w14:paraId="51EFE258" w14:textId="01621089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Add use case</w:t>
            </w:r>
            <w:r w:rsidR="0CC48331" w:rsidRPr="708235D8">
              <w:rPr>
                <w:rFonts w:ascii="Times New Roman" w:hAnsi="Times New Roman"/>
                <w:lang w:val="en-AU"/>
              </w:rPr>
              <w:t>s</w:t>
            </w:r>
            <w:r w:rsidRPr="708235D8">
              <w:rPr>
                <w:rFonts w:ascii="Times New Roman" w:hAnsi="Times New Roman"/>
                <w:lang w:val="en-AU"/>
              </w:rPr>
              <w:t xml:space="preserve"> </w:t>
            </w:r>
            <w:r w:rsidR="00DC3B9B" w:rsidRPr="708235D8">
              <w:rPr>
                <w:rFonts w:ascii="Times New Roman" w:hAnsi="Times New Roman"/>
                <w:lang w:val="en-AU"/>
              </w:rPr>
              <w:t>7</w:t>
            </w:r>
            <w:r w:rsidRPr="708235D8">
              <w:rPr>
                <w:rFonts w:ascii="Times New Roman" w:hAnsi="Times New Roman"/>
                <w:lang w:val="en-AU"/>
              </w:rPr>
              <w:t>,</w:t>
            </w:r>
            <w:r w:rsidR="00DC3B9B" w:rsidRPr="708235D8">
              <w:rPr>
                <w:rFonts w:ascii="Times New Roman" w:hAnsi="Times New Roman"/>
                <w:lang w:val="en-AU"/>
              </w:rPr>
              <w:t xml:space="preserve"> 8</w:t>
            </w:r>
            <w:r w:rsidRPr="708235D8">
              <w:rPr>
                <w:rFonts w:ascii="Times New Roman" w:hAnsi="Times New Roman"/>
                <w:lang w:val="en-AU"/>
              </w:rPr>
              <w:t>,</w:t>
            </w:r>
            <w:r w:rsidR="00DC3B9B" w:rsidRPr="708235D8">
              <w:rPr>
                <w:rFonts w:ascii="Times New Roman" w:hAnsi="Times New Roman"/>
                <w:lang w:val="en-AU"/>
              </w:rPr>
              <w:t xml:space="preserve"> 9, 10, and 11</w:t>
            </w:r>
          </w:p>
        </w:tc>
        <w:tc>
          <w:tcPr>
            <w:tcW w:w="2325" w:type="dxa"/>
            <w:vAlign w:val="center"/>
          </w:tcPr>
          <w:p w14:paraId="73DB4243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Jiashuai Yu</w:t>
            </w:r>
          </w:p>
        </w:tc>
      </w:tr>
      <w:tr w:rsidR="004826E4" w:rsidRPr="00735881" w14:paraId="05082A48" w14:textId="77777777" w:rsidTr="224D681F">
        <w:trPr>
          <w:cantSplit/>
        </w:trPr>
        <w:tc>
          <w:tcPr>
            <w:tcW w:w="1320" w:type="dxa"/>
            <w:vAlign w:val="center"/>
          </w:tcPr>
          <w:p w14:paraId="7A9A27D4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13/08/2021</w:t>
            </w:r>
          </w:p>
        </w:tc>
        <w:tc>
          <w:tcPr>
            <w:tcW w:w="1125" w:type="dxa"/>
            <w:vAlign w:val="center"/>
          </w:tcPr>
          <w:p w14:paraId="3E67801A" w14:textId="03EAC104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03.00</w:t>
            </w:r>
          </w:p>
        </w:tc>
        <w:tc>
          <w:tcPr>
            <w:tcW w:w="4320" w:type="dxa"/>
            <w:vAlign w:val="center"/>
          </w:tcPr>
          <w:p w14:paraId="574E1242" w14:textId="4D719430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Add use case</w:t>
            </w:r>
            <w:r w:rsidR="1103EB7C" w:rsidRPr="708235D8">
              <w:rPr>
                <w:rFonts w:ascii="Times New Roman" w:hAnsi="Times New Roman"/>
                <w:lang w:val="en-AU"/>
              </w:rPr>
              <w:t>s</w:t>
            </w:r>
            <w:r w:rsidRPr="708235D8">
              <w:rPr>
                <w:rFonts w:ascii="Times New Roman" w:hAnsi="Times New Roman"/>
                <w:lang w:val="en-AU"/>
              </w:rPr>
              <w:t xml:space="preserve"> diagram</w:t>
            </w:r>
          </w:p>
        </w:tc>
        <w:tc>
          <w:tcPr>
            <w:tcW w:w="2325" w:type="dxa"/>
            <w:vAlign w:val="center"/>
          </w:tcPr>
          <w:p w14:paraId="64919A5F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Jiashuai Yu</w:t>
            </w:r>
          </w:p>
        </w:tc>
      </w:tr>
      <w:tr w:rsidR="004826E4" w:rsidRPr="00735881" w14:paraId="1FC39945" w14:textId="77777777" w:rsidTr="224D681F">
        <w:trPr>
          <w:cantSplit/>
        </w:trPr>
        <w:tc>
          <w:tcPr>
            <w:tcW w:w="1320" w:type="dxa"/>
            <w:vAlign w:val="center"/>
          </w:tcPr>
          <w:p w14:paraId="0562CB0E" w14:textId="51F644C3" w:rsidR="004826E4" w:rsidRPr="00735881" w:rsidRDefault="363AE48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69EB189C">
              <w:rPr>
                <w:rFonts w:ascii="Times New Roman" w:hAnsi="Times New Roman"/>
                <w:lang w:val="en-AU"/>
              </w:rPr>
              <w:t>15/08/2021</w:t>
            </w:r>
          </w:p>
        </w:tc>
        <w:tc>
          <w:tcPr>
            <w:tcW w:w="1125" w:type="dxa"/>
            <w:vAlign w:val="center"/>
          </w:tcPr>
          <w:p w14:paraId="34CE0A41" w14:textId="17E437A3" w:rsidR="004826E4" w:rsidRPr="00735881" w:rsidRDefault="2A176FB5" w:rsidP="56881D2A">
            <w:pPr>
              <w:spacing w:line="259" w:lineRule="auto"/>
              <w:jc w:val="left"/>
            </w:pPr>
            <w:r w:rsidRPr="224D681F">
              <w:rPr>
                <w:rFonts w:ascii="Times New Roman" w:hAnsi="Times New Roman"/>
                <w:lang w:val="en-AU"/>
              </w:rPr>
              <w:t>04.00</w:t>
            </w:r>
            <w:r w:rsidR="6C06D8FC" w:rsidRPr="224D681F">
              <w:rPr>
                <w:rFonts w:ascii="Times New Roman" w:hAnsi="Times New Roman"/>
                <w:lang w:val="en-AU"/>
              </w:rPr>
              <w:t>-D1</w:t>
            </w:r>
          </w:p>
        </w:tc>
        <w:tc>
          <w:tcPr>
            <w:tcW w:w="4320" w:type="dxa"/>
            <w:vAlign w:val="center"/>
          </w:tcPr>
          <w:p w14:paraId="62EBF3C5" w14:textId="5C42F4B8" w:rsidR="004826E4" w:rsidRPr="00735881" w:rsidRDefault="363AE48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 xml:space="preserve">Added </w:t>
            </w:r>
            <w:r w:rsidR="2E060884" w:rsidRPr="224D681F">
              <w:rPr>
                <w:rFonts w:ascii="Times New Roman" w:hAnsi="Times New Roman"/>
                <w:lang w:val="en-AU"/>
              </w:rPr>
              <w:t>d</w:t>
            </w:r>
            <w:r w:rsidRPr="224D681F">
              <w:rPr>
                <w:rFonts w:ascii="Times New Roman" w:hAnsi="Times New Roman"/>
                <w:lang w:val="en-AU"/>
              </w:rPr>
              <w:t>omain model</w:t>
            </w:r>
            <w:r w:rsidR="2FE2AEE4" w:rsidRPr="224D681F">
              <w:rPr>
                <w:rFonts w:ascii="Times New Roman" w:hAnsi="Times New Roman"/>
                <w:lang w:val="en-AU"/>
              </w:rPr>
              <w:t xml:space="preserve"> draft</w:t>
            </w:r>
          </w:p>
        </w:tc>
        <w:tc>
          <w:tcPr>
            <w:tcW w:w="2325" w:type="dxa"/>
            <w:vAlign w:val="center"/>
          </w:tcPr>
          <w:p w14:paraId="6D98A12B" w14:textId="4B2FB410" w:rsidR="004826E4" w:rsidRPr="00735881" w:rsidRDefault="363AE48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Shufan Xia</w:t>
            </w:r>
          </w:p>
        </w:tc>
      </w:tr>
      <w:tr w:rsidR="004826E4" w:rsidRPr="00735881" w14:paraId="2946DB82" w14:textId="77777777" w:rsidTr="224D681F">
        <w:trPr>
          <w:cantSplit/>
        </w:trPr>
        <w:tc>
          <w:tcPr>
            <w:tcW w:w="1320" w:type="dxa"/>
            <w:vAlign w:val="center"/>
          </w:tcPr>
          <w:p w14:paraId="5997CC1D" w14:textId="4B669253" w:rsidR="004826E4" w:rsidRPr="00735881" w:rsidRDefault="7BAB837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15/08/2021</w:t>
            </w:r>
          </w:p>
        </w:tc>
        <w:tc>
          <w:tcPr>
            <w:tcW w:w="1125" w:type="dxa"/>
            <w:vAlign w:val="center"/>
          </w:tcPr>
          <w:p w14:paraId="110FFD37" w14:textId="58E4C6BA" w:rsidR="004826E4" w:rsidRPr="00735881" w:rsidRDefault="7BAB837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04.00-D2</w:t>
            </w:r>
          </w:p>
        </w:tc>
        <w:tc>
          <w:tcPr>
            <w:tcW w:w="4320" w:type="dxa"/>
            <w:vAlign w:val="center"/>
          </w:tcPr>
          <w:p w14:paraId="6B699379" w14:textId="5F340922" w:rsidR="004826E4" w:rsidRPr="00735881" w:rsidRDefault="7DAB3ABA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Refined and updated</w:t>
            </w:r>
            <w:r w:rsidR="7BAB837C" w:rsidRPr="224D681F">
              <w:rPr>
                <w:rFonts w:ascii="Times New Roman" w:hAnsi="Times New Roman"/>
                <w:lang w:val="en-AU"/>
              </w:rPr>
              <w:t xml:space="preserve"> the domain model</w:t>
            </w:r>
          </w:p>
        </w:tc>
        <w:tc>
          <w:tcPr>
            <w:tcW w:w="2325" w:type="dxa"/>
            <w:vAlign w:val="center"/>
          </w:tcPr>
          <w:p w14:paraId="3FE9F23F" w14:textId="5B676D43" w:rsidR="004826E4" w:rsidRPr="00735881" w:rsidRDefault="7BAB837C" w:rsidP="224D681F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Tom Capicchiano</w:t>
            </w:r>
          </w:p>
        </w:tc>
      </w:tr>
      <w:tr w:rsidR="004826E4" w:rsidRPr="00735881" w14:paraId="1F72F646" w14:textId="77777777" w:rsidTr="224D681F">
        <w:trPr>
          <w:cantSplit/>
        </w:trPr>
        <w:tc>
          <w:tcPr>
            <w:tcW w:w="1320" w:type="dxa"/>
            <w:vAlign w:val="center"/>
          </w:tcPr>
          <w:p w14:paraId="08CE6F91" w14:textId="2A8FFF21" w:rsidR="004826E4" w:rsidRPr="00735881" w:rsidRDefault="7BAB837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15/08/2021</w:t>
            </w:r>
          </w:p>
        </w:tc>
        <w:tc>
          <w:tcPr>
            <w:tcW w:w="1125" w:type="dxa"/>
            <w:vAlign w:val="center"/>
          </w:tcPr>
          <w:p w14:paraId="61CDCEAD" w14:textId="4AF16E44" w:rsidR="004826E4" w:rsidRPr="00735881" w:rsidRDefault="7BAB837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04.00</w:t>
            </w:r>
          </w:p>
        </w:tc>
        <w:tc>
          <w:tcPr>
            <w:tcW w:w="4320" w:type="dxa"/>
            <w:vAlign w:val="center"/>
          </w:tcPr>
          <w:p w14:paraId="6BB9E253" w14:textId="00FF9C94" w:rsidR="004826E4" w:rsidRPr="00735881" w:rsidRDefault="7BAB837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Added description for domain model</w:t>
            </w:r>
          </w:p>
        </w:tc>
        <w:tc>
          <w:tcPr>
            <w:tcW w:w="2325" w:type="dxa"/>
            <w:vAlign w:val="center"/>
          </w:tcPr>
          <w:p w14:paraId="621234D0" w14:textId="73206354" w:rsidR="004826E4" w:rsidRPr="00735881" w:rsidRDefault="7BAB837C" w:rsidP="224D681F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Tom Capicchiano</w:t>
            </w:r>
          </w:p>
          <w:p w14:paraId="23DE523C" w14:textId="3B0FE184" w:rsidR="004826E4" w:rsidRPr="00735881" w:rsidRDefault="7BAB837C" w:rsidP="708235D8">
            <w:pPr>
              <w:jc w:val="left"/>
              <w:rPr>
                <w:rFonts w:ascii="Times New Roman" w:hAnsi="Times New Roman"/>
                <w:lang w:val="en-AU"/>
              </w:rPr>
            </w:pPr>
            <w:r w:rsidRPr="224D681F">
              <w:rPr>
                <w:rFonts w:ascii="Times New Roman" w:hAnsi="Times New Roman"/>
                <w:lang w:val="en-AU"/>
              </w:rPr>
              <w:t>Shufan Xia</w:t>
            </w:r>
          </w:p>
        </w:tc>
      </w:tr>
      <w:tr w:rsidR="004826E4" w:rsidRPr="00735881" w14:paraId="52E56223" w14:textId="77777777" w:rsidTr="224D681F">
        <w:trPr>
          <w:cantSplit/>
        </w:trPr>
        <w:tc>
          <w:tcPr>
            <w:tcW w:w="1320" w:type="dxa"/>
            <w:vAlign w:val="center"/>
          </w:tcPr>
          <w:p w14:paraId="07547A01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1125" w:type="dxa"/>
            <w:vAlign w:val="center"/>
          </w:tcPr>
          <w:p w14:paraId="5043CB0F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4320" w:type="dxa"/>
            <w:vAlign w:val="center"/>
          </w:tcPr>
          <w:p w14:paraId="07459315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2325" w:type="dxa"/>
            <w:vAlign w:val="center"/>
          </w:tcPr>
          <w:p w14:paraId="6537F28F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4826E4" w:rsidRPr="00735881" w14:paraId="6DFB9E20" w14:textId="77777777" w:rsidTr="224D681F">
        <w:trPr>
          <w:cantSplit/>
        </w:trPr>
        <w:tc>
          <w:tcPr>
            <w:tcW w:w="1320" w:type="dxa"/>
            <w:vAlign w:val="center"/>
          </w:tcPr>
          <w:p w14:paraId="70DF9E56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1125" w:type="dxa"/>
            <w:vAlign w:val="center"/>
          </w:tcPr>
          <w:p w14:paraId="44E871BC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4320" w:type="dxa"/>
            <w:vAlign w:val="center"/>
          </w:tcPr>
          <w:p w14:paraId="144A5D23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2325" w:type="dxa"/>
            <w:vAlign w:val="center"/>
          </w:tcPr>
          <w:p w14:paraId="738610EB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4826E4" w:rsidRPr="00735881" w14:paraId="637805D2" w14:textId="77777777" w:rsidTr="224D681F">
        <w:trPr>
          <w:cantSplit/>
        </w:trPr>
        <w:tc>
          <w:tcPr>
            <w:tcW w:w="1320" w:type="dxa"/>
            <w:vAlign w:val="center"/>
          </w:tcPr>
          <w:p w14:paraId="463F29E8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1125" w:type="dxa"/>
            <w:vAlign w:val="center"/>
          </w:tcPr>
          <w:p w14:paraId="3B7B4B86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4320" w:type="dxa"/>
            <w:vAlign w:val="center"/>
          </w:tcPr>
          <w:p w14:paraId="3A0FF5F2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2325" w:type="dxa"/>
            <w:vAlign w:val="center"/>
          </w:tcPr>
          <w:p w14:paraId="5630AD66" w14:textId="77777777" w:rsidR="004826E4" w:rsidRPr="00735881" w:rsidRDefault="004826E4" w:rsidP="708235D8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</w:tbl>
    <w:p w14:paraId="61829076" w14:textId="77777777" w:rsidR="005E4D2C" w:rsidRPr="00DC7C74" w:rsidRDefault="005E4D2C" w:rsidP="708235D8">
      <w:pPr>
        <w:pStyle w:val="Footer"/>
        <w:rPr>
          <w:rFonts w:ascii="Times New Roman" w:hAnsi="Times New Roman"/>
          <w:lang w:val="en-AU"/>
        </w:rPr>
      </w:pPr>
    </w:p>
    <w:p w14:paraId="2BA226A1" w14:textId="77777777" w:rsidR="005E4D2C" w:rsidRPr="00DC7C74" w:rsidRDefault="005E4D2C" w:rsidP="708235D8">
      <w:pPr>
        <w:pStyle w:val="Footer"/>
        <w:rPr>
          <w:rFonts w:ascii="Times New Roman" w:hAnsi="Times New Roman"/>
          <w:lang w:val="en-AU"/>
        </w:rPr>
      </w:pPr>
    </w:p>
    <w:p w14:paraId="17AD93B2" w14:textId="77777777" w:rsidR="005E4D2C" w:rsidRPr="00DC7C74" w:rsidRDefault="005E4D2C" w:rsidP="708235D8">
      <w:pPr>
        <w:pStyle w:val="Footer"/>
        <w:rPr>
          <w:rFonts w:ascii="Times New Roman" w:hAnsi="Times New Roman"/>
          <w:lang w:val="en-AU"/>
        </w:rPr>
      </w:pPr>
    </w:p>
    <w:p w14:paraId="0DE4B5B7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66204FF1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2DBF0D7D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6B62F1B3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02F2C34E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680A4E5D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19219836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296FEF7D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7194DBDC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769D0D3C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54CD245A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1231BE67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36FEB5B0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30D7AA69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7196D064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34FF1C98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6D072C0D" w14:textId="77777777" w:rsidR="003E4E52" w:rsidRPr="00DC7C74" w:rsidRDefault="003E4E52" w:rsidP="708235D8">
      <w:pPr>
        <w:rPr>
          <w:rFonts w:ascii="Times New Roman" w:hAnsi="Times New Roman"/>
          <w:lang w:val="en-AU"/>
        </w:rPr>
      </w:pPr>
    </w:p>
    <w:p w14:paraId="48A21919" w14:textId="77777777" w:rsidR="005E4D2C" w:rsidRPr="00DC7C74" w:rsidRDefault="005E4D2C" w:rsidP="708235D8">
      <w:pPr>
        <w:rPr>
          <w:rFonts w:ascii="Times New Roman" w:hAnsi="Times New Roman"/>
          <w:smallCaps/>
          <w:sz w:val="20"/>
          <w:lang w:val="en-AU"/>
        </w:rPr>
      </w:pPr>
      <w:r w:rsidRPr="708235D8">
        <w:rPr>
          <w:rFonts w:ascii="Times New Roman" w:hAnsi="Times New Roman"/>
          <w:lang w:val="en-AU"/>
        </w:rPr>
        <w:br w:type="page"/>
      </w:r>
    </w:p>
    <w:p w14:paraId="406425CA" w14:textId="77777777" w:rsidR="005E4D2C" w:rsidRPr="00DC7C74" w:rsidRDefault="005E4D2C" w:rsidP="708235D8">
      <w:pPr>
        <w:pStyle w:val="TOCHeading"/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Contents</w:t>
      </w:r>
    </w:p>
    <w:p w14:paraId="4C1DE3E8" w14:textId="77777777" w:rsidR="00AD5094" w:rsidRPr="00A04D1E" w:rsidRDefault="005E4D2C">
      <w:pPr>
        <w:pStyle w:val="TOC1"/>
        <w:rPr>
          <w:rFonts w:ascii="Calibri" w:hAnsi="Calibri"/>
          <w:b w:val="0"/>
          <w:bCs w:val="0"/>
          <w:noProof/>
          <w:sz w:val="24"/>
          <w:szCs w:val="24"/>
          <w:lang w:val="en-AU" w:eastAsia="zh-CN"/>
        </w:rPr>
      </w:pPr>
      <w:r w:rsidRPr="708235D8">
        <w:rPr>
          <w:rFonts w:ascii="Times New Roman" w:hAnsi="Times New Roman"/>
        </w:rPr>
        <w:fldChar w:fldCharType="begin"/>
      </w:r>
      <w:r w:rsidRPr="00DC7C74">
        <w:rPr>
          <w:rFonts w:ascii="Times New Roman" w:hAnsi="Times New Roman"/>
        </w:rPr>
        <w:instrText xml:space="preserve"> TOC \o "1-3" \h \z \u </w:instrText>
      </w:r>
      <w:r w:rsidRPr="708235D8">
        <w:rPr>
          <w:rFonts w:ascii="Times New Roman" w:hAnsi="Times New Roman"/>
        </w:rPr>
        <w:fldChar w:fldCharType="separate"/>
      </w:r>
      <w:hyperlink w:anchor="_Toc77849879" w:history="1">
        <w:r w:rsidR="00AD5094" w:rsidRPr="007D1786">
          <w:rPr>
            <w:rStyle w:val="Hyperlink"/>
            <w:rFonts w:ascii="Times New Roman" w:hAnsi="Times New Roman"/>
            <w:noProof/>
          </w:rPr>
          <w:t>1.</w:t>
        </w:r>
        <w:r w:rsidR="00AD5094" w:rsidRPr="00A04D1E">
          <w:rPr>
            <w:rFonts w:ascii="Calibri" w:hAnsi="Calibri"/>
            <w:b w:val="0"/>
            <w:b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rFonts w:ascii="Times New Roman" w:hAnsi="Times New Roman"/>
            <w:noProof/>
          </w:rPr>
          <w:t>Introduction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_Toc77849879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5</w:t>
        </w:r>
        <w:r w:rsidR="00AD5094">
          <w:rPr>
            <w:noProof/>
            <w:webHidden/>
          </w:rPr>
          <w:fldChar w:fldCharType="end"/>
        </w:r>
      </w:hyperlink>
    </w:p>
    <w:p w14:paraId="01375829" w14:textId="77777777" w:rsidR="00AD5094" w:rsidRPr="00A04D1E" w:rsidRDefault="00FB676A">
      <w:pPr>
        <w:pStyle w:val="TOC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4"/>
          <w:szCs w:val="24"/>
          <w:lang w:val="en-AU" w:eastAsia="zh-CN"/>
        </w:rPr>
      </w:pPr>
      <w:hyperlink w:anchor="_Toc77849880" w:history="1">
        <w:r w:rsidR="00AD5094" w:rsidRPr="007D1786">
          <w:rPr>
            <w:rStyle w:val="Hyperlink"/>
            <w:noProof/>
            <w:lang w:val="en-US"/>
          </w:rPr>
          <w:t>1.1</w:t>
        </w:r>
        <w:r w:rsidR="00AD5094" w:rsidRPr="00A04D1E">
          <w:rPr>
            <w:rFonts w:ascii="Calibri" w:hAnsi="Calibri"/>
            <w:i w:val="0"/>
            <w:i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noProof/>
            <w:lang w:val="en-US"/>
          </w:rPr>
          <w:t>Proposal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_Toc77849880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5</w:t>
        </w:r>
        <w:r w:rsidR="00AD5094">
          <w:rPr>
            <w:noProof/>
            <w:webHidden/>
          </w:rPr>
          <w:fldChar w:fldCharType="end"/>
        </w:r>
      </w:hyperlink>
    </w:p>
    <w:p w14:paraId="7D2385F2" w14:textId="77777777" w:rsidR="00AD5094" w:rsidRPr="00A04D1E" w:rsidRDefault="00FB676A">
      <w:pPr>
        <w:pStyle w:val="TOC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4"/>
          <w:szCs w:val="24"/>
          <w:lang w:val="en-AU" w:eastAsia="zh-CN"/>
        </w:rPr>
      </w:pPr>
      <w:hyperlink w:anchor="_Toc77849881" w:history="1">
        <w:r w:rsidR="00AD5094" w:rsidRPr="007D1786">
          <w:rPr>
            <w:rStyle w:val="Hyperlink"/>
            <w:noProof/>
            <w:lang w:val="en-US"/>
          </w:rPr>
          <w:t>1.2</w:t>
        </w:r>
        <w:r w:rsidR="00AD5094" w:rsidRPr="00A04D1E">
          <w:rPr>
            <w:rFonts w:ascii="Calibri" w:hAnsi="Calibri"/>
            <w:i w:val="0"/>
            <w:i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noProof/>
            <w:lang w:val="en-US"/>
          </w:rPr>
          <w:t>Target Users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_Toc77849881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5</w:t>
        </w:r>
        <w:r w:rsidR="00AD5094">
          <w:rPr>
            <w:noProof/>
            <w:webHidden/>
          </w:rPr>
          <w:fldChar w:fldCharType="end"/>
        </w:r>
      </w:hyperlink>
    </w:p>
    <w:p w14:paraId="55B3CBA5" w14:textId="77777777" w:rsidR="00AD5094" w:rsidRPr="00A04D1E" w:rsidRDefault="00FB676A">
      <w:pPr>
        <w:pStyle w:val="TOC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4"/>
          <w:szCs w:val="24"/>
          <w:lang w:val="en-AU" w:eastAsia="zh-CN"/>
        </w:rPr>
      </w:pPr>
      <w:hyperlink w:anchor="_Toc77849882" w:history="1">
        <w:r w:rsidR="00AD5094" w:rsidRPr="007D1786">
          <w:rPr>
            <w:rStyle w:val="Hyperlink"/>
            <w:noProof/>
            <w:lang w:val="en-US"/>
          </w:rPr>
          <w:t>1.3</w:t>
        </w:r>
        <w:r w:rsidR="00AD5094" w:rsidRPr="00A04D1E">
          <w:rPr>
            <w:rFonts w:ascii="Calibri" w:hAnsi="Calibri"/>
            <w:i w:val="0"/>
            <w:i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noProof/>
            <w:lang w:val="en-US"/>
          </w:rPr>
          <w:t>Conventions, terms and abbreviations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_Toc77849882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5</w:t>
        </w:r>
        <w:r w:rsidR="00AD5094">
          <w:rPr>
            <w:noProof/>
            <w:webHidden/>
          </w:rPr>
          <w:fldChar w:fldCharType="end"/>
        </w:r>
      </w:hyperlink>
    </w:p>
    <w:p w14:paraId="553B5DA2" w14:textId="77777777" w:rsidR="00AD5094" w:rsidRPr="00A04D1E" w:rsidRDefault="00FB676A">
      <w:pPr>
        <w:pStyle w:val="TOC1"/>
        <w:rPr>
          <w:rFonts w:ascii="Calibri" w:hAnsi="Calibri"/>
          <w:b w:val="0"/>
          <w:bCs w:val="0"/>
          <w:noProof/>
          <w:sz w:val="24"/>
          <w:szCs w:val="24"/>
          <w:lang w:val="en-AU" w:eastAsia="zh-CN"/>
        </w:rPr>
      </w:pPr>
      <w:hyperlink w:anchor="_Toc77849883" w:history="1">
        <w:r w:rsidR="00AD5094" w:rsidRPr="007D1786">
          <w:rPr>
            <w:rStyle w:val="Hyperlink"/>
            <w:rFonts w:ascii="Times New Roman" w:hAnsi="Times New Roman"/>
            <w:noProof/>
          </w:rPr>
          <w:t>2.</w:t>
        </w:r>
        <w:r w:rsidR="00AD5094" w:rsidRPr="00A04D1E">
          <w:rPr>
            <w:rFonts w:ascii="Calibri" w:hAnsi="Calibri"/>
            <w:b w:val="0"/>
            <w:b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rFonts w:ascii="Times New Roman" w:hAnsi="Times New Roman"/>
            <w:noProof/>
          </w:rPr>
          <w:t>Actors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_Toc77849883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5</w:t>
        </w:r>
        <w:r w:rsidR="00AD5094">
          <w:rPr>
            <w:noProof/>
            <w:webHidden/>
          </w:rPr>
          <w:fldChar w:fldCharType="end"/>
        </w:r>
      </w:hyperlink>
    </w:p>
    <w:p w14:paraId="74A6D80E" w14:textId="77777777" w:rsidR="00AD5094" w:rsidRPr="00A04D1E" w:rsidRDefault="00FB676A">
      <w:pPr>
        <w:pStyle w:val="TOC1"/>
        <w:rPr>
          <w:rFonts w:ascii="Calibri" w:hAnsi="Calibri"/>
          <w:b w:val="0"/>
          <w:bCs w:val="0"/>
          <w:noProof/>
          <w:sz w:val="24"/>
          <w:szCs w:val="24"/>
          <w:lang w:val="en-AU" w:eastAsia="zh-CN"/>
        </w:rPr>
      </w:pPr>
      <w:hyperlink w:anchor="_Toc77849884" w:history="1">
        <w:r w:rsidR="00AD5094" w:rsidRPr="007D1786">
          <w:rPr>
            <w:rStyle w:val="Hyperlink"/>
            <w:rFonts w:ascii="Times New Roman" w:hAnsi="Times New Roman"/>
            <w:noProof/>
          </w:rPr>
          <w:t>3.</w:t>
        </w:r>
        <w:r w:rsidR="00AD5094" w:rsidRPr="00A04D1E">
          <w:rPr>
            <w:rFonts w:ascii="Calibri" w:hAnsi="Calibri"/>
            <w:b w:val="0"/>
            <w:b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rFonts w:ascii="Times New Roman" w:hAnsi="Times New Roman"/>
            <w:noProof/>
          </w:rPr>
          <w:t>Use Cases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_Toc77849884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6</w:t>
        </w:r>
        <w:r w:rsidR="00AD5094">
          <w:rPr>
            <w:noProof/>
            <w:webHidden/>
          </w:rPr>
          <w:fldChar w:fldCharType="end"/>
        </w:r>
      </w:hyperlink>
    </w:p>
    <w:p w14:paraId="46C28FF4" w14:textId="77777777" w:rsidR="00AD5094" w:rsidRPr="00A04D1E" w:rsidRDefault="00FB676A">
      <w:pPr>
        <w:pStyle w:val="TOC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4"/>
          <w:szCs w:val="24"/>
          <w:lang w:val="en-AU" w:eastAsia="zh-CN"/>
        </w:rPr>
      </w:pPr>
      <w:hyperlink w:anchor="_Toc77849885" w:history="1">
        <w:r w:rsidR="00AD5094" w:rsidRPr="007D1786">
          <w:rPr>
            <w:rStyle w:val="Hyperlink"/>
            <w:noProof/>
            <w:lang w:val="en-US"/>
          </w:rPr>
          <w:t>3.1</w:t>
        </w:r>
        <w:r w:rsidR="00AD5094" w:rsidRPr="00A04D1E">
          <w:rPr>
            <w:rFonts w:ascii="Calibri" w:hAnsi="Calibri"/>
            <w:i w:val="0"/>
            <w:i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noProof/>
            <w:lang w:val="en-US"/>
          </w:rPr>
          <w:t>&lt;students to add info here&gt; Use Case 1: Student Undertakes Examination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_Toc77849885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6</w:t>
        </w:r>
        <w:r w:rsidR="00AD5094">
          <w:rPr>
            <w:noProof/>
            <w:webHidden/>
          </w:rPr>
          <w:fldChar w:fldCharType="end"/>
        </w:r>
      </w:hyperlink>
    </w:p>
    <w:p w14:paraId="0E253D34" w14:textId="77777777" w:rsidR="00AD5094" w:rsidRPr="00A04D1E" w:rsidRDefault="00FB676A">
      <w:pPr>
        <w:pStyle w:val="TOC1"/>
        <w:rPr>
          <w:rFonts w:ascii="Calibri" w:hAnsi="Calibri"/>
          <w:b w:val="0"/>
          <w:bCs w:val="0"/>
          <w:noProof/>
          <w:sz w:val="24"/>
          <w:szCs w:val="24"/>
          <w:lang w:val="en-AU" w:eastAsia="zh-CN"/>
        </w:rPr>
      </w:pPr>
      <w:hyperlink w:anchor="_Toc77849886" w:history="1">
        <w:r w:rsidR="00AD5094" w:rsidRPr="007D1786">
          <w:rPr>
            <w:rStyle w:val="Hyperlink"/>
            <w:rFonts w:ascii="Times New Roman" w:hAnsi="Times New Roman"/>
            <w:noProof/>
          </w:rPr>
          <w:t>4.</w:t>
        </w:r>
        <w:r w:rsidR="00AD5094" w:rsidRPr="00A04D1E">
          <w:rPr>
            <w:rFonts w:ascii="Calibri" w:hAnsi="Calibri"/>
            <w:b w:val="0"/>
            <w:b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rFonts w:ascii="Times New Roman" w:hAnsi="Times New Roman"/>
            <w:noProof/>
          </w:rPr>
          <w:t>Domain Model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_Toc77849886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6</w:t>
        </w:r>
        <w:r w:rsidR="00AD5094">
          <w:rPr>
            <w:noProof/>
            <w:webHidden/>
          </w:rPr>
          <w:fldChar w:fldCharType="end"/>
        </w:r>
      </w:hyperlink>
    </w:p>
    <w:p w14:paraId="6129A5E7" w14:textId="77777777" w:rsidR="00AD5094" w:rsidRPr="00A04D1E" w:rsidRDefault="00FB676A">
      <w:pPr>
        <w:pStyle w:val="TOC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4"/>
          <w:szCs w:val="24"/>
          <w:lang w:val="en-AU" w:eastAsia="zh-CN"/>
        </w:rPr>
      </w:pPr>
      <w:hyperlink w:anchor="_Toc77849887" w:history="1">
        <w:r w:rsidR="00AD5094" w:rsidRPr="007D1786">
          <w:rPr>
            <w:rStyle w:val="Hyperlink"/>
            <w:noProof/>
            <w:lang w:val="en-US"/>
          </w:rPr>
          <w:t>4.1</w:t>
        </w:r>
        <w:r w:rsidR="00AD5094" w:rsidRPr="00A04D1E">
          <w:rPr>
            <w:rFonts w:ascii="Calibri" w:hAnsi="Calibri"/>
            <w:i w:val="0"/>
            <w:i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rFonts w:ascii="Calibri" w:hAnsi="Calibri" w:cs="Calibri"/>
            <w:noProof/>
            <w:lang w:val="en-US"/>
          </w:rPr>
          <w:t>﻿</w:t>
        </w:r>
        <w:r w:rsidR="00AD5094" w:rsidRPr="007D1786">
          <w:rPr>
            <w:rStyle w:val="Hyperlink"/>
            <w:noProof/>
            <w:lang w:val="en-US"/>
          </w:rPr>
          <w:t>&lt;students to add info here&gt; Domain Model Description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_Toc77849887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6</w:t>
        </w:r>
        <w:r w:rsidR="00AD5094">
          <w:rPr>
            <w:noProof/>
            <w:webHidden/>
          </w:rPr>
          <w:fldChar w:fldCharType="end"/>
        </w:r>
      </w:hyperlink>
    </w:p>
    <w:p w14:paraId="238D8260" w14:textId="77777777" w:rsidR="00AD5094" w:rsidRPr="00A04D1E" w:rsidRDefault="00FB676A">
      <w:pPr>
        <w:pStyle w:val="TOC2"/>
        <w:tabs>
          <w:tab w:val="left" w:pos="880"/>
          <w:tab w:val="right" w:leader="dot" w:pos="9060"/>
        </w:tabs>
        <w:rPr>
          <w:rFonts w:ascii="Calibri" w:hAnsi="Calibri"/>
          <w:i w:val="0"/>
          <w:iCs w:val="0"/>
          <w:noProof/>
          <w:sz w:val="24"/>
          <w:szCs w:val="24"/>
          <w:lang w:val="en-AU" w:eastAsia="zh-CN"/>
        </w:rPr>
      </w:pPr>
      <w:hyperlink w:anchor="_Toc77849888" w:history="1">
        <w:r w:rsidR="00AD5094" w:rsidRPr="007D1786">
          <w:rPr>
            <w:rStyle w:val="Hyperlink"/>
            <w:noProof/>
            <w:lang w:val="en-US"/>
          </w:rPr>
          <w:t>4.2</w:t>
        </w:r>
        <w:r w:rsidR="00AD5094" w:rsidRPr="00A04D1E">
          <w:rPr>
            <w:rFonts w:ascii="Calibri" w:hAnsi="Calibri"/>
            <w:i w:val="0"/>
            <w:iCs w:val="0"/>
            <w:noProof/>
            <w:sz w:val="24"/>
            <w:szCs w:val="24"/>
            <w:lang w:val="en-AU" w:eastAsia="zh-CN"/>
          </w:rPr>
          <w:tab/>
        </w:r>
        <w:r w:rsidR="00AD5094" w:rsidRPr="007D1786">
          <w:rPr>
            <w:rStyle w:val="Hyperlink"/>
            <w:rFonts w:ascii="Calibri" w:hAnsi="Calibri" w:cs="Calibri"/>
            <w:noProof/>
            <w:lang w:val="en-US"/>
          </w:rPr>
          <w:t>﻿</w:t>
        </w:r>
        <w:r w:rsidR="00AD5094" w:rsidRPr="007D1786">
          <w:rPr>
            <w:rStyle w:val="Hyperlink"/>
            <w:noProof/>
            <w:lang w:val="en-US"/>
          </w:rPr>
          <w:t>&lt;students to add info here&gt; Domain Model Diagram</w:t>
        </w:r>
        <w:r w:rsidR="00AD5094">
          <w:rPr>
            <w:noProof/>
            <w:webHidden/>
          </w:rPr>
          <w:tab/>
        </w:r>
        <w:r w:rsidR="00AD5094">
          <w:rPr>
            <w:noProof/>
            <w:webHidden/>
          </w:rPr>
          <w:fldChar w:fldCharType="begin"/>
        </w:r>
        <w:r w:rsidR="00AD5094">
          <w:rPr>
            <w:noProof/>
            <w:webHidden/>
          </w:rPr>
          <w:instrText xml:space="preserve"> PAGEREF _Toc77849888 \h </w:instrText>
        </w:r>
        <w:r w:rsidR="00AD5094">
          <w:rPr>
            <w:noProof/>
            <w:webHidden/>
          </w:rPr>
        </w:r>
        <w:r w:rsidR="00AD5094">
          <w:rPr>
            <w:noProof/>
            <w:webHidden/>
          </w:rPr>
          <w:fldChar w:fldCharType="separate"/>
        </w:r>
        <w:r w:rsidR="00AD5094">
          <w:rPr>
            <w:noProof/>
            <w:webHidden/>
          </w:rPr>
          <w:t>7</w:t>
        </w:r>
        <w:r w:rsidR="00AD5094">
          <w:rPr>
            <w:noProof/>
            <w:webHidden/>
          </w:rPr>
          <w:fldChar w:fldCharType="end"/>
        </w:r>
      </w:hyperlink>
    </w:p>
    <w:p w14:paraId="6BD18F9B" w14:textId="77777777" w:rsidR="005E4D2C" w:rsidRPr="00DC7C74" w:rsidRDefault="005E4D2C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b/>
          <w:bCs/>
          <w:noProof/>
        </w:rPr>
        <w:fldChar w:fldCharType="end"/>
      </w:r>
    </w:p>
    <w:p w14:paraId="3E7A9F1C" w14:textId="77777777" w:rsidR="00410E30" w:rsidRPr="00DC7C74" w:rsidRDefault="005E4D2C" w:rsidP="708235D8">
      <w:pPr>
        <w:pStyle w:val="Heading1"/>
        <w:rPr>
          <w:rFonts w:ascii="Times New Roman" w:hAnsi="Times New Roman"/>
          <w:sz w:val="20"/>
          <w:lang w:val="en-US"/>
        </w:rPr>
      </w:pPr>
      <w:r w:rsidRPr="708235D8">
        <w:rPr>
          <w:rFonts w:ascii="Times New Roman" w:hAnsi="Times New Roman"/>
          <w:b w:val="0"/>
          <w:lang w:val="en-AU"/>
        </w:rPr>
        <w:br w:type="page"/>
      </w:r>
      <w:bookmarkStart w:id="0" w:name="_Toc190769607"/>
      <w:bookmarkStart w:id="1" w:name="_Toc190770994"/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8239148"/>
      <w:bookmarkStart w:id="9" w:name="_Toc193285635"/>
      <w:bookmarkStart w:id="10" w:name="_Toc193285670"/>
      <w:bookmarkStart w:id="11" w:name="_Toc193285875"/>
      <w:bookmarkStart w:id="12" w:name="_Toc193295654"/>
      <w:bookmarkStart w:id="13" w:name="_Toc193295727"/>
      <w:bookmarkStart w:id="14" w:name="_Toc292355007"/>
      <w:bookmarkStart w:id="15" w:name="_Toc77849879"/>
      <w:bookmarkEnd w:id="0"/>
      <w:bookmarkEnd w:id="1"/>
      <w:r w:rsidR="00410E30" w:rsidRPr="708235D8">
        <w:rPr>
          <w:rFonts w:ascii="Times New Roman" w:hAnsi="Times New Roman"/>
          <w:sz w:val="20"/>
          <w:lang w:val="en-AU"/>
        </w:rPr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E84D7A5" w14:textId="77777777" w:rsidR="00410E30" w:rsidRPr="00DC7C74" w:rsidRDefault="00410E30" w:rsidP="708235D8">
      <w:pPr>
        <w:pStyle w:val="Heading2"/>
        <w:rPr>
          <w:rFonts w:ascii="Times New Roman" w:hAnsi="Times New Roman"/>
          <w:sz w:val="20"/>
          <w:lang w:val="en-US"/>
        </w:rPr>
      </w:pPr>
      <w:bookmarkStart w:id="16" w:name="_Toc122239677"/>
      <w:bookmarkStart w:id="17" w:name="_Toc193285279"/>
      <w:bookmarkStart w:id="18" w:name="_Toc193285636"/>
      <w:bookmarkStart w:id="19" w:name="_Toc193285671"/>
      <w:bookmarkStart w:id="20" w:name="_Toc193285876"/>
      <w:bookmarkStart w:id="21" w:name="_Toc193286013"/>
      <w:bookmarkStart w:id="22" w:name="_Toc193295655"/>
      <w:bookmarkStart w:id="23" w:name="_Toc193295728"/>
      <w:bookmarkStart w:id="24" w:name="_Toc194811935"/>
      <w:bookmarkStart w:id="25" w:name="_Toc292355008"/>
      <w:bookmarkStart w:id="26" w:name="_Toc77849880"/>
      <w:bookmarkStart w:id="27" w:name="_Toc467473441"/>
      <w:bookmarkStart w:id="28" w:name="_Toc467473973"/>
      <w:bookmarkStart w:id="29" w:name="_Toc467477712"/>
      <w:bookmarkStart w:id="30" w:name="_Toc467494866"/>
      <w:bookmarkStart w:id="31" w:name="_Toc467495236"/>
      <w:bookmarkStart w:id="32" w:name="_Toc468086042"/>
      <w:bookmarkStart w:id="33" w:name="_Toc498239150"/>
      <w:r w:rsidRPr="708235D8">
        <w:rPr>
          <w:rFonts w:ascii="Times New Roman" w:hAnsi="Times New Roman"/>
          <w:sz w:val="20"/>
          <w:lang w:val="en-AU"/>
        </w:rPr>
        <w:t>Proposal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6359B2D" w14:textId="77777777" w:rsidR="00410E30" w:rsidRPr="00DC7C74" w:rsidRDefault="00410E30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 xml:space="preserve">This document specifies </w:t>
      </w:r>
      <w:r w:rsidR="004B0482" w:rsidRPr="708235D8">
        <w:rPr>
          <w:rFonts w:ascii="Times New Roman" w:hAnsi="Times New Roman"/>
          <w:lang w:val="en-AU"/>
        </w:rPr>
        <w:t xml:space="preserve">the </w:t>
      </w:r>
      <w:r w:rsidR="00996230" w:rsidRPr="708235D8">
        <w:rPr>
          <w:rFonts w:ascii="Times New Roman" w:hAnsi="Times New Roman"/>
          <w:lang w:val="en-AU"/>
        </w:rPr>
        <w:t>SWEN90007</w:t>
      </w:r>
      <w:r w:rsidR="009A21AE" w:rsidRPr="708235D8">
        <w:rPr>
          <w:rFonts w:ascii="Times New Roman" w:hAnsi="Times New Roman"/>
          <w:lang w:val="en-AU"/>
        </w:rPr>
        <w:t xml:space="preserve"> project</w:t>
      </w:r>
      <w:r w:rsidR="00BE2B67" w:rsidRPr="708235D8">
        <w:rPr>
          <w:rFonts w:ascii="Times New Roman" w:hAnsi="Times New Roman"/>
          <w:lang w:val="en-AU"/>
        </w:rPr>
        <w:t xml:space="preserve"> use cases</w:t>
      </w:r>
      <w:r w:rsidR="003F3615" w:rsidRPr="708235D8">
        <w:rPr>
          <w:rFonts w:ascii="Times New Roman" w:hAnsi="Times New Roman"/>
          <w:lang w:val="en-AU"/>
        </w:rPr>
        <w:t>,</w:t>
      </w:r>
      <w:r w:rsidR="00554816" w:rsidRPr="708235D8">
        <w:rPr>
          <w:rFonts w:ascii="Times New Roman" w:hAnsi="Times New Roman"/>
          <w:lang w:val="en-AU"/>
        </w:rPr>
        <w:t xml:space="preserve"> actors</w:t>
      </w:r>
      <w:r w:rsidRPr="708235D8">
        <w:rPr>
          <w:rFonts w:ascii="Times New Roman" w:hAnsi="Times New Roman"/>
          <w:lang w:val="en-AU"/>
        </w:rPr>
        <w:t xml:space="preserve"> to be implemented</w:t>
      </w:r>
      <w:r w:rsidR="00554816" w:rsidRPr="708235D8">
        <w:rPr>
          <w:rFonts w:ascii="Times New Roman" w:hAnsi="Times New Roman"/>
          <w:lang w:val="en-AU"/>
        </w:rPr>
        <w:t>, and the system’s domain model.</w:t>
      </w:r>
    </w:p>
    <w:p w14:paraId="7DFF1A55" w14:textId="77777777" w:rsidR="00410E30" w:rsidRPr="00DC7C74" w:rsidRDefault="00410E30" w:rsidP="708235D8">
      <w:pPr>
        <w:pStyle w:val="Heading2"/>
        <w:rPr>
          <w:rFonts w:ascii="Times New Roman" w:hAnsi="Times New Roman"/>
          <w:sz w:val="20"/>
          <w:lang w:val="en-US"/>
        </w:rPr>
      </w:pPr>
      <w:bookmarkStart w:id="34" w:name="_Toc122239678"/>
      <w:bookmarkStart w:id="35" w:name="_Toc193285280"/>
      <w:bookmarkStart w:id="36" w:name="_Toc193285637"/>
      <w:bookmarkStart w:id="37" w:name="_Toc193285672"/>
      <w:bookmarkStart w:id="38" w:name="_Toc193285877"/>
      <w:bookmarkStart w:id="39" w:name="_Toc193286014"/>
      <w:bookmarkStart w:id="40" w:name="_Toc193295656"/>
      <w:bookmarkStart w:id="41" w:name="_Toc193295729"/>
      <w:bookmarkStart w:id="42" w:name="_Toc194811936"/>
      <w:bookmarkStart w:id="43" w:name="_Toc292355009"/>
      <w:bookmarkStart w:id="44" w:name="_Toc77849881"/>
      <w:r w:rsidRPr="708235D8">
        <w:rPr>
          <w:rFonts w:ascii="Times New Roman" w:hAnsi="Times New Roman"/>
          <w:sz w:val="20"/>
          <w:lang w:val="en-AU"/>
        </w:rPr>
        <w:t>Target Users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B234DAD" w14:textId="77777777" w:rsidR="00410E30" w:rsidRPr="00DC7C74" w:rsidRDefault="00410E30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 xml:space="preserve">This document is mainly intended for </w:t>
      </w:r>
      <w:r w:rsidR="00DF06EF" w:rsidRPr="708235D8">
        <w:rPr>
          <w:rFonts w:ascii="Times New Roman" w:hAnsi="Times New Roman"/>
          <w:lang w:val="en-AU"/>
        </w:rPr>
        <w:t>SWEN90007 students and teaching team</w:t>
      </w:r>
      <w:r w:rsidRPr="708235D8">
        <w:rPr>
          <w:rFonts w:ascii="Times New Roman" w:hAnsi="Times New Roman"/>
          <w:lang w:val="en-AU"/>
        </w:rPr>
        <w:t>.</w:t>
      </w:r>
    </w:p>
    <w:p w14:paraId="0A31D2CF" w14:textId="77777777" w:rsidR="00410E30" w:rsidRPr="00DC7C74" w:rsidRDefault="00410E30" w:rsidP="708235D8">
      <w:pPr>
        <w:pStyle w:val="Heading2"/>
        <w:rPr>
          <w:rFonts w:ascii="Times New Roman" w:hAnsi="Times New Roman"/>
          <w:sz w:val="20"/>
          <w:lang w:val="en-US"/>
        </w:rPr>
      </w:pPr>
      <w:bookmarkStart w:id="45" w:name="_Toc141253306"/>
      <w:bookmarkStart w:id="46" w:name="_Toc193285281"/>
      <w:bookmarkStart w:id="47" w:name="_Toc193285638"/>
      <w:bookmarkStart w:id="48" w:name="_Toc193285673"/>
      <w:bookmarkStart w:id="49" w:name="_Toc193285878"/>
      <w:bookmarkStart w:id="50" w:name="_Toc193286015"/>
      <w:bookmarkStart w:id="51" w:name="_Toc193295657"/>
      <w:bookmarkStart w:id="52" w:name="_Toc193295730"/>
      <w:bookmarkStart w:id="53" w:name="_Toc194811937"/>
      <w:bookmarkStart w:id="54" w:name="_Toc292355010"/>
      <w:bookmarkStart w:id="55" w:name="_Toc77849882"/>
      <w:bookmarkEnd w:id="27"/>
      <w:bookmarkEnd w:id="28"/>
      <w:bookmarkEnd w:id="29"/>
      <w:bookmarkEnd w:id="30"/>
      <w:bookmarkEnd w:id="31"/>
      <w:bookmarkEnd w:id="32"/>
      <w:bookmarkEnd w:id="33"/>
      <w:r w:rsidRPr="708235D8">
        <w:rPr>
          <w:rFonts w:ascii="Times New Roman" w:hAnsi="Times New Roman"/>
          <w:sz w:val="20"/>
          <w:lang w:val="en-AU"/>
        </w:rPr>
        <w:t>Conventions, terms and abbreviations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993395F" w14:textId="77777777" w:rsidR="00410E30" w:rsidRPr="00DC7C74" w:rsidRDefault="00410E30" w:rsidP="708235D8">
      <w:pPr>
        <w:spacing w:after="240"/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This section explains the concept of some important terms that will be used throughout</w:t>
      </w:r>
      <w:r w:rsidRPr="708235D8">
        <w:rPr>
          <w:rFonts w:ascii="Times New Roman" w:hAnsi="Times New Roman"/>
          <w:sz w:val="20"/>
          <w:lang w:val="en-AU"/>
        </w:rPr>
        <w:t xml:space="preserve"> </w:t>
      </w:r>
      <w:r w:rsidRPr="708235D8">
        <w:rPr>
          <w:rFonts w:ascii="Times New Roman" w:hAnsi="Times New Roman"/>
          <w:lang w:val="en-AU"/>
        </w:rPr>
        <w:t xml:space="preserve">this document. These terms are detailed alphabetically in the following table.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A676C5" w:rsidRPr="00735881" w14:paraId="672F6D42" w14:textId="77777777" w:rsidTr="708235D8">
        <w:tc>
          <w:tcPr>
            <w:tcW w:w="2552" w:type="dxa"/>
            <w:shd w:val="clear" w:color="auto" w:fill="FFFFFF" w:themeFill="background1"/>
          </w:tcPr>
          <w:p w14:paraId="0CEB4B25" w14:textId="77777777" w:rsidR="00A676C5" w:rsidRPr="00735881" w:rsidRDefault="57EDF143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bookmarkStart w:id="56" w:name="_Toc4412843"/>
            <w:bookmarkStart w:id="57" w:name="_Toc136838812"/>
            <w:bookmarkStart w:id="58" w:name="_Ref471394537"/>
            <w:bookmarkStart w:id="59" w:name="_Toc467473442"/>
            <w:bookmarkStart w:id="60" w:name="_Toc467473974"/>
            <w:bookmarkStart w:id="61" w:name="_Toc467477713"/>
            <w:bookmarkStart w:id="62" w:name="_Toc467494867"/>
            <w:bookmarkStart w:id="63" w:name="_Toc467495237"/>
            <w:bookmarkStart w:id="64" w:name="_Toc468086045"/>
            <w:bookmarkStart w:id="65" w:name="_Toc498239185"/>
            <w:r w:rsidRPr="708235D8">
              <w:rPr>
                <w:rFonts w:ascii="Times New Roman" w:hAnsi="Times New Roman"/>
                <w:lang w:val="en-AU"/>
              </w:rPr>
              <w:t>Term</w:t>
            </w:r>
          </w:p>
        </w:tc>
        <w:tc>
          <w:tcPr>
            <w:tcW w:w="6520" w:type="dxa"/>
            <w:shd w:val="clear" w:color="auto" w:fill="FFFFFF" w:themeFill="background1"/>
          </w:tcPr>
          <w:p w14:paraId="02F99ED9" w14:textId="77777777" w:rsidR="00A676C5" w:rsidRPr="00735881" w:rsidRDefault="57EDF143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Description</w:t>
            </w:r>
          </w:p>
        </w:tc>
      </w:tr>
      <w:tr w:rsidR="002B0275" w:rsidRPr="00735881" w14:paraId="238601FE" w14:textId="77777777" w:rsidTr="708235D8">
        <w:tc>
          <w:tcPr>
            <w:tcW w:w="2552" w:type="dxa"/>
          </w:tcPr>
          <w:p w14:paraId="0F3CABC7" w14:textId="0254D54F" w:rsidR="002B0275" w:rsidRPr="00735881" w:rsidRDefault="72AF7B80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AF</w:t>
            </w:r>
          </w:p>
        </w:tc>
        <w:tc>
          <w:tcPr>
            <w:tcW w:w="6520" w:type="dxa"/>
          </w:tcPr>
          <w:p w14:paraId="5B08B5D1" w14:textId="4E03D56E" w:rsidR="002B0275" w:rsidRPr="00735881" w:rsidRDefault="72AF7B80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Alternative flow(s)</w:t>
            </w:r>
          </w:p>
        </w:tc>
      </w:tr>
      <w:tr w:rsidR="002B0275" w:rsidRPr="00735881" w14:paraId="16DEB4AB" w14:textId="77777777" w:rsidTr="708235D8">
        <w:tc>
          <w:tcPr>
            <w:tcW w:w="2552" w:type="dxa"/>
          </w:tcPr>
          <w:p w14:paraId="0AD9C6F4" w14:textId="5008339F" w:rsidR="002B0275" w:rsidRPr="00735881" w:rsidRDefault="72AF7B80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EF</w:t>
            </w:r>
          </w:p>
        </w:tc>
        <w:tc>
          <w:tcPr>
            <w:tcW w:w="6520" w:type="dxa"/>
          </w:tcPr>
          <w:p w14:paraId="4B1F511A" w14:textId="6148578A" w:rsidR="002B0275" w:rsidRPr="00735881" w:rsidRDefault="72AF7B80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Exception flow(s)</w:t>
            </w:r>
          </w:p>
        </w:tc>
      </w:tr>
      <w:tr w:rsidR="003C7C20" w:rsidRPr="00735881" w14:paraId="65F9C3DC" w14:textId="77777777" w:rsidTr="708235D8">
        <w:tc>
          <w:tcPr>
            <w:tcW w:w="2552" w:type="dxa"/>
          </w:tcPr>
          <w:p w14:paraId="5023141B" w14:textId="77777777" w:rsidR="003C7C20" w:rsidRPr="00735881" w:rsidRDefault="003C7C20" w:rsidP="708235D8">
            <w:pPr>
              <w:rPr>
                <w:rFonts w:ascii="Times New Roman" w:hAnsi="Times New Roman"/>
                <w:lang w:val="en-AU"/>
              </w:rPr>
            </w:pPr>
          </w:p>
        </w:tc>
        <w:tc>
          <w:tcPr>
            <w:tcW w:w="6520" w:type="dxa"/>
          </w:tcPr>
          <w:p w14:paraId="1F3B1409" w14:textId="77777777" w:rsidR="003C7C20" w:rsidRPr="00735881" w:rsidRDefault="003C7C20" w:rsidP="708235D8">
            <w:pPr>
              <w:rPr>
                <w:rFonts w:ascii="Times New Roman" w:hAnsi="Times New Roman"/>
                <w:lang w:val="en-AU"/>
              </w:rPr>
            </w:pPr>
          </w:p>
        </w:tc>
      </w:tr>
      <w:tr w:rsidR="003C7C20" w:rsidRPr="00735881" w14:paraId="562C75D1" w14:textId="77777777" w:rsidTr="708235D8">
        <w:tc>
          <w:tcPr>
            <w:tcW w:w="2552" w:type="dxa"/>
          </w:tcPr>
          <w:p w14:paraId="664355AD" w14:textId="77777777" w:rsidR="003C7C20" w:rsidRPr="00735881" w:rsidRDefault="003C7C20" w:rsidP="708235D8">
            <w:pPr>
              <w:rPr>
                <w:rFonts w:ascii="Times New Roman" w:hAnsi="Times New Roman"/>
                <w:lang w:val="en-AU"/>
              </w:rPr>
            </w:pPr>
          </w:p>
        </w:tc>
        <w:tc>
          <w:tcPr>
            <w:tcW w:w="6520" w:type="dxa"/>
          </w:tcPr>
          <w:p w14:paraId="1A965116" w14:textId="77777777" w:rsidR="003C7C20" w:rsidRPr="00735881" w:rsidRDefault="003C7C20" w:rsidP="708235D8">
            <w:pPr>
              <w:rPr>
                <w:rFonts w:ascii="Times New Roman" w:hAnsi="Times New Roman"/>
                <w:lang w:val="en-AU"/>
              </w:rPr>
            </w:pPr>
          </w:p>
        </w:tc>
      </w:tr>
    </w:tbl>
    <w:p w14:paraId="7DF4E37C" w14:textId="77777777" w:rsidR="00410E30" w:rsidRPr="00DC7C74" w:rsidRDefault="00410E30" w:rsidP="708235D8">
      <w:pPr>
        <w:rPr>
          <w:rFonts w:ascii="Times New Roman" w:hAnsi="Times New Roman"/>
          <w:sz w:val="20"/>
          <w:lang w:val="en-AU"/>
        </w:rPr>
      </w:pPr>
    </w:p>
    <w:p w14:paraId="687F5519" w14:textId="77777777" w:rsidR="00410E30" w:rsidRPr="00DC7C74" w:rsidRDefault="00410E30" w:rsidP="708235D8">
      <w:pPr>
        <w:pStyle w:val="Heading1"/>
        <w:ind w:left="431" w:hanging="431"/>
        <w:rPr>
          <w:rFonts w:ascii="Times New Roman" w:hAnsi="Times New Roman"/>
          <w:sz w:val="20"/>
        </w:rPr>
      </w:pPr>
      <w:bookmarkStart w:id="66" w:name="_Toc193285340"/>
      <w:bookmarkStart w:id="67" w:name="_Toc193285411"/>
      <w:bookmarkStart w:id="68" w:name="_Toc193285341"/>
      <w:bookmarkStart w:id="69" w:name="_Toc193285412"/>
      <w:bookmarkStart w:id="70" w:name="_Toc193285342"/>
      <w:bookmarkStart w:id="71" w:name="_Toc193285413"/>
      <w:bookmarkStart w:id="72" w:name="_Toc193285343"/>
      <w:bookmarkStart w:id="73" w:name="_Toc193285414"/>
      <w:bookmarkStart w:id="74" w:name="_Toc193285344"/>
      <w:bookmarkStart w:id="75" w:name="_Toc193285415"/>
      <w:bookmarkStart w:id="76" w:name="_Toc193285345"/>
      <w:bookmarkStart w:id="77" w:name="_Toc193285416"/>
      <w:bookmarkStart w:id="78" w:name="_Toc193285346"/>
      <w:bookmarkStart w:id="79" w:name="_Toc193285417"/>
      <w:bookmarkStart w:id="80" w:name="_Toc193285347"/>
      <w:bookmarkStart w:id="81" w:name="_Toc193285418"/>
      <w:bookmarkStart w:id="82" w:name="_Toc193285348"/>
      <w:bookmarkStart w:id="83" w:name="_Toc193285419"/>
      <w:bookmarkStart w:id="84" w:name="_Toc191465605"/>
      <w:bookmarkStart w:id="85" w:name="_Toc191468128"/>
      <w:bookmarkStart w:id="86" w:name="_Toc191699786"/>
      <w:bookmarkStart w:id="87" w:name="_Toc191699985"/>
      <w:bookmarkStart w:id="88" w:name="_Toc191700184"/>
      <w:bookmarkStart w:id="89" w:name="_Toc191700505"/>
      <w:bookmarkStart w:id="90" w:name="_Toc191700817"/>
      <w:bookmarkStart w:id="91" w:name="_Toc191701629"/>
      <w:bookmarkStart w:id="92" w:name="_Toc191703470"/>
      <w:bookmarkStart w:id="93" w:name="_Toc191703669"/>
      <w:bookmarkStart w:id="94" w:name="_Toc191704523"/>
      <w:bookmarkStart w:id="95" w:name="_Toc191711434"/>
      <w:bookmarkStart w:id="96" w:name="_Toc191788373"/>
      <w:bookmarkStart w:id="97" w:name="_Toc191791388"/>
      <w:bookmarkStart w:id="98" w:name="_Toc191798631"/>
      <w:bookmarkStart w:id="99" w:name="_Toc191798830"/>
      <w:bookmarkStart w:id="100" w:name="_Toc191799029"/>
      <w:bookmarkStart w:id="101" w:name="_Toc191799228"/>
      <w:bookmarkStart w:id="102" w:name="_Toc191799427"/>
      <w:bookmarkStart w:id="103" w:name="_Toc191982846"/>
      <w:bookmarkStart w:id="104" w:name="_Toc192308659"/>
      <w:bookmarkStart w:id="105" w:name="_Toc192309343"/>
      <w:bookmarkStart w:id="106" w:name="_Toc192385998"/>
      <w:bookmarkStart w:id="107" w:name="_Toc192408434"/>
      <w:bookmarkStart w:id="108" w:name="_Toc191465606"/>
      <w:bookmarkStart w:id="109" w:name="_Toc191468129"/>
      <w:bookmarkStart w:id="110" w:name="_Toc191699787"/>
      <w:bookmarkStart w:id="111" w:name="_Toc191699986"/>
      <w:bookmarkStart w:id="112" w:name="_Toc191700185"/>
      <w:bookmarkStart w:id="113" w:name="_Toc191700506"/>
      <w:bookmarkStart w:id="114" w:name="_Toc191700818"/>
      <w:bookmarkStart w:id="115" w:name="_Toc191701630"/>
      <w:bookmarkStart w:id="116" w:name="_Toc191703471"/>
      <w:bookmarkStart w:id="117" w:name="_Toc191703670"/>
      <w:bookmarkStart w:id="118" w:name="_Toc191704524"/>
      <w:bookmarkStart w:id="119" w:name="_Toc191711435"/>
      <w:bookmarkStart w:id="120" w:name="_Toc191788374"/>
      <w:bookmarkStart w:id="121" w:name="_Toc191791389"/>
      <w:bookmarkStart w:id="122" w:name="_Toc191798632"/>
      <w:bookmarkStart w:id="123" w:name="_Toc191798831"/>
      <w:bookmarkStart w:id="124" w:name="_Toc191799030"/>
      <w:bookmarkStart w:id="125" w:name="_Toc191799229"/>
      <w:bookmarkStart w:id="126" w:name="_Toc191799428"/>
      <w:bookmarkStart w:id="127" w:name="_Toc191982847"/>
      <w:bookmarkStart w:id="128" w:name="_Toc192308660"/>
      <w:bookmarkStart w:id="129" w:name="_Toc192309344"/>
      <w:bookmarkStart w:id="130" w:name="_Toc192385999"/>
      <w:bookmarkStart w:id="131" w:name="_Toc192408435"/>
      <w:bookmarkStart w:id="132" w:name="_Toc191465607"/>
      <w:bookmarkStart w:id="133" w:name="_Toc191468130"/>
      <w:bookmarkStart w:id="134" w:name="_Toc191699788"/>
      <w:bookmarkStart w:id="135" w:name="_Toc191699987"/>
      <w:bookmarkStart w:id="136" w:name="_Toc191700186"/>
      <w:bookmarkStart w:id="137" w:name="_Toc191700507"/>
      <w:bookmarkStart w:id="138" w:name="_Toc191700819"/>
      <w:bookmarkStart w:id="139" w:name="_Toc191701631"/>
      <w:bookmarkStart w:id="140" w:name="_Toc191703472"/>
      <w:bookmarkStart w:id="141" w:name="_Toc191703671"/>
      <w:bookmarkStart w:id="142" w:name="_Toc191704525"/>
      <w:bookmarkStart w:id="143" w:name="_Toc191711436"/>
      <w:bookmarkStart w:id="144" w:name="_Toc191788375"/>
      <w:bookmarkStart w:id="145" w:name="_Toc191791390"/>
      <w:bookmarkStart w:id="146" w:name="_Toc191798633"/>
      <w:bookmarkStart w:id="147" w:name="_Toc191798832"/>
      <w:bookmarkStart w:id="148" w:name="_Toc191799031"/>
      <w:bookmarkStart w:id="149" w:name="_Toc191799230"/>
      <w:bookmarkStart w:id="150" w:name="_Toc191799429"/>
      <w:bookmarkStart w:id="151" w:name="_Toc191982848"/>
      <w:bookmarkStart w:id="152" w:name="_Toc192308661"/>
      <w:bookmarkStart w:id="153" w:name="_Toc192309345"/>
      <w:bookmarkStart w:id="154" w:name="_Toc192386000"/>
      <w:bookmarkStart w:id="155" w:name="_Toc192408436"/>
      <w:bookmarkStart w:id="156" w:name="_Toc145910635"/>
      <w:bookmarkStart w:id="157" w:name="_Toc193599693"/>
      <w:bookmarkStart w:id="158" w:name="_Toc292355011"/>
      <w:bookmarkStart w:id="159" w:name="_Toc77849883"/>
      <w:bookmarkStart w:id="160" w:name="_Toc193285639"/>
      <w:bookmarkStart w:id="161" w:name="_Toc193285674"/>
      <w:bookmarkStart w:id="162" w:name="_Toc193285879"/>
      <w:bookmarkStart w:id="163" w:name="_Toc193295658"/>
      <w:bookmarkStart w:id="164" w:name="_Toc193295731"/>
      <w:bookmarkEnd w:id="56"/>
      <w:bookmarkEnd w:id="5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 w:rsidRPr="708235D8">
        <w:rPr>
          <w:rFonts w:ascii="Times New Roman" w:hAnsi="Times New Roman"/>
          <w:sz w:val="20"/>
          <w:lang w:val="en-AU"/>
        </w:rPr>
        <w:t>Actors</w:t>
      </w:r>
      <w:bookmarkEnd w:id="156"/>
      <w:bookmarkEnd w:id="157"/>
      <w:bookmarkEnd w:id="158"/>
      <w:bookmarkEnd w:id="159"/>
      <w:r w:rsidRPr="708235D8">
        <w:rPr>
          <w:rFonts w:ascii="Times New Roman" w:hAnsi="Times New Roman"/>
          <w:sz w:val="20"/>
          <w:lang w:val="en-AU"/>
        </w:rPr>
        <w:t xml:space="preserve"> </w:t>
      </w:r>
    </w:p>
    <w:p w14:paraId="44FB30F8" w14:textId="77777777" w:rsidR="00410E30" w:rsidRPr="00DC7C74" w:rsidRDefault="00410E30" w:rsidP="708235D8">
      <w:pPr>
        <w:pStyle w:val="PSCComentarioTemplate"/>
        <w:rPr>
          <w:rFonts w:ascii="Times New Roman" w:hAnsi="Times New Roman"/>
          <w:sz w:val="20"/>
          <w:lang w:val="en-A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6520"/>
      </w:tblGrid>
      <w:tr w:rsidR="00410E30" w:rsidRPr="00735881" w14:paraId="09ADAF70" w14:textId="77777777" w:rsidTr="708235D8">
        <w:tc>
          <w:tcPr>
            <w:tcW w:w="2552" w:type="dxa"/>
            <w:shd w:val="clear" w:color="auto" w:fill="FFFFFF" w:themeFill="background1"/>
          </w:tcPr>
          <w:p w14:paraId="179502A9" w14:textId="77777777" w:rsidR="00410E30" w:rsidRPr="00735881" w:rsidRDefault="00410E30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 xml:space="preserve">Actor </w:t>
            </w:r>
          </w:p>
        </w:tc>
        <w:tc>
          <w:tcPr>
            <w:tcW w:w="6520" w:type="dxa"/>
            <w:shd w:val="clear" w:color="auto" w:fill="FFFFFF" w:themeFill="background1"/>
          </w:tcPr>
          <w:p w14:paraId="513D93E2" w14:textId="77777777" w:rsidR="00410E30" w:rsidRPr="00735881" w:rsidRDefault="00410E30" w:rsidP="708235D8">
            <w:pPr>
              <w:pStyle w:val="PSCTabelaCabecalho"/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Description</w:t>
            </w:r>
          </w:p>
        </w:tc>
      </w:tr>
      <w:tr w:rsidR="00745F85" w:rsidRPr="00735881" w14:paraId="7926004D" w14:textId="77777777" w:rsidTr="708235D8">
        <w:tc>
          <w:tcPr>
            <w:tcW w:w="2552" w:type="dxa"/>
          </w:tcPr>
          <w:p w14:paraId="040611BF" w14:textId="77777777" w:rsidR="00745F85" w:rsidRPr="00735881" w:rsidRDefault="00144D1D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Administrator</w:t>
            </w:r>
          </w:p>
        </w:tc>
        <w:tc>
          <w:tcPr>
            <w:tcW w:w="6520" w:type="dxa"/>
          </w:tcPr>
          <w:p w14:paraId="42B5A725" w14:textId="4952418D" w:rsidR="00745F85" w:rsidRPr="00735881" w:rsidRDefault="2FFA3157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The s</w:t>
            </w:r>
            <w:r w:rsidR="42ADC8C5" w:rsidRPr="708235D8">
              <w:rPr>
                <w:rFonts w:ascii="Times New Roman" w:hAnsi="Times New Roman"/>
                <w:lang w:val="en-AU"/>
              </w:rPr>
              <w:t xml:space="preserve">ystem </w:t>
            </w:r>
            <w:r w:rsidR="3D121917" w:rsidRPr="708235D8">
              <w:rPr>
                <w:rFonts w:ascii="Times New Roman" w:hAnsi="Times New Roman"/>
                <w:lang w:val="en-AU"/>
              </w:rPr>
              <w:t>admin</w:t>
            </w:r>
            <w:r w:rsidR="00AEC366" w:rsidRPr="708235D8">
              <w:rPr>
                <w:rFonts w:ascii="Times New Roman" w:hAnsi="Times New Roman"/>
                <w:lang w:val="en-AU"/>
              </w:rPr>
              <w:t xml:space="preserve"> </w:t>
            </w:r>
            <w:r w:rsidR="00144D1D" w:rsidRPr="708235D8">
              <w:rPr>
                <w:rFonts w:ascii="Times New Roman" w:hAnsi="Times New Roman"/>
                <w:lang w:val="en-AU"/>
              </w:rPr>
              <w:t xml:space="preserve">has access to all </w:t>
            </w:r>
            <w:r w:rsidR="4C270AD5" w:rsidRPr="708235D8">
              <w:rPr>
                <w:rFonts w:ascii="Times New Roman" w:hAnsi="Times New Roman"/>
                <w:lang w:val="en-AU"/>
              </w:rPr>
              <w:t>functionalities.</w:t>
            </w:r>
          </w:p>
        </w:tc>
      </w:tr>
      <w:tr w:rsidR="00C655FB" w:rsidRPr="00735881" w14:paraId="4E009692" w14:textId="77777777" w:rsidTr="708235D8">
        <w:tc>
          <w:tcPr>
            <w:tcW w:w="2552" w:type="dxa"/>
          </w:tcPr>
          <w:p w14:paraId="0F0014DF" w14:textId="77777777" w:rsidR="00C655FB" w:rsidRPr="00735881" w:rsidRDefault="00144D1D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Health Care Provider</w:t>
            </w:r>
          </w:p>
        </w:tc>
        <w:tc>
          <w:tcPr>
            <w:tcW w:w="6520" w:type="dxa"/>
          </w:tcPr>
          <w:p w14:paraId="1CB8439B" w14:textId="77777777" w:rsidR="00C655FB" w:rsidRPr="00735881" w:rsidRDefault="00144D1D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Provides vaccination services</w:t>
            </w:r>
          </w:p>
        </w:tc>
      </w:tr>
      <w:tr w:rsidR="00C21A40" w:rsidRPr="00735881" w14:paraId="2C20916D" w14:textId="77777777" w:rsidTr="708235D8">
        <w:tc>
          <w:tcPr>
            <w:tcW w:w="2552" w:type="dxa"/>
          </w:tcPr>
          <w:p w14:paraId="79DEB04B" w14:textId="77777777" w:rsidR="00C21A40" w:rsidRPr="00735881" w:rsidRDefault="00144D1D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Vaccine Recipient</w:t>
            </w:r>
          </w:p>
        </w:tc>
        <w:tc>
          <w:tcPr>
            <w:tcW w:w="6520" w:type="dxa"/>
          </w:tcPr>
          <w:p w14:paraId="11C07920" w14:textId="77777777" w:rsidR="00C21A40" w:rsidRPr="00735881" w:rsidRDefault="00144D1D" w:rsidP="708235D8">
            <w:pPr>
              <w:rPr>
                <w:rFonts w:ascii="Times New Roman" w:hAnsi="Times New Roman"/>
                <w:lang w:val="en-AU"/>
              </w:rPr>
            </w:pPr>
            <w:r w:rsidRPr="708235D8">
              <w:rPr>
                <w:rFonts w:ascii="Times New Roman" w:hAnsi="Times New Roman"/>
                <w:lang w:val="en-AU"/>
              </w:rPr>
              <w:t>Individuals who are making an appointment for vaccination</w:t>
            </w:r>
          </w:p>
        </w:tc>
      </w:tr>
    </w:tbl>
    <w:p w14:paraId="1DA6542E" w14:textId="77777777" w:rsidR="00947DDA" w:rsidRPr="00DC7C74" w:rsidRDefault="00947DDA" w:rsidP="708235D8">
      <w:pPr>
        <w:rPr>
          <w:rFonts w:ascii="Times New Roman" w:hAnsi="Times New Roman"/>
          <w:sz w:val="20"/>
          <w:lang w:val="en-AU"/>
        </w:rPr>
      </w:pPr>
    </w:p>
    <w:p w14:paraId="525F795A" w14:textId="77777777" w:rsidR="00C23380" w:rsidRPr="004826E4" w:rsidRDefault="00D51692" w:rsidP="708235D8">
      <w:pPr>
        <w:pStyle w:val="Heading1"/>
        <w:rPr>
          <w:rFonts w:ascii="Times New Roman" w:hAnsi="Times New Roman"/>
          <w:lang w:val="en-US"/>
        </w:rPr>
      </w:pPr>
      <w:bookmarkStart w:id="165" w:name="_Toc203444420"/>
      <w:bookmarkStart w:id="166" w:name="_Toc203467069"/>
      <w:bookmarkStart w:id="167" w:name="_Toc203470105"/>
      <w:bookmarkEnd w:id="165"/>
      <w:bookmarkEnd w:id="166"/>
      <w:bookmarkEnd w:id="167"/>
      <w:r w:rsidRPr="708235D8">
        <w:rPr>
          <w:rFonts w:ascii="Times New Roman" w:hAnsi="Times New Roman"/>
          <w:lang w:val="en-AU"/>
        </w:rPr>
        <w:br w:type="page"/>
      </w:r>
      <w:bookmarkStart w:id="168" w:name="_Toc285546297"/>
      <w:bookmarkStart w:id="169" w:name="_Toc292355012"/>
      <w:bookmarkStart w:id="170" w:name="_Toc77849884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160"/>
      <w:bookmarkEnd w:id="161"/>
      <w:bookmarkEnd w:id="162"/>
      <w:bookmarkEnd w:id="163"/>
      <w:bookmarkEnd w:id="164"/>
      <w:r w:rsidR="00C655FB" w:rsidRPr="708235D8">
        <w:rPr>
          <w:rFonts w:ascii="Times New Roman" w:hAnsi="Times New Roman"/>
          <w:lang w:val="en-AU"/>
        </w:rPr>
        <w:t>Use Cases</w:t>
      </w:r>
      <w:bookmarkStart w:id="171" w:name="_Toc77849885"/>
      <w:bookmarkEnd w:id="168"/>
      <w:bookmarkEnd w:id="169"/>
      <w:bookmarkEnd w:id="170"/>
    </w:p>
    <w:p w14:paraId="03A015F0" w14:textId="4F94C863" w:rsidR="00FA347A" w:rsidRDefault="007A5E52" w:rsidP="708235D8">
      <w:pPr>
        <w:pStyle w:val="Heading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System Admin Operations</w:t>
      </w:r>
    </w:p>
    <w:p w14:paraId="64DBCF47" w14:textId="77777777" w:rsidR="007A5E52" w:rsidRDefault="007A5E52" w:rsidP="007A5E52">
      <w:pPr>
        <w:rPr>
          <w:lang w:val="en-US"/>
        </w:rPr>
      </w:pPr>
    </w:p>
    <w:p w14:paraId="42C6D796" w14:textId="0A33067A" w:rsidR="00142D3A" w:rsidRPr="00F657E4" w:rsidRDefault="00150EDF" w:rsidP="00F657E4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 w:rsidRPr="00F657E4">
        <w:rPr>
          <w:b/>
          <w:bCs/>
          <w:lang w:val="en-US"/>
        </w:rPr>
        <w:t xml:space="preserve">[UC001] </w:t>
      </w:r>
      <w:r w:rsidR="00F657E4" w:rsidRPr="00F657E4">
        <w:rPr>
          <w:rFonts w:ascii="Times New Roman" w:hAnsi="Times New Roman"/>
          <w:b/>
          <w:bCs/>
          <w:sz w:val="20"/>
          <w:lang w:val="en-AU"/>
        </w:rPr>
        <w:t xml:space="preserve">Administrator </w:t>
      </w:r>
      <w:r w:rsidR="00AA29B9">
        <w:rPr>
          <w:rFonts w:ascii="Times New Roman" w:hAnsi="Times New Roman"/>
          <w:b/>
          <w:bCs/>
          <w:sz w:val="20"/>
          <w:lang w:val="en-AU"/>
        </w:rPr>
        <w:t>c</w:t>
      </w:r>
      <w:r w:rsidR="00F657E4" w:rsidRPr="00F657E4">
        <w:rPr>
          <w:rFonts w:ascii="Times New Roman" w:hAnsi="Times New Roman"/>
          <w:b/>
          <w:bCs/>
          <w:sz w:val="20"/>
          <w:lang w:val="en-AU"/>
        </w:rPr>
        <w:t>reate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 w:rsidR="00F657E4" w:rsidRPr="00F657E4">
        <w:rPr>
          <w:rFonts w:ascii="Times New Roman" w:hAnsi="Times New Roman"/>
          <w:b/>
          <w:bCs/>
          <w:sz w:val="20"/>
          <w:lang w:val="en-AU"/>
        </w:rPr>
        <w:t xml:space="preserve"> </w:t>
      </w:r>
      <w:r w:rsidR="00AA29B9">
        <w:rPr>
          <w:rFonts w:ascii="Times New Roman" w:hAnsi="Times New Roman"/>
          <w:b/>
          <w:bCs/>
          <w:sz w:val="20"/>
          <w:lang w:val="en-AU"/>
        </w:rPr>
        <w:t>a</w:t>
      </w:r>
      <w:r w:rsidR="00F657E4" w:rsidRPr="00F657E4">
        <w:rPr>
          <w:rFonts w:ascii="Times New Roman" w:hAnsi="Times New Roman"/>
          <w:b/>
          <w:bCs/>
          <w:sz w:val="20"/>
          <w:lang w:val="en-AU"/>
        </w:rPr>
        <w:t>ccounts</w:t>
      </w:r>
    </w:p>
    <w:p w14:paraId="605164BB" w14:textId="77777777" w:rsidR="00F657E4" w:rsidRDefault="00F657E4" w:rsidP="708235D8">
      <w:pPr>
        <w:rPr>
          <w:rFonts w:ascii="Times New Roman" w:hAnsi="Times New Roman"/>
          <w:b/>
          <w:bCs/>
          <w:lang w:val="en-AU"/>
        </w:rPr>
      </w:pPr>
    </w:p>
    <w:p w14:paraId="4EA1D6CC" w14:textId="2E1B1716" w:rsidR="004826E4" w:rsidRPr="00DC7C74" w:rsidRDefault="004826E4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Actors</w:t>
      </w:r>
    </w:p>
    <w:p w14:paraId="59B3D845" w14:textId="77777777" w:rsidR="004826E4" w:rsidRDefault="00A31272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Administrator</w:t>
      </w:r>
    </w:p>
    <w:p w14:paraId="6E1831B3" w14:textId="77777777" w:rsidR="00A31272" w:rsidRDefault="00A31272" w:rsidP="708235D8">
      <w:pPr>
        <w:rPr>
          <w:rFonts w:ascii="Times New Roman" w:hAnsi="Times New Roman"/>
          <w:lang w:val="en-AU"/>
        </w:rPr>
      </w:pPr>
    </w:p>
    <w:p w14:paraId="3EE71312" w14:textId="77777777" w:rsidR="00A31272" w:rsidRPr="00A31272" w:rsidRDefault="00A31272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33BA33D9" w14:textId="77777777" w:rsidR="00A31272" w:rsidRDefault="00A31272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 xml:space="preserve">The administrator </w:t>
      </w:r>
      <w:r w:rsidR="00DC3B9B" w:rsidRPr="708235D8">
        <w:rPr>
          <w:rFonts w:ascii="Times New Roman" w:hAnsi="Times New Roman"/>
          <w:lang w:val="en-AU"/>
        </w:rPr>
        <w:t>has</w:t>
      </w:r>
      <w:r w:rsidRPr="708235D8">
        <w:rPr>
          <w:rFonts w:ascii="Times New Roman" w:hAnsi="Times New Roman"/>
          <w:lang w:val="en-AU"/>
        </w:rPr>
        <w:t xml:space="preserve"> been contacted by the user who wants to create an account</w:t>
      </w:r>
      <w:r w:rsidR="00DC3B9B" w:rsidRPr="708235D8">
        <w:rPr>
          <w:rFonts w:ascii="Times New Roman" w:hAnsi="Times New Roman"/>
          <w:lang w:val="en-AU"/>
        </w:rPr>
        <w:t>.</w:t>
      </w:r>
    </w:p>
    <w:p w14:paraId="54E11D2A" w14:textId="77777777" w:rsidR="00A31272" w:rsidRPr="00DC7C74" w:rsidRDefault="00A31272" w:rsidP="708235D8">
      <w:pPr>
        <w:rPr>
          <w:rFonts w:ascii="Times New Roman" w:hAnsi="Times New Roman"/>
          <w:lang w:val="en-AU"/>
        </w:rPr>
      </w:pPr>
    </w:p>
    <w:p w14:paraId="00E87B99" w14:textId="77777777" w:rsidR="004826E4" w:rsidRDefault="00A31272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Main Events Flow</w:t>
      </w:r>
    </w:p>
    <w:p w14:paraId="5864629D" w14:textId="77777777" w:rsidR="00A31272" w:rsidRDefault="00A31272" w:rsidP="00A31272">
      <w:pPr>
        <w:numPr>
          <w:ilvl w:val="0"/>
          <w:numId w:val="136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The administrator opens the register window</w:t>
      </w:r>
    </w:p>
    <w:p w14:paraId="787BE6CE" w14:textId="77777777" w:rsidR="00A31272" w:rsidRDefault="00A31272" w:rsidP="00A31272">
      <w:pPr>
        <w:numPr>
          <w:ilvl w:val="0"/>
          <w:numId w:val="136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 xml:space="preserve">The administrator fills in </w:t>
      </w:r>
      <w:r w:rsidR="005A146B" w:rsidRPr="708235D8">
        <w:rPr>
          <w:rFonts w:ascii="Times New Roman" w:hAnsi="Times New Roman"/>
          <w:lang w:val="en-AU"/>
        </w:rPr>
        <w:t xml:space="preserve">all relative </w:t>
      </w:r>
      <w:r w:rsidR="00271485" w:rsidRPr="708235D8">
        <w:rPr>
          <w:rFonts w:ascii="Times New Roman" w:hAnsi="Times New Roman"/>
          <w:lang w:val="en-AU"/>
        </w:rPr>
        <w:t xml:space="preserve">information </w:t>
      </w:r>
      <w:r w:rsidR="00DC3B9B" w:rsidRPr="708235D8">
        <w:rPr>
          <w:rFonts w:ascii="Times New Roman" w:hAnsi="Times New Roman"/>
          <w:lang w:val="en-AU"/>
        </w:rPr>
        <w:t>[AF</w:t>
      </w:r>
      <w:r w:rsidR="005F15C3" w:rsidRPr="708235D8">
        <w:rPr>
          <w:rFonts w:ascii="Times New Roman" w:hAnsi="Times New Roman"/>
          <w:lang w:val="en-AU"/>
        </w:rPr>
        <w:t>1] [</w:t>
      </w:r>
      <w:r w:rsidR="00DC3B9B" w:rsidRPr="708235D8">
        <w:rPr>
          <w:rFonts w:ascii="Times New Roman" w:hAnsi="Times New Roman"/>
          <w:lang w:val="en-AU"/>
        </w:rPr>
        <w:t>AF2]</w:t>
      </w:r>
    </w:p>
    <w:p w14:paraId="69853DD3" w14:textId="77777777" w:rsidR="00F4533B" w:rsidRDefault="00F4533B" w:rsidP="00A31272">
      <w:pPr>
        <w:numPr>
          <w:ilvl w:val="0"/>
          <w:numId w:val="136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The system stores the registered account and relative information</w:t>
      </w:r>
    </w:p>
    <w:p w14:paraId="3B4C9AF9" w14:textId="77777777" w:rsidR="00A31272" w:rsidRDefault="00F4533B" w:rsidP="00A31272">
      <w:pPr>
        <w:numPr>
          <w:ilvl w:val="0"/>
          <w:numId w:val="136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The</w:t>
      </w:r>
      <w:r w:rsidR="00A31272" w:rsidRPr="708235D8">
        <w:rPr>
          <w:rFonts w:ascii="Times New Roman" w:hAnsi="Times New Roman"/>
          <w:lang w:val="en-AU"/>
        </w:rPr>
        <w:t xml:space="preserve"> system</w:t>
      </w:r>
      <w:r w:rsidRPr="708235D8">
        <w:rPr>
          <w:rFonts w:ascii="Times New Roman" w:hAnsi="Times New Roman"/>
          <w:lang w:val="en-AU"/>
        </w:rPr>
        <w:t xml:space="preserve"> </w:t>
      </w:r>
      <w:r w:rsidR="00A31272" w:rsidRPr="708235D8">
        <w:rPr>
          <w:rFonts w:ascii="Times New Roman" w:hAnsi="Times New Roman"/>
          <w:lang w:val="en-AU"/>
        </w:rPr>
        <w:t>send</w:t>
      </w:r>
      <w:r w:rsidRPr="708235D8">
        <w:rPr>
          <w:rFonts w:ascii="Times New Roman" w:hAnsi="Times New Roman"/>
          <w:lang w:val="en-AU"/>
        </w:rPr>
        <w:t>s</w:t>
      </w:r>
      <w:r w:rsidR="00A31272" w:rsidRPr="708235D8">
        <w:rPr>
          <w:rFonts w:ascii="Times New Roman" w:hAnsi="Times New Roman"/>
          <w:lang w:val="en-AU"/>
        </w:rPr>
        <w:t xml:space="preserve"> the username and password </w:t>
      </w:r>
      <w:r w:rsidRPr="708235D8">
        <w:rPr>
          <w:rFonts w:ascii="Times New Roman" w:hAnsi="Times New Roman"/>
          <w:lang w:val="en-AU"/>
        </w:rPr>
        <w:t xml:space="preserve">to </w:t>
      </w:r>
      <w:r w:rsidR="00A31272" w:rsidRPr="708235D8">
        <w:rPr>
          <w:rFonts w:ascii="Times New Roman" w:hAnsi="Times New Roman"/>
          <w:lang w:val="en-AU"/>
        </w:rPr>
        <w:t>the user through email</w:t>
      </w:r>
    </w:p>
    <w:p w14:paraId="31126E5D" w14:textId="77777777" w:rsidR="00DC3B9B" w:rsidRDefault="00DC3B9B" w:rsidP="708235D8">
      <w:pPr>
        <w:rPr>
          <w:rFonts w:ascii="Times New Roman" w:hAnsi="Times New Roman"/>
          <w:lang w:val="en-AU"/>
        </w:rPr>
      </w:pPr>
    </w:p>
    <w:p w14:paraId="333006DB" w14:textId="77777777" w:rsidR="00DC3B9B" w:rsidRPr="005F15C3" w:rsidRDefault="00DC3B9B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Alternative Flows</w:t>
      </w:r>
    </w:p>
    <w:p w14:paraId="64B5EAFB" w14:textId="77777777" w:rsidR="00DC3B9B" w:rsidRPr="005F15C3" w:rsidRDefault="00DC3B9B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[AF1]</w:t>
      </w:r>
      <w:r w:rsidR="005F15C3" w:rsidRPr="708235D8">
        <w:rPr>
          <w:rFonts w:ascii="Times New Roman" w:hAnsi="Times New Roman"/>
          <w:b/>
          <w:bCs/>
          <w:lang w:val="en-AU"/>
        </w:rPr>
        <w:t xml:space="preserve"> Type of account is </w:t>
      </w:r>
      <w:r w:rsidR="005A146B" w:rsidRPr="708235D8">
        <w:rPr>
          <w:rFonts w:ascii="Times New Roman" w:hAnsi="Times New Roman"/>
          <w:b/>
          <w:bCs/>
          <w:lang w:val="en-AU"/>
        </w:rPr>
        <w:t>vaccine recipient</w:t>
      </w:r>
    </w:p>
    <w:p w14:paraId="71281FF0" w14:textId="6C05ECB3" w:rsidR="005A146B" w:rsidRDefault="005A146B" w:rsidP="005A146B">
      <w:pPr>
        <w:numPr>
          <w:ilvl w:val="0"/>
          <w:numId w:val="151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Required fields include email, password, and date of birth</w:t>
      </w:r>
    </w:p>
    <w:p w14:paraId="29986A51" w14:textId="77777777" w:rsidR="005F15C3" w:rsidRPr="005A146B" w:rsidRDefault="005F15C3" w:rsidP="005A146B">
      <w:pPr>
        <w:numPr>
          <w:ilvl w:val="0"/>
          <w:numId w:val="151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The account has access to book for vaccine and other related functionalities</w:t>
      </w:r>
    </w:p>
    <w:p w14:paraId="10D7CE44" w14:textId="77777777" w:rsidR="005F15C3" w:rsidRPr="005F15C3" w:rsidRDefault="005F15C3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 xml:space="preserve">[AF2] Type of account is </w:t>
      </w:r>
      <w:r w:rsidR="005A146B" w:rsidRPr="708235D8">
        <w:rPr>
          <w:rFonts w:ascii="Times New Roman" w:hAnsi="Times New Roman"/>
          <w:b/>
          <w:bCs/>
          <w:lang w:val="en-AU"/>
        </w:rPr>
        <w:t>health care provider</w:t>
      </w:r>
    </w:p>
    <w:p w14:paraId="2C691B5F" w14:textId="77777777" w:rsidR="005A146B" w:rsidRDefault="005A146B" w:rsidP="00DC3B9B">
      <w:pPr>
        <w:numPr>
          <w:ilvl w:val="0"/>
          <w:numId w:val="145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Required fields include name, postcode, and type of provider</w:t>
      </w:r>
    </w:p>
    <w:p w14:paraId="6816D1A8" w14:textId="77777777" w:rsidR="005F15C3" w:rsidRPr="00A17F37" w:rsidRDefault="005F15C3" w:rsidP="00DC3B9B">
      <w:pPr>
        <w:numPr>
          <w:ilvl w:val="0"/>
          <w:numId w:val="145"/>
        </w:numPr>
        <w:rPr>
          <w:rFonts w:ascii="Times New Roman" w:hAnsi="Times New Roman"/>
          <w:lang w:val="en-US"/>
        </w:rPr>
      </w:pPr>
      <w:r w:rsidRPr="708235D8">
        <w:rPr>
          <w:rFonts w:ascii="Times New Roman" w:hAnsi="Times New Roman"/>
          <w:lang w:val="en-AU"/>
        </w:rPr>
        <w:t>The account has access to manage and provide vaccines and other related functionalities</w:t>
      </w:r>
    </w:p>
    <w:p w14:paraId="10A89DAF" w14:textId="0B447BB0" w:rsidR="008945B4" w:rsidRDefault="00A31272" w:rsidP="00F657E4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 xml:space="preserve"> </w:t>
      </w:r>
    </w:p>
    <w:p w14:paraId="71FEEAD1" w14:textId="716690D4" w:rsidR="00126712" w:rsidRPr="00C33305" w:rsidRDefault="00126712" w:rsidP="00F657E4">
      <w:pPr>
        <w:rPr>
          <w:rFonts w:ascii="Times New Roman" w:hAnsi="Times New Roman"/>
          <w:b/>
          <w:bCs/>
          <w:lang w:val="en-AU"/>
        </w:rPr>
      </w:pPr>
      <w:r w:rsidRPr="00C33305">
        <w:rPr>
          <w:rFonts w:ascii="Times New Roman" w:hAnsi="Times New Roman"/>
          <w:b/>
          <w:bCs/>
          <w:lang w:val="en-AU"/>
        </w:rPr>
        <w:t>Additional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505"/>
        <w:gridCol w:w="986"/>
        <w:gridCol w:w="1182"/>
        <w:gridCol w:w="1055"/>
        <w:gridCol w:w="1080"/>
        <w:gridCol w:w="1065"/>
        <w:gridCol w:w="1070"/>
      </w:tblGrid>
      <w:tr w:rsidR="00C33305" w14:paraId="47287A72" w14:textId="77777777" w:rsidTr="00903E7C">
        <w:tc>
          <w:tcPr>
            <w:tcW w:w="1129" w:type="dxa"/>
          </w:tcPr>
          <w:p w14:paraId="01722F9C" w14:textId="401AFF51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Field</w:t>
            </w:r>
          </w:p>
        </w:tc>
        <w:tc>
          <w:tcPr>
            <w:tcW w:w="1560" w:type="dxa"/>
          </w:tcPr>
          <w:p w14:paraId="14993550" w14:textId="7F00F350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Description</w:t>
            </w:r>
          </w:p>
        </w:tc>
        <w:tc>
          <w:tcPr>
            <w:tcW w:w="795" w:type="dxa"/>
          </w:tcPr>
          <w:p w14:paraId="549EF609" w14:textId="1C543C35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Type (Length)</w:t>
            </w:r>
          </w:p>
        </w:tc>
        <w:tc>
          <w:tcPr>
            <w:tcW w:w="1182" w:type="dxa"/>
          </w:tcPr>
          <w:p w14:paraId="7151908B" w14:textId="791F3A5F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Mandatory</w:t>
            </w:r>
          </w:p>
        </w:tc>
        <w:tc>
          <w:tcPr>
            <w:tcW w:w="1095" w:type="dxa"/>
          </w:tcPr>
          <w:p w14:paraId="612321C6" w14:textId="540557EE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Unique</w:t>
            </w:r>
          </w:p>
        </w:tc>
        <w:tc>
          <w:tcPr>
            <w:tcW w:w="1107" w:type="dxa"/>
          </w:tcPr>
          <w:p w14:paraId="1BD39DBF" w14:textId="377E3A2D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Editable</w:t>
            </w:r>
          </w:p>
        </w:tc>
        <w:tc>
          <w:tcPr>
            <w:tcW w:w="1100" w:type="dxa"/>
          </w:tcPr>
          <w:p w14:paraId="205762AF" w14:textId="2BAC2FDF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Filtered</w:t>
            </w:r>
          </w:p>
        </w:tc>
        <w:tc>
          <w:tcPr>
            <w:tcW w:w="1092" w:type="dxa"/>
          </w:tcPr>
          <w:p w14:paraId="53719330" w14:textId="05F6C113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Details</w:t>
            </w:r>
          </w:p>
        </w:tc>
      </w:tr>
      <w:tr w:rsidR="00C33305" w14:paraId="77A320BA" w14:textId="77777777" w:rsidTr="00903E7C">
        <w:tc>
          <w:tcPr>
            <w:tcW w:w="1129" w:type="dxa"/>
          </w:tcPr>
          <w:p w14:paraId="52D7CE79" w14:textId="21A12736" w:rsidR="00C33305" w:rsidRDefault="007D3721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Email</w:t>
            </w:r>
          </w:p>
        </w:tc>
        <w:tc>
          <w:tcPr>
            <w:tcW w:w="1560" w:type="dxa"/>
          </w:tcPr>
          <w:p w14:paraId="3C18D7CA" w14:textId="77777777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795" w:type="dxa"/>
          </w:tcPr>
          <w:p w14:paraId="201B4670" w14:textId="52DB3281" w:rsidR="00C33305" w:rsidRDefault="006F5390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Text</w:t>
            </w:r>
          </w:p>
        </w:tc>
        <w:tc>
          <w:tcPr>
            <w:tcW w:w="1182" w:type="dxa"/>
          </w:tcPr>
          <w:p w14:paraId="5169F94C" w14:textId="43EB4507" w:rsidR="00C33305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095" w:type="dxa"/>
          </w:tcPr>
          <w:p w14:paraId="698DC4CE" w14:textId="184D035E" w:rsidR="00C33305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107" w:type="dxa"/>
          </w:tcPr>
          <w:p w14:paraId="7EC3F7C3" w14:textId="0844F497" w:rsidR="00C33305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100" w:type="dxa"/>
          </w:tcPr>
          <w:p w14:paraId="3F04E761" w14:textId="77777777" w:rsidR="00C33305" w:rsidRPr="006F5390" w:rsidRDefault="00C33305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92" w:type="dxa"/>
          </w:tcPr>
          <w:p w14:paraId="3A2D51AD" w14:textId="77777777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C33305" w14:paraId="06E5AA43" w14:textId="77777777" w:rsidTr="00903E7C">
        <w:tc>
          <w:tcPr>
            <w:tcW w:w="1129" w:type="dxa"/>
          </w:tcPr>
          <w:p w14:paraId="482B7954" w14:textId="1806AD64" w:rsidR="00C33305" w:rsidRDefault="007D3721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Password</w:t>
            </w:r>
          </w:p>
        </w:tc>
        <w:tc>
          <w:tcPr>
            <w:tcW w:w="1560" w:type="dxa"/>
          </w:tcPr>
          <w:p w14:paraId="46DA6BCC" w14:textId="77777777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795" w:type="dxa"/>
          </w:tcPr>
          <w:p w14:paraId="44665A9C" w14:textId="69AC1099" w:rsidR="00C33305" w:rsidRDefault="00956175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8-16</w:t>
            </w:r>
            <w:r w:rsidR="002729A7">
              <w:rPr>
                <w:rFonts w:ascii="Times New Roman" w:hAnsi="Times New Roman"/>
                <w:lang w:val="en-AU"/>
              </w:rPr>
              <w:t xml:space="preserve"> (length)</w:t>
            </w:r>
          </w:p>
        </w:tc>
        <w:tc>
          <w:tcPr>
            <w:tcW w:w="1182" w:type="dxa"/>
          </w:tcPr>
          <w:p w14:paraId="25AEE2EC" w14:textId="56924198" w:rsidR="00C33305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095" w:type="dxa"/>
          </w:tcPr>
          <w:p w14:paraId="41443FD1" w14:textId="77777777" w:rsidR="00C33305" w:rsidRPr="006F5390" w:rsidRDefault="00C33305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7" w:type="dxa"/>
          </w:tcPr>
          <w:p w14:paraId="725104B9" w14:textId="5D86DCE0" w:rsidR="00C33305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100" w:type="dxa"/>
          </w:tcPr>
          <w:p w14:paraId="292F1835" w14:textId="77777777" w:rsidR="00C33305" w:rsidRPr="006F5390" w:rsidRDefault="00C33305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92" w:type="dxa"/>
          </w:tcPr>
          <w:p w14:paraId="0EC06B6B" w14:textId="77777777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C33305" w14:paraId="40E6F9BD" w14:textId="77777777" w:rsidTr="00903E7C">
        <w:tc>
          <w:tcPr>
            <w:tcW w:w="1129" w:type="dxa"/>
          </w:tcPr>
          <w:p w14:paraId="33C17D45" w14:textId="4A736A83" w:rsidR="00C33305" w:rsidRDefault="0051600A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Date of Birth</w:t>
            </w:r>
          </w:p>
        </w:tc>
        <w:tc>
          <w:tcPr>
            <w:tcW w:w="1560" w:type="dxa"/>
          </w:tcPr>
          <w:p w14:paraId="20EF8AFF" w14:textId="77777777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795" w:type="dxa"/>
          </w:tcPr>
          <w:p w14:paraId="20B424B1" w14:textId="7B5117D7" w:rsidR="00C33305" w:rsidRDefault="003955FC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Date</w:t>
            </w:r>
          </w:p>
        </w:tc>
        <w:tc>
          <w:tcPr>
            <w:tcW w:w="1182" w:type="dxa"/>
          </w:tcPr>
          <w:p w14:paraId="39F05BCA" w14:textId="23F70547" w:rsidR="00C33305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095" w:type="dxa"/>
          </w:tcPr>
          <w:p w14:paraId="54FE24C8" w14:textId="77777777" w:rsidR="00C33305" w:rsidRPr="006F5390" w:rsidRDefault="00C33305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7" w:type="dxa"/>
          </w:tcPr>
          <w:p w14:paraId="34D5E2AD" w14:textId="77777777" w:rsidR="00C33305" w:rsidRPr="006F5390" w:rsidRDefault="00C33305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0" w:type="dxa"/>
          </w:tcPr>
          <w:p w14:paraId="0C65CE68" w14:textId="77777777" w:rsidR="00C33305" w:rsidRPr="006F5390" w:rsidRDefault="00C33305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92" w:type="dxa"/>
          </w:tcPr>
          <w:p w14:paraId="38AC312A" w14:textId="77777777" w:rsidR="00C33305" w:rsidRDefault="00C33305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51600A" w14:paraId="1711B18B" w14:textId="77777777" w:rsidTr="00903E7C">
        <w:tc>
          <w:tcPr>
            <w:tcW w:w="1129" w:type="dxa"/>
          </w:tcPr>
          <w:p w14:paraId="6E60E99C" w14:textId="6F46A49E" w:rsidR="0051600A" w:rsidRDefault="0051600A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Name (of provider)</w:t>
            </w:r>
          </w:p>
        </w:tc>
        <w:tc>
          <w:tcPr>
            <w:tcW w:w="1560" w:type="dxa"/>
          </w:tcPr>
          <w:p w14:paraId="16EEE80E" w14:textId="203BB158" w:rsidR="0051600A" w:rsidRDefault="003955FC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Name of the health care provider</w:t>
            </w:r>
          </w:p>
        </w:tc>
        <w:tc>
          <w:tcPr>
            <w:tcW w:w="795" w:type="dxa"/>
          </w:tcPr>
          <w:p w14:paraId="66492797" w14:textId="33A6A5C0" w:rsidR="0051600A" w:rsidRDefault="003955FC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Text</w:t>
            </w:r>
          </w:p>
        </w:tc>
        <w:tc>
          <w:tcPr>
            <w:tcW w:w="1182" w:type="dxa"/>
          </w:tcPr>
          <w:p w14:paraId="1F80C923" w14:textId="3F651582" w:rsidR="0051600A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095" w:type="dxa"/>
          </w:tcPr>
          <w:p w14:paraId="2AB1122B" w14:textId="77777777" w:rsidR="0051600A" w:rsidRPr="006F5390" w:rsidRDefault="0051600A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7" w:type="dxa"/>
          </w:tcPr>
          <w:p w14:paraId="6612B5EA" w14:textId="77777777" w:rsidR="0051600A" w:rsidRPr="006F5390" w:rsidRDefault="0051600A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0" w:type="dxa"/>
          </w:tcPr>
          <w:p w14:paraId="76D9B7FB" w14:textId="77777777" w:rsidR="0051600A" w:rsidRPr="006F5390" w:rsidRDefault="0051600A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92" w:type="dxa"/>
          </w:tcPr>
          <w:p w14:paraId="1974208E" w14:textId="77777777" w:rsidR="0051600A" w:rsidRDefault="0051600A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51600A" w14:paraId="60A06CCB" w14:textId="77777777" w:rsidTr="00903E7C">
        <w:tc>
          <w:tcPr>
            <w:tcW w:w="1129" w:type="dxa"/>
          </w:tcPr>
          <w:p w14:paraId="5439D543" w14:textId="2EBEE3FF" w:rsidR="0051600A" w:rsidRDefault="007A172C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Postcode (of provider)</w:t>
            </w:r>
          </w:p>
        </w:tc>
        <w:tc>
          <w:tcPr>
            <w:tcW w:w="1560" w:type="dxa"/>
          </w:tcPr>
          <w:p w14:paraId="49B7458E" w14:textId="408922AA" w:rsidR="0051600A" w:rsidRDefault="00903E7C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Postcode of the health care provider</w:t>
            </w:r>
          </w:p>
        </w:tc>
        <w:tc>
          <w:tcPr>
            <w:tcW w:w="795" w:type="dxa"/>
          </w:tcPr>
          <w:p w14:paraId="16F426BD" w14:textId="36C028B5" w:rsidR="0051600A" w:rsidRDefault="003955FC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Integer</w:t>
            </w:r>
          </w:p>
        </w:tc>
        <w:tc>
          <w:tcPr>
            <w:tcW w:w="1182" w:type="dxa"/>
          </w:tcPr>
          <w:p w14:paraId="2F7EE572" w14:textId="315C5CE9" w:rsidR="0051600A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095" w:type="dxa"/>
          </w:tcPr>
          <w:p w14:paraId="32351683" w14:textId="77777777" w:rsidR="0051600A" w:rsidRPr="006F5390" w:rsidRDefault="0051600A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7" w:type="dxa"/>
          </w:tcPr>
          <w:p w14:paraId="39AD8019" w14:textId="77777777" w:rsidR="0051600A" w:rsidRPr="006F5390" w:rsidRDefault="0051600A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0" w:type="dxa"/>
          </w:tcPr>
          <w:p w14:paraId="5018171F" w14:textId="77777777" w:rsidR="0051600A" w:rsidRPr="006F5390" w:rsidRDefault="0051600A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92" w:type="dxa"/>
          </w:tcPr>
          <w:p w14:paraId="473BEA83" w14:textId="77777777" w:rsidR="0051600A" w:rsidRDefault="0051600A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7A172C" w14:paraId="51C6FDE8" w14:textId="77777777" w:rsidTr="00903E7C">
        <w:tc>
          <w:tcPr>
            <w:tcW w:w="1129" w:type="dxa"/>
          </w:tcPr>
          <w:p w14:paraId="2724561B" w14:textId="4EDC1FCE" w:rsidR="007A172C" w:rsidRDefault="00E95F71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Type of Provider</w:t>
            </w:r>
          </w:p>
        </w:tc>
        <w:tc>
          <w:tcPr>
            <w:tcW w:w="1560" w:type="dxa"/>
          </w:tcPr>
          <w:p w14:paraId="38080C45" w14:textId="0FFDBEB7" w:rsidR="007A172C" w:rsidRDefault="007A172C" w:rsidP="0051600A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795" w:type="dxa"/>
          </w:tcPr>
          <w:p w14:paraId="27CB9154" w14:textId="010C2397" w:rsidR="007A172C" w:rsidRDefault="00355F62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Text</w:t>
            </w:r>
          </w:p>
        </w:tc>
        <w:tc>
          <w:tcPr>
            <w:tcW w:w="1182" w:type="dxa"/>
          </w:tcPr>
          <w:p w14:paraId="47930A53" w14:textId="154C78AD" w:rsidR="007A172C" w:rsidRPr="006F5390" w:rsidRDefault="006F5390" w:rsidP="006F5390">
            <w:pPr>
              <w:jc w:val="center"/>
              <w:rPr>
                <w:rFonts w:ascii="Times New Roman" w:hAnsi="Times New Roman"/>
                <w:b/>
                <w:bCs/>
                <w:lang w:val="en-AU" w:eastAsia="zh-CN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1095" w:type="dxa"/>
          </w:tcPr>
          <w:p w14:paraId="6EFFDE94" w14:textId="77777777" w:rsidR="007A172C" w:rsidRPr="006F5390" w:rsidRDefault="007A172C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7" w:type="dxa"/>
          </w:tcPr>
          <w:p w14:paraId="690AB818" w14:textId="77777777" w:rsidR="007A172C" w:rsidRPr="006F5390" w:rsidRDefault="007A172C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100" w:type="dxa"/>
          </w:tcPr>
          <w:p w14:paraId="5B4552F3" w14:textId="77777777" w:rsidR="007A172C" w:rsidRPr="006F5390" w:rsidRDefault="007A172C" w:rsidP="006F5390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92" w:type="dxa"/>
          </w:tcPr>
          <w:p w14:paraId="0D8C1324" w14:textId="148A30C0" w:rsidR="007A172C" w:rsidRDefault="0006692D" w:rsidP="0051600A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GP, hospital, etc.</w:t>
            </w:r>
          </w:p>
        </w:tc>
      </w:tr>
    </w:tbl>
    <w:p w14:paraId="2CE092BE" w14:textId="417EDF3A" w:rsidR="00F657E4" w:rsidRPr="0006692D" w:rsidRDefault="00F657E4" w:rsidP="0006692D">
      <w:pPr>
        <w:spacing w:before="0" w:after="0"/>
        <w:jc w:val="left"/>
        <w:rPr>
          <w:rFonts w:ascii="Times New Roman" w:hAnsi="Times New Roman"/>
          <w:lang w:val="en-US"/>
        </w:rPr>
      </w:pPr>
    </w:p>
    <w:p w14:paraId="2DE403A5" w14:textId="75C52CA6" w:rsidR="00142D3A" w:rsidRPr="00F657E4" w:rsidRDefault="00F657E4" w:rsidP="00F657E4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 w:rsidRPr="00F657E4">
        <w:rPr>
          <w:b/>
          <w:bCs/>
          <w:lang w:val="en-US"/>
        </w:rPr>
        <w:t>[UC00</w:t>
      </w:r>
      <w:r>
        <w:rPr>
          <w:b/>
          <w:bCs/>
          <w:lang w:val="en-US"/>
        </w:rPr>
        <w:t>2</w:t>
      </w:r>
      <w:r w:rsidRPr="00F657E4">
        <w:rPr>
          <w:b/>
          <w:bCs/>
          <w:lang w:val="en-US"/>
        </w:rPr>
        <w:t xml:space="preserve">] </w:t>
      </w:r>
      <w:r w:rsidR="004C011B" w:rsidRPr="004C011B">
        <w:rPr>
          <w:rFonts w:ascii="Times New Roman" w:hAnsi="Times New Roman"/>
          <w:b/>
          <w:bCs/>
          <w:sz w:val="20"/>
          <w:lang w:val="en-AU"/>
        </w:rPr>
        <w:t xml:space="preserve">Administrator </w:t>
      </w:r>
      <w:r w:rsidRPr="004C011B">
        <w:rPr>
          <w:rFonts w:ascii="Times New Roman" w:hAnsi="Times New Roman"/>
          <w:b/>
          <w:bCs/>
          <w:sz w:val="20"/>
          <w:lang w:val="en-AU"/>
        </w:rPr>
        <w:t>Add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 w:rsidRPr="004C011B">
        <w:rPr>
          <w:rFonts w:ascii="Times New Roman" w:hAnsi="Times New Roman"/>
          <w:b/>
          <w:bCs/>
          <w:sz w:val="20"/>
          <w:lang w:val="en-AU"/>
        </w:rPr>
        <w:t xml:space="preserve"> Vaccine Types</w:t>
      </w:r>
    </w:p>
    <w:p w14:paraId="10503098" w14:textId="77777777" w:rsidR="00F657E4" w:rsidRPr="00142D3A" w:rsidRDefault="00F657E4" w:rsidP="708235D8">
      <w:pPr>
        <w:rPr>
          <w:lang w:val="en-AU"/>
        </w:rPr>
      </w:pPr>
    </w:p>
    <w:p w14:paraId="289968A0" w14:textId="77777777" w:rsidR="008945B4" w:rsidRDefault="008945B4" w:rsidP="708235D8">
      <w:pPr>
        <w:rPr>
          <w:lang w:val="en-AU"/>
        </w:rPr>
      </w:pPr>
      <w:r w:rsidRPr="708235D8">
        <w:rPr>
          <w:b/>
          <w:bCs/>
          <w:lang w:val="en-AU"/>
        </w:rPr>
        <w:t>Actors</w:t>
      </w:r>
      <w:r w:rsidRPr="708235D8">
        <w:rPr>
          <w:lang w:val="en-AU"/>
        </w:rPr>
        <w:t>:</w:t>
      </w:r>
    </w:p>
    <w:p w14:paraId="7CA7277B" w14:textId="77777777" w:rsidR="008945B4" w:rsidRDefault="008945B4" w:rsidP="708235D8">
      <w:pPr>
        <w:rPr>
          <w:lang w:val="en-AU"/>
        </w:rPr>
      </w:pPr>
      <w:r w:rsidRPr="708235D8">
        <w:rPr>
          <w:lang w:val="en-AU"/>
        </w:rPr>
        <w:t>Administrator</w:t>
      </w:r>
    </w:p>
    <w:p w14:paraId="62431CDC" w14:textId="77777777" w:rsidR="00F4533B" w:rsidRDefault="00F4533B" w:rsidP="708235D8">
      <w:pPr>
        <w:rPr>
          <w:lang w:val="en-AU"/>
        </w:rPr>
      </w:pPr>
    </w:p>
    <w:p w14:paraId="4EEDAE60" w14:textId="77777777" w:rsidR="00F4533B" w:rsidRPr="00A31272" w:rsidRDefault="00F4533B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2F987501" w14:textId="77777777" w:rsidR="00A31272" w:rsidRDefault="00DC3B9B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The administrator is logged on and has access to the vaccine type management window. The vaccine type being added is a new one that has not been added before.</w:t>
      </w:r>
    </w:p>
    <w:p w14:paraId="49E398E2" w14:textId="77777777" w:rsidR="00DC3B9B" w:rsidRDefault="00DC3B9B" w:rsidP="708235D8">
      <w:pPr>
        <w:rPr>
          <w:lang w:val="en-AU"/>
        </w:rPr>
      </w:pPr>
    </w:p>
    <w:p w14:paraId="76C9CBF2" w14:textId="77777777" w:rsidR="00F4533B" w:rsidRPr="00F4533B" w:rsidRDefault="00F4533B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Events Flow</w:t>
      </w:r>
    </w:p>
    <w:p w14:paraId="4602CC74" w14:textId="77777777" w:rsidR="00F4533B" w:rsidRDefault="00F4533B" w:rsidP="00F4533B">
      <w:pPr>
        <w:numPr>
          <w:ilvl w:val="0"/>
          <w:numId w:val="140"/>
        </w:numPr>
        <w:rPr>
          <w:lang w:val="en-US"/>
        </w:rPr>
      </w:pPr>
      <w:r w:rsidRPr="708235D8">
        <w:rPr>
          <w:lang w:val="en-AU"/>
        </w:rPr>
        <w:t>The administrator opens the vaccine type management window</w:t>
      </w:r>
    </w:p>
    <w:p w14:paraId="66DDB6A3" w14:textId="77777777" w:rsidR="00F4533B" w:rsidRDefault="00F4533B" w:rsidP="00F4533B">
      <w:pPr>
        <w:numPr>
          <w:ilvl w:val="0"/>
          <w:numId w:val="140"/>
        </w:numPr>
        <w:rPr>
          <w:lang w:val="en-US"/>
        </w:rPr>
      </w:pPr>
      <w:r w:rsidRPr="708235D8">
        <w:rPr>
          <w:lang w:val="en-AU"/>
        </w:rPr>
        <w:t>The administrator enters the new vaccine type</w:t>
      </w:r>
      <w:r w:rsidR="00A17F37" w:rsidRPr="708235D8">
        <w:rPr>
          <w:lang w:val="en-AU"/>
        </w:rPr>
        <w:t xml:space="preserve"> [EF1]</w:t>
      </w:r>
    </w:p>
    <w:p w14:paraId="6EFC27DC" w14:textId="2C0FDFDB" w:rsidR="00F4533B" w:rsidRDefault="00F4533B" w:rsidP="00F4533B">
      <w:pPr>
        <w:numPr>
          <w:ilvl w:val="0"/>
          <w:numId w:val="140"/>
        </w:numPr>
        <w:rPr>
          <w:lang w:val="en-US"/>
        </w:rPr>
      </w:pPr>
      <w:r w:rsidRPr="708235D8">
        <w:rPr>
          <w:lang w:val="en-AU"/>
        </w:rPr>
        <w:t>The system stores the new vaccine type</w:t>
      </w:r>
      <w:r w:rsidR="00B34025">
        <w:rPr>
          <w:lang w:val="en-AU"/>
        </w:rPr>
        <w:t xml:space="preserve"> (</w:t>
      </w:r>
      <w:r w:rsidR="00B34025" w:rsidRPr="00B34025">
        <w:rPr>
          <w:lang w:val="en-AU"/>
        </w:rPr>
        <w:t>AstraZeneca</w:t>
      </w:r>
      <w:r w:rsidR="00B34025">
        <w:rPr>
          <w:lang w:val="en-AU"/>
        </w:rPr>
        <w:t>/</w:t>
      </w:r>
      <w:r w:rsidR="00B34025" w:rsidRPr="00B34025">
        <w:rPr>
          <w:lang w:val="en-AU"/>
        </w:rPr>
        <w:t>Pfizer</w:t>
      </w:r>
      <w:r w:rsidR="00B34025">
        <w:rPr>
          <w:lang w:val="en-AU"/>
        </w:rPr>
        <w:t>)</w:t>
      </w:r>
    </w:p>
    <w:p w14:paraId="16287F21" w14:textId="77777777" w:rsidR="008945B4" w:rsidRDefault="008945B4" w:rsidP="708235D8">
      <w:pPr>
        <w:rPr>
          <w:lang w:val="en-AU"/>
        </w:rPr>
      </w:pPr>
    </w:p>
    <w:p w14:paraId="7BAE9FF2" w14:textId="77777777" w:rsidR="00296DDB" w:rsidRPr="00A17F37" w:rsidRDefault="00A17F37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Exception Flow</w:t>
      </w:r>
    </w:p>
    <w:p w14:paraId="28F62E46" w14:textId="77777777" w:rsidR="00A17F37" w:rsidRDefault="00A17F37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[EF1] The Vaccine Type Exists Already</w:t>
      </w:r>
    </w:p>
    <w:p w14:paraId="087B60A1" w14:textId="6161C4DE" w:rsidR="00F657E4" w:rsidRPr="00B34025" w:rsidRDefault="00A17F37" w:rsidP="00F657E4">
      <w:pPr>
        <w:numPr>
          <w:ilvl w:val="0"/>
          <w:numId w:val="146"/>
        </w:numPr>
        <w:rPr>
          <w:lang w:val="en-US"/>
        </w:rPr>
      </w:pPr>
      <w:r w:rsidRPr="00F657E4">
        <w:rPr>
          <w:lang w:val="en-AU"/>
        </w:rPr>
        <w:t xml:space="preserve">The </w:t>
      </w:r>
      <w:r w:rsidR="00F657E4">
        <w:rPr>
          <w:lang w:val="en-AU"/>
        </w:rPr>
        <w:t xml:space="preserve">system shows an error to </w:t>
      </w:r>
      <w:r w:rsidR="00D170CB">
        <w:rPr>
          <w:lang w:val="en-AU"/>
        </w:rPr>
        <w:t>the administrator</w:t>
      </w:r>
    </w:p>
    <w:p w14:paraId="732E50B9" w14:textId="77777777" w:rsidR="00B34025" w:rsidRDefault="00B34025" w:rsidP="00B34025">
      <w:pPr>
        <w:rPr>
          <w:lang w:val="en-AU"/>
        </w:rPr>
      </w:pPr>
    </w:p>
    <w:p w14:paraId="54BF1368" w14:textId="77777777" w:rsidR="00B34025" w:rsidRPr="00D170CB" w:rsidRDefault="00B34025" w:rsidP="00B34025">
      <w:pPr>
        <w:rPr>
          <w:lang w:val="en-US"/>
        </w:rPr>
      </w:pPr>
    </w:p>
    <w:p w14:paraId="73426B86" w14:textId="38CEEF75" w:rsidR="00F657E4" w:rsidRDefault="00F657E4" w:rsidP="00F657E4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 xml:space="preserve">[UC003] </w:t>
      </w:r>
      <w:r w:rsidRPr="004C011B">
        <w:rPr>
          <w:rFonts w:ascii="Times New Roman" w:hAnsi="Times New Roman"/>
          <w:b/>
          <w:bCs/>
          <w:sz w:val="20"/>
          <w:lang w:val="en-AU"/>
        </w:rPr>
        <w:t>Administrator view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 w:rsidRPr="004C011B">
        <w:rPr>
          <w:rFonts w:ascii="Times New Roman" w:hAnsi="Times New Roman"/>
          <w:b/>
          <w:bCs/>
          <w:sz w:val="20"/>
          <w:lang w:val="en-AU"/>
        </w:rPr>
        <w:t xml:space="preserve"> all users</w:t>
      </w:r>
    </w:p>
    <w:p w14:paraId="384BA73E" w14:textId="77777777" w:rsidR="00142D3A" w:rsidRPr="00142D3A" w:rsidRDefault="00142D3A" w:rsidP="708235D8">
      <w:pPr>
        <w:rPr>
          <w:lang w:val="en-AU"/>
        </w:rPr>
      </w:pPr>
    </w:p>
    <w:p w14:paraId="4388A646" w14:textId="77777777" w:rsidR="00F4533B" w:rsidRDefault="00F4533B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 xml:space="preserve">Actors: </w:t>
      </w:r>
    </w:p>
    <w:p w14:paraId="4C1C2FF1" w14:textId="77777777" w:rsidR="00F4533B" w:rsidRDefault="00F4533B" w:rsidP="708235D8">
      <w:pPr>
        <w:rPr>
          <w:lang w:val="en-AU"/>
        </w:rPr>
      </w:pPr>
      <w:r w:rsidRPr="708235D8">
        <w:rPr>
          <w:lang w:val="en-AU"/>
        </w:rPr>
        <w:t>Administrator</w:t>
      </w:r>
    </w:p>
    <w:p w14:paraId="34B3F2EB" w14:textId="77777777" w:rsidR="00F4533B" w:rsidRDefault="00F4533B" w:rsidP="708235D8">
      <w:pPr>
        <w:rPr>
          <w:lang w:val="en-AU"/>
        </w:rPr>
      </w:pPr>
    </w:p>
    <w:p w14:paraId="2B55E4CD" w14:textId="77777777" w:rsidR="00A17F37" w:rsidRPr="00A31272" w:rsidRDefault="00A17F37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44E5AA63" w14:textId="77777777" w:rsidR="00A17F37" w:rsidRPr="00A17F37" w:rsidRDefault="00A17F37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The administrator is logged on and has access to access the database and view all users.</w:t>
      </w:r>
    </w:p>
    <w:p w14:paraId="7D34F5C7" w14:textId="77777777" w:rsidR="00A17F37" w:rsidRDefault="00A17F37" w:rsidP="708235D8">
      <w:pPr>
        <w:rPr>
          <w:lang w:val="en-AU"/>
        </w:rPr>
      </w:pPr>
    </w:p>
    <w:p w14:paraId="44CC685B" w14:textId="77777777" w:rsidR="00F4533B" w:rsidRPr="00DC3B9B" w:rsidRDefault="00F4533B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Events Flow</w:t>
      </w:r>
    </w:p>
    <w:p w14:paraId="613F288D" w14:textId="77777777" w:rsidR="00F4533B" w:rsidRDefault="00F4533B" w:rsidP="00F4533B">
      <w:pPr>
        <w:numPr>
          <w:ilvl w:val="0"/>
          <w:numId w:val="142"/>
        </w:numPr>
        <w:rPr>
          <w:lang w:val="en-US"/>
        </w:rPr>
      </w:pPr>
      <w:r w:rsidRPr="708235D8">
        <w:rPr>
          <w:lang w:val="en-AU"/>
        </w:rPr>
        <w:t>The administrator opens the database window (only accessible to admin)</w:t>
      </w:r>
    </w:p>
    <w:p w14:paraId="4941A2D9" w14:textId="77777777" w:rsidR="00F4533B" w:rsidRDefault="00F4533B" w:rsidP="00F4533B">
      <w:pPr>
        <w:numPr>
          <w:ilvl w:val="0"/>
          <w:numId w:val="142"/>
        </w:numPr>
        <w:rPr>
          <w:lang w:val="en-US"/>
        </w:rPr>
      </w:pPr>
      <w:r w:rsidRPr="708235D8">
        <w:rPr>
          <w:lang w:val="en-AU"/>
        </w:rPr>
        <w:t>The administrator selects “all users”</w:t>
      </w:r>
    </w:p>
    <w:p w14:paraId="678E8D3B" w14:textId="77777777" w:rsidR="00F4533B" w:rsidRDefault="00F4533B" w:rsidP="00F4533B">
      <w:pPr>
        <w:numPr>
          <w:ilvl w:val="0"/>
          <w:numId w:val="142"/>
        </w:numPr>
        <w:rPr>
          <w:lang w:val="en-US"/>
        </w:rPr>
      </w:pPr>
      <w:r w:rsidRPr="708235D8">
        <w:rPr>
          <w:lang w:val="en-AU"/>
        </w:rPr>
        <w:t xml:space="preserve">The System shows all users in </w:t>
      </w:r>
      <w:r w:rsidR="00A17F37" w:rsidRPr="708235D8">
        <w:rPr>
          <w:lang w:val="en-AU"/>
        </w:rPr>
        <w:t xml:space="preserve">a </w:t>
      </w:r>
      <w:r w:rsidRPr="708235D8">
        <w:rPr>
          <w:lang w:val="en-AU"/>
        </w:rPr>
        <w:t>list view</w:t>
      </w:r>
    </w:p>
    <w:p w14:paraId="0B4020A7" w14:textId="77777777" w:rsidR="00A17F37" w:rsidRDefault="00A17F37" w:rsidP="708235D8">
      <w:pPr>
        <w:rPr>
          <w:lang w:val="en-AU"/>
        </w:rPr>
      </w:pPr>
    </w:p>
    <w:p w14:paraId="78725BBA" w14:textId="028F45CB" w:rsidR="00D170CB" w:rsidRPr="00F4533B" w:rsidRDefault="00B34025" w:rsidP="00B34025">
      <w:pPr>
        <w:spacing w:before="0" w:after="0"/>
        <w:jc w:val="left"/>
        <w:rPr>
          <w:lang w:val="en-AU"/>
        </w:rPr>
      </w:pPr>
      <w:r>
        <w:rPr>
          <w:lang w:val="en-AU"/>
        </w:rPr>
        <w:br w:type="page"/>
      </w:r>
    </w:p>
    <w:p w14:paraId="522453F4" w14:textId="4B207FAD" w:rsidR="00D170CB" w:rsidRDefault="00D170CB" w:rsidP="00D170CB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>[</w:t>
      </w:r>
      <w:r w:rsidRPr="00D170CB">
        <w:rPr>
          <w:b/>
          <w:bCs/>
          <w:lang w:val="en-US"/>
        </w:rPr>
        <w:t xml:space="preserve">UC004] </w:t>
      </w:r>
      <w:r w:rsidRPr="00D170CB">
        <w:rPr>
          <w:rFonts w:ascii="Times New Roman" w:hAnsi="Times New Roman"/>
          <w:b/>
          <w:bCs/>
          <w:sz w:val="20"/>
          <w:lang w:val="en-AU"/>
        </w:rPr>
        <w:t>Administrator view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 w:rsidRPr="00D170CB">
        <w:rPr>
          <w:rFonts w:ascii="Times New Roman" w:hAnsi="Times New Roman"/>
          <w:b/>
          <w:bCs/>
          <w:sz w:val="20"/>
          <w:lang w:val="en-AU"/>
        </w:rPr>
        <w:t xml:space="preserve"> all timeslots</w:t>
      </w:r>
    </w:p>
    <w:p w14:paraId="1D7B270A" w14:textId="77777777" w:rsidR="00142D3A" w:rsidRPr="00142D3A" w:rsidRDefault="00142D3A" w:rsidP="708235D8">
      <w:pPr>
        <w:rPr>
          <w:lang w:val="en-AU"/>
        </w:rPr>
      </w:pPr>
    </w:p>
    <w:p w14:paraId="0CCAFB76" w14:textId="77777777" w:rsidR="00DC3B9B" w:rsidRPr="00DC3B9B" w:rsidRDefault="00DC3B9B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062FA0BD" w14:textId="77777777" w:rsidR="00DC3B9B" w:rsidRDefault="00DC3B9B" w:rsidP="708235D8">
      <w:pPr>
        <w:rPr>
          <w:lang w:val="en-AU"/>
        </w:rPr>
      </w:pPr>
      <w:r w:rsidRPr="708235D8">
        <w:rPr>
          <w:lang w:val="en-AU"/>
        </w:rPr>
        <w:t>Administrator</w:t>
      </w:r>
    </w:p>
    <w:p w14:paraId="4F904CB7" w14:textId="77777777" w:rsidR="00DC3B9B" w:rsidRDefault="00DC3B9B" w:rsidP="708235D8">
      <w:pPr>
        <w:rPr>
          <w:lang w:val="en-AU"/>
        </w:rPr>
      </w:pPr>
    </w:p>
    <w:p w14:paraId="138BA868" w14:textId="77777777" w:rsidR="00A17F37" w:rsidRPr="00A31272" w:rsidRDefault="00A17F37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234AE302" w14:textId="77777777" w:rsidR="00A17F37" w:rsidRPr="00A17F37" w:rsidRDefault="00A17F37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The administrator is logged on and has access to view all timeslots.</w:t>
      </w:r>
    </w:p>
    <w:p w14:paraId="06971CD3" w14:textId="77777777" w:rsidR="00A17F37" w:rsidRDefault="00A17F37" w:rsidP="708235D8">
      <w:pPr>
        <w:rPr>
          <w:lang w:val="en-AU"/>
        </w:rPr>
      </w:pPr>
    </w:p>
    <w:p w14:paraId="44024055" w14:textId="77777777" w:rsidR="00DC3B9B" w:rsidRDefault="00DC3B9B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1AECCFAF" w14:textId="77777777" w:rsidR="00A17F37" w:rsidRDefault="00A17F37" w:rsidP="00A17F37">
      <w:pPr>
        <w:numPr>
          <w:ilvl w:val="0"/>
          <w:numId w:val="149"/>
        </w:numPr>
        <w:rPr>
          <w:lang w:val="en-US"/>
        </w:rPr>
      </w:pPr>
      <w:r w:rsidRPr="708235D8">
        <w:rPr>
          <w:lang w:val="en-AU"/>
        </w:rPr>
        <w:t>The administrator opens the timeslot window</w:t>
      </w:r>
    </w:p>
    <w:p w14:paraId="58A95536" w14:textId="77777777" w:rsidR="00A17F37" w:rsidRPr="00A17F37" w:rsidRDefault="00A17F37" w:rsidP="00A17F37">
      <w:pPr>
        <w:numPr>
          <w:ilvl w:val="0"/>
          <w:numId w:val="149"/>
        </w:numPr>
        <w:rPr>
          <w:lang w:val="en-US"/>
        </w:rPr>
      </w:pPr>
      <w:r w:rsidRPr="708235D8">
        <w:rPr>
          <w:lang w:val="en-AU"/>
        </w:rPr>
        <w:t>The system shows all timeslots in a calendar view</w:t>
      </w:r>
    </w:p>
    <w:p w14:paraId="2D17F5B8" w14:textId="77777777" w:rsidR="00D170CB" w:rsidRDefault="00D170CB" w:rsidP="708235D8">
      <w:pPr>
        <w:rPr>
          <w:lang w:val="en-AU"/>
        </w:rPr>
      </w:pPr>
    </w:p>
    <w:p w14:paraId="740480A9" w14:textId="28868170" w:rsidR="00D170CB" w:rsidRDefault="00D170CB" w:rsidP="00D170CB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>[</w:t>
      </w:r>
      <w:r w:rsidRPr="00D170CB">
        <w:rPr>
          <w:b/>
          <w:bCs/>
          <w:lang w:val="en-US"/>
        </w:rPr>
        <w:t>UC00</w:t>
      </w:r>
      <w:r>
        <w:rPr>
          <w:b/>
          <w:bCs/>
          <w:lang w:val="en-US"/>
        </w:rPr>
        <w:t>5</w:t>
      </w:r>
      <w:r w:rsidRPr="00D170CB">
        <w:rPr>
          <w:b/>
          <w:bCs/>
          <w:lang w:val="en-US"/>
        </w:rPr>
        <w:t xml:space="preserve">] </w:t>
      </w:r>
      <w:r w:rsidRPr="00D170CB">
        <w:rPr>
          <w:rFonts w:ascii="Times New Roman" w:hAnsi="Times New Roman"/>
          <w:b/>
          <w:bCs/>
          <w:sz w:val="20"/>
          <w:lang w:val="en-AU"/>
        </w:rPr>
        <w:t>Administrator view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 w:rsidRPr="00D170CB">
        <w:rPr>
          <w:rFonts w:ascii="Times New Roman" w:hAnsi="Times New Roman"/>
          <w:b/>
          <w:bCs/>
          <w:sz w:val="20"/>
          <w:lang w:val="en-AU"/>
        </w:rPr>
        <w:t xml:space="preserve"> vaccine recipients</w:t>
      </w:r>
    </w:p>
    <w:p w14:paraId="72F67572" w14:textId="77777777" w:rsidR="00D170CB" w:rsidRPr="00142D3A" w:rsidRDefault="00D170CB" w:rsidP="708235D8">
      <w:pPr>
        <w:rPr>
          <w:lang w:val="en-AU"/>
        </w:rPr>
      </w:pPr>
    </w:p>
    <w:p w14:paraId="0055FD27" w14:textId="77777777" w:rsidR="00A17F37" w:rsidRPr="00A17F37" w:rsidRDefault="00A17F37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07DA6A08" w14:textId="77777777" w:rsidR="00A17F37" w:rsidRDefault="00A17F37" w:rsidP="708235D8">
      <w:pPr>
        <w:rPr>
          <w:lang w:val="en-AU"/>
        </w:rPr>
      </w:pPr>
      <w:r w:rsidRPr="708235D8">
        <w:rPr>
          <w:lang w:val="en-AU"/>
        </w:rPr>
        <w:t>Administrator</w:t>
      </w:r>
    </w:p>
    <w:p w14:paraId="5F96A722" w14:textId="77777777" w:rsidR="00A17F37" w:rsidRDefault="00A17F37" w:rsidP="708235D8">
      <w:pPr>
        <w:rPr>
          <w:lang w:val="en-AU"/>
        </w:rPr>
      </w:pPr>
    </w:p>
    <w:p w14:paraId="34C32730" w14:textId="77777777" w:rsidR="00A17F37" w:rsidRPr="00A31272" w:rsidRDefault="00A17F37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2ADB08EA" w14:textId="77777777" w:rsidR="00A17F37" w:rsidRDefault="00A17F37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The administrator is logged on and has access to the database and filter out all vaccinated users.</w:t>
      </w:r>
    </w:p>
    <w:p w14:paraId="5B95CD12" w14:textId="77777777" w:rsidR="00A17F37" w:rsidRDefault="00A17F37" w:rsidP="708235D8">
      <w:pPr>
        <w:rPr>
          <w:rFonts w:ascii="Times New Roman" w:hAnsi="Times New Roman"/>
          <w:lang w:val="en-AU"/>
        </w:rPr>
      </w:pPr>
    </w:p>
    <w:p w14:paraId="1BD09136" w14:textId="77777777" w:rsidR="00A17F37" w:rsidRDefault="00A17F37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297B55BE" w14:textId="77777777" w:rsidR="00A17F37" w:rsidRPr="00A17F37" w:rsidRDefault="00A17F37" w:rsidP="00A17F37">
      <w:pPr>
        <w:numPr>
          <w:ilvl w:val="0"/>
          <w:numId w:val="148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>The administrator opens the database window</w:t>
      </w:r>
    </w:p>
    <w:p w14:paraId="399DAD09" w14:textId="77777777" w:rsidR="00A17F37" w:rsidRPr="00A17F37" w:rsidRDefault="00A17F37" w:rsidP="00A17F37">
      <w:pPr>
        <w:numPr>
          <w:ilvl w:val="0"/>
          <w:numId w:val="148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>The administrator selects “all users”</w:t>
      </w:r>
    </w:p>
    <w:p w14:paraId="3911DFD6" w14:textId="77777777" w:rsidR="00A17F37" w:rsidRPr="00A17F37" w:rsidRDefault="00A17F37" w:rsidP="00A17F37">
      <w:pPr>
        <w:numPr>
          <w:ilvl w:val="0"/>
          <w:numId w:val="148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>The administrator adds a filter of “vaccinated”</w:t>
      </w:r>
    </w:p>
    <w:p w14:paraId="0CB3FE44" w14:textId="5828557C" w:rsidR="00A17F37" w:rsidRDefault="00A17F37" w:rsidP="708235D8">
      <w:pPr>
        <w:numPr>
          <w:ilvl w:val="0"/>
          <w:numId w:val="148"/>
        </w:numPr>
        <w:rPr>
          <w:lang w:val="en-US"/>
        </w:rPr>
      </w:pPr>
      <w:r w:rsidRPr="708235D8">
        <w:rPr>
          <w:lang w:val="en-AU"/>
        </w:rPr>
        <w:t>The system shows all vaccinated users in list view</w:t>
      </w:r>
    </w:p>
    <w:p w14:paraId="36854F1A" w14:textId="1E622890" w:rsidR="00A17F37" w:rsidRPr="00A17F37" w:rsidRDefault="00917716" w:rsidP="00917716">
      <w:pPr>
        <w:spacing w:before="0" w:after="0"/>
        <w:jc w:val="left"/>
        <w:rPr>
          <w:lang w:val="en-AU"/>
        </w:rPr>
      </w:pPr>
      <w:r>
        <w:rPr>
          <w:lang w:val="en-AU"/>
        </w:rPr>
        <w:br w:type="page"/>
      </w:r>
    </w:p>
    <w:p w14:paraId="6B569DEB" w14:textId="3B9C7160" w:rsidR="00DC3B9B" w:rsidRDefault="00D170CB" w:rsidP="708235D8">
      <w:pPr>
        <w:pStyle w:val="Heading2"/>
        <w:rPr>
          <w:rFonts w:ascii="Times New Roman" w:hAnsi="Times New Roman"/>
          <w:sz w:val="20"/>
          <w:lang w:val="en-AU"/>
        </w:rPr>
      </w:pPr>
      <w:r>
        <w:rPr>
          <w:rFonts w:ascii="Times New Roman" w:hAnsi="Times New Roman"/>
          <w:sz w:val="20"/>
          <w:lang w:val="en-AU"/>
        </w:rPr>
        <w:t>Health Care Provider Operations</w:t>
      </w:r>
    </w:p>
    <w:p w14:paraId="127E1B53" w14:textId="77777777" w:rsidR="00917716" w:rsidRPr="00917716" w:rsidRDefault="00917716" w:rsidP="00917716">
      <w:pPr>
        <w:rPr>
          <w:lang w:val="en-AU"/>
        </w:rPr>
      </w:pPr>
    </w:p>
    <w:p w14:paraId="6DE49313" w14:textId="12C4F20C" w:rsidR="00D170CB" w:rsidRDefault="00D170CB" w:rsidP="00D170CB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>[</w:t>
      </w:r>
      <w:r w:rsidRPr="00D170CB">
        <w:rPr>
          <w:b/>
          <w:bCs/>
          <w:lang w:val="en-US"/>
        </w:rPr>
        <w:t>UC00</w:t>
      </w:r>
      <w:r>
        <w:rPr>
          <w:b/>
          <w:bCs/>
          <w:lang w:val="en-US"/>
        </w:rPr>
        <w:t>6</w:t>
      </w:r>
      <w:r w:rsidRPr="00D170CB">
        <w:rPr>
          <w:b/>
          <w:bCs/>
          <w:lang w:val="en-US"/>
        </w:rPr>
        <w:t xml:space="preserve">] </w:t>
      </w:r>
      <w:r w:rsidRPr="00D170CB">
        <w:rPr>
          <w:rFonts w:ascii="Times New Roman" w:hAnsi="Times New Roman"/>
          <w:b/>
          <w:bCs/>
          <w:sz w:val="20"/>
          <w:lang w:val="en-AU"/>
        </w:rPr>
        <w:t xml:space="preserve">Health Care Provider </w:t>
      </w:r>
      <w:r w:rsidR="00AA29B9">
        <w:rPr>
          <w:rFonts w:ascii="Times New Roman" w:hAnsi="Times New Roman"/>
          <w:b/>
          <w:bCs/>
          <w:sz w:val="20"/>
          <w:lang w:val="en-AU"/>
        </w:rPr>
        <w:t>a</w:t>
      </w:r>
      <w:r w:rsidRPr="00D170CB">
        <w:rPr>
          <w:rFonts w:ascii="Times New Roman" w:hAnsi="Times New Roman"/>
          <w:b/>
          <w:bCs/>
          <w:sz w:val="20"/>
          <w:lang w:val="en-AU"/>
        </w:rPr>
        <w:t>dd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 w:rsidRPr="00D170CB">
        <w:rPr>
          <w:rFonts w:ascii="Times New Roman" w:hAnsi="Times New Roman"/>
          <w:b/>
          <w:bCs/>
          <w:sz w:val="20"/>
          <w:lang w:val="en-AU"/>
        </w:rPr>
        <w:t xml:space="preserve"> </w:t>
      </w:r>
      <w:r w:rsidR="00AA29B9">
        <w:rPr>
          <w:rFonts w:ascii="Times New Roman" w:hAnsi="Times New Roman"/>
          <w:b/>
          <w:bCs/>
          <w:sz w:val="20"/>
          <w:lang w:val="en-AU"/>
        </w:rPr>
        <w:t>t</w:t>
      </w:r>
      <w:r w:rsidRPr="00D170CB">
        <w:rPr>
          <w:rFonts w:ascii="Times New Roman" w:hAnsi="Times New Roman"/>
          <w:b/>
          <w:bCs/>
          <w:sz w:val="20"/>
          <w:lang w:val="en-AU"/>
        </w:rPr>
        <w:t>imeslots</w:t>
      </w:r>
    </w:p>
    <w:p w14:paraId="13CB595B" w14:textId="77777777" w:rsidR="00142D3A" w:rsidRPr="00142D3A" w:rsidRDefault="00142D3A" w:rsidP="708235D8">
      <w:pPr>
        <w:rPr>
          <w:lang w:val="en-AU"/>
        </w:rPr>
      </w:pPr>
    </w:p>
    <w:p w14:paraId="473E2A16" w14:textId="77777777" w:rsidR="00A17F37" w:rsidRPr="00A17F37" w:rsidRDefault="00A17F37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56033375" w14:textId="77777777" w:rsidR="00A17F37" w:rsidRDefault="00A17F37" w:rsidP="708235D8">
      <w:pPr>
        <w:rPr>
          <w:lang w:val="en-AU"/>
        </w:rPr>
      </w:pPr>
      <w:r w:rsidRPr="708235D8">
        <w:rPr>
          <w:lang w:val="en-AU"/>
        </w:rPr>
        <w:t>Health Care Provider</w:t>
      </w:r>
    </w:p>
    <w:p w14:paraId="6D9C8D39" w14:textId="77777777" w:rsidR="00A17F37" w:rsidRDefault="00A17F37" w:rsidP="708235D8">
      <w:pPr>
        <w:rPr>
          <w:lang w:val="en-AU"/>
        </w:rPr>
      </w:pPr>
    </w:p>
    <w:p w14:paraId="393B7271" w14:textId="77777777" w:rsidR="00A17F37" w:rsidRPr="00A31272" w:rsidRDefault="00A17F37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313F1516" w14:textId="77777777" w:rsidR="00A17F37" w:rsidRDefault="00A17F37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lang w:val="en-AU"/>
        </w:rPr>
        <w:t>The health care provider is logged on and has access to set time</w:t>
      </w:r>
      <w:r w:rsidR="005A146B" w:rsidRPr="708235D8">
        <w:rPr>
          <w:rFonts w:ascii="Times New Roman" w:hAnsi="Times New Roman"/>
          <w:lang w:val="en-AU"/>
        </w:rPr>
        <w:t>slots</w:t>
      </w:r>
      <w:r w:rsidRPr="708235D8">
        <w:rPr>
          <w:rFonts w:ascii="Times New Roman" w:hAnsi="Times New Roman"/>
          <w:lang w:val="en-AU"/>
        </w:rPr>
        <w:t>.</w:t>
      </w:r>
    </w:p>
    <w:p w14:paraId="675E05EE" w14:textId="77777777" w:rsidR="005A146B" w:rsidRDefault="005A146B" w:rsidP="708235D8">
      <w:pPr>
        <w:rPr>
          <w:rFonts w:ascii="Times New Roman" w:hAnsi="Times New Roman"/>
          <w:lang w:val="en-AU"/>
        </w:rPr>
      </w:pPr>
    </w:p>
    <w:p w14:paraId="5AEDD150" w14:textId="77777777" w:rsidR="005A146B" w:rsidRDefault="005A146B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08E22FB2" w14:textId="77777777" w:rsidR="005A146B" w:rsidRPr="00A17F37" w:rsidRDefault="005A146B" w:rsidP="005A146B">
      <w:pPr>
        <w:numPr>
          <w:ilvl w:val="0"/>
          <w:numId w:val="152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 xml:space="preserve">The </w:t>
      </w:r>
      <w:r w:rsidRPr="708235D8">
        <w:rPr>
          <w:rFonts w:ascii="Times New Roman" w:hAnsi="Times New Roman"/>
          <w:lang w:val="en-AU"/>
        </w:rPr>
        <w:t xml:space="preserve">health care provider </w:t>
      </w:r>
      <w:r w:rsidRPr="708235D8">
        <w:rPr>
          <w:lang w:val="en-AU"/>
        </w:rPr>
        <w:t>opens the vaccine timeslots setting window</w:t>
      </w:r>
    </w:p>
    <w:p w14:paraId="6C07BBD3" w14:textId="77777777" w:rsidR="005A146B" w:rsidRDefault="005A146B" w:rsidP="005A146B">
      <w:pPr>
        <w:numPr>
          <w:ilvl w:val="0"/>
          <w:numId w:val="152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 xml:space="preserve">The </w:t>
      </w:r>
      <w:r w:rsidRPr="708235D8">
        <w:rPr>
          <w:rFonts w:ascii="Times New Roman" w:hAnsi="Times New Roman"/>
          <w:lang w:val="en-AU"/>
        </w:rPr>
        <w:t>health care provider views all available timeslots</w:t>
      </w:r>
    </w:p>
    <w:p w14:paraId="62B6465E" w14:textId="77777777" w:rsidR="005A146B" w:rsidRDefault="005A146B" w:rsidP="005A146B">
      <w:pPr>
        <w:numPr>
          <w:ilvl w:val="0"/>
          <w:numId w:val="152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 xml:space="preserve">The </w:t>
      </w:r>
      <w:r w:rsidRPr="708235D8">
        <w:rPr>
          <w:rFonts w:ascii="Times New Roman" w:hAnsi="Times New Roman"/>
          <w:lang w:val="en-AU"/>
        </w:rPr>
        <w:t>health care provider customizes the duration of any timeslot</w:t>
      </w:r>
    </w:p>
    <w:p w14:paraId="573758FF" w14:textId="4BA571A6" w:rsidR="005A146B" w:rsidRPr="005A146B" w:rsidRDefault="005A146B" w:rsidP="005A146B">
      <w:pPr>
        <w:numPr>
          <w:ilvl w:val="0"/>
          <w:numId w:val="152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>The health care provider sets</w:t>
      </w:r>
      <w:r w:rsidR="094E8DA3" w:rsidRPr="708235D8">
        <w:rPr>
          <w:lang w:val="en-AU"/>
        </w:rPr>
        <w:t xml:space="preserve"> the</w:t>
      </w:r>
      <w:r w:rsidRPr="708235D8">
        <w:rPr>
          <w:lang w:val="en-AU"/>
        </w:rPr>
        <w:t xml:space="preserve"> number of shots available during any timeslot</w:t>
      </w:r>
    </w:p>
    <w:p w14:paraId="7C97DA80" w14:textId="77777777" w:rsidR="005A146B" w:rsidRDefault="005A146B" w:rsidP="005A146B">
      <w:pPr>
        <w:numPr>
          <w:ilvl w:val="0"/>
          <w:numId w:val="152"/>
        </w:numPr>
        <w:rPr>
          <w:rFonts w:ascii="Times New Roman" w:hAnsi="Times New Roman"/>
          <w:lang w:val="en-US"/>
        </w:rPr>
      </w:pPr>
      <w:r w:rsidRPr="708235D8">
        <w:rPr>
          <w:lang w:val="en-AU"/>
        </w:rPr>
        <w:t>The system stores all above information and make it bookable to vaccine recipients</w:t>
      </w:r>
    </w:p>
    <w:p w14:paraId="2FC17F8B" w14:textId="77777777" w:rsidR="00E204C1" w:rsidRDefault="00E204C1" w:rsidP="708235D8">
      <w:pPr>
        <w:rPr>
          <w:rFonts w:ascii="Times New Roman" w:hAnsi="Times New Roman"/>
          <w:lang w:val="en-AU"/>
        </w:rPr>
      </w:pPr>
    </w:p>
    <w:p w14:paraId="7519DD40" w14:textId="77777777" w:rsidR="00917716" w:rsidRDefault="00917716" w:rsidP="708235D8">
      <w:pPr>
        <w:rPr>
          <w:rFonts w:ascii="Times New Roman" w:hAnsi="Times New Roman"/>
          <w:lang w:val="en-AU"/>
        </w:rPr>
      </w:pPr>
    </w:p>
    <w:p w14:paraId="2331091B" w14:textId="42830AD5" w:rsidR="00917716" w:rsidRDefault="00917716" w:rsidP="0091771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 xml:space="preserve">[UC007] </w:t>
      </w:r>
      <w:r w:rsidR="11295CE6" w:rsidRPr="2318F2ED">
        <w:rPr>
          <w:rFonts w:ascii="Times New Roman" w:hAnsi="Times New Roman"/>
          <w:b/>
          <w:bCs/>
          <w:sz w:val="20"/>
          <w:lang w:val="en-AU"/>
        </w:rPr>
        <w:t>Health Care Provider</w:t>
      </w:r>
      <w:r>
        <w:rPr>
          <w:rFonts w:ascii="Times New Roman" w:hAnsi="Times New Roman"/>
          <w:b/>
          <w:bCs/>
          <w:sz w:val="20"/>
          <w:lang w:val="en-AU"/>
        </w:rPr>
        <w:t xml:space="preserve"> view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>
        <w:rPr>
          <w:rFonts w:ascii="Times New Roman" w:hAnsi="Times New Roman"/>
          <w:b/>
          <w:bCs/>
          <w:sz w:val="20"/>
          <w:lang w:val="en-AU"/>
        </w:rPr>
        <w:t xml:space="preserve"> all </w:t>
      </w:r>
      <w:r w:rsidR="00AA29B9">
        <w:rPr>
          <w:rFonts w:ascii="Times New Roman" w:hAnsi="Times New Roman"/>
          <w:b/>
          <w:bCs/>
          <w:sz w:val="20"/>
          <w:lang w:val="en-AU"/>
        </w:rPr>
        <w:t>t</w:t>
      </w:r>
      <w:r w:rsidRPr="2318F2ED">
        <w:rPr>
          <w:rFonts w:ascii="Times New Roman" w:hAnsi="Times New Roman"/>
          <w:b/>
          <w:bCs/>
          <w:sz w:val="20"/>
          <w:lang w:val="en-AU"/>
        </w:rPr>
        <w:t>imeslots</w:t>
      </w:r>
    </w:p>
    <w:p w14:paraId="3543A135" w14:textId="77777777" w:rsidR="00917716" w:rsidRDefault="00917716" w:rsidP="708235D8">
      <w:pPr>
        <w:rPr>
          <w:rFonts w:ascii="Times New Roman" w:hAnsi="Times New Roman"/>
          <w:lang w:val="en-AU"/>
        </w:rPr>
      </w:pPr>
    </w:p>
    <w:p w14:paraId="7FD56338" w14:textId="77777777" w:rsidR="00917716" w:rsidRPr="00A17F37" w:rsidRDefault="00917716" w:rsidP="00917716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384C5D58" w14:textId="77777777" w:rsidR="00917716" w:rsidRDefault="00917716" w:rsidP="00917716">
      <w:pPr>
        <w:rPr>
          <w:lang w:val="en-AU"/>
        </w:rPr>
      </w:pPr>
      <w:r w:rsidRPr="708235D8">
        <w:rPr>
          <w:lang w:val="en-AU"/>
        </w:rPr>
        <w:t>Health Care Provider</w:t>
      </w:r>
    </w:p>
    <w:p w14:paraId="64A5D880" w14:textId="77777777" w:rsidR="00917716" w:rsidRDefault="00917716" w:rsidP="00917716">
      <w:pPr>
        <w:rPr>
          <w:lang w:val="en-AU"/>
        </w:rPr>
      </w:pPr>
    </w:p>
    <w:p w14:paraId="496F970B" w14:textId="77777777" w:rsidR="00917716" w:rsidRPr="00A31272" w:rsidRDefault="00917716" w:rsidP="00917716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59025417" w14:textId="77777777" w:rsidR="00917716" w:rsidRDefault="00917716" w:rsidP="00917716">
      <w:pPr>
        <w:rPr>
          <w:rFonts w:ascii="Times New Roman" w:hAnsi="Times New Roman"/>
          <w:lang w:val="en-AU" w:eastAsia="zh-CN"/>
        </w:rPr>
      </w:pPr>
      <w:r w:rsidRPr="708235D8">
        <w:rPr>
          <w:rFonts w:ascii="Times New Roman" w:hAnsi="Times New Roman"/>
          <w:lang w:val="en-AU" w:eastAsia="zh-CN"/>
        </w:rPr>
        <w:t>The recipient has been vaccinated and his Health Care Provider has recorded the vaccination.</w:t>
      </w:r>
    </w:p>
    <w:p w14:paraId="4960E10E" w14:textId="77777777" w:rsidR="00917716" w:rsidRDefault="00917716" w:rsidP="00917716">
      <w:pPr>
        <w:rPr>
          <w:rFonts w:ascii="Times New Roman" w:hAnsi="Times New Roman"/>
          <w:lang w:val="en-AU"/>
        </w:rPr>
      </w:pPr>
    </w:p>
    <w:p w14:paraId="24A6A2BD" w14:textId="77777777" w:rsidR="00917716" w:rsidRDefault="00917716" w:rsidP="00917716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27BDFF88" w14:textId="77777777" w:rsidR="00917716" w:rsidRDefault="00917716" w:rsidP="00917716">
      <w:pPr>
        <w:numPr>
          <w:ilvl w:val="0"/>
          <w:numId w:val="162"/>
        </w:numPr>
        <w:rPr>
          <w:lang w:val="en-US" w:eastAsia="zh-CN"/>
        </w:rPr>
      </w:pPr>
      <w:r w:rsidRPr="708235D8">
        <w:rPr>
          <w:lang w:val="en-AU" w:eastAsia="zh-CN"/>
        </w:rPr>
        <w:t>The health care provider logs in the system</w:t>
      </w:r>
    </w:p>
    <w:p w14:paraId="3F00DA33" w14:textId="77777777" w:rsidR="00917716" w:rsidRPr="00B66830" w:rsidRDefault="00917716" w:rsidP="00917716">
      <w:pPr>
        <w:numPr>
          <w:ilvl w:val="0"/>
          <w:numId w:val="162"/>
        </w:numPr>
        <w:rPr>
          <w:lang w:val="en-AU" w:eastAsia="zh-CN"/>
        </w:rPr>
      </w:pPr>
      <w:r w:rsidRPr="708235D8">
        <w:rPr>
          <w:lang w:val="en-AU" w:eastAsia="zh-CN"/>
        </w:rPr>
        <w:t>The health care provider records this vaccination details on system</w:t>
      </w:r>
    </w:p>
    <w:p w14:paraId="1EBFAF8B" w14:textId="77777777" w:rsidR="00917716" w:rsidRDefault="00917716" w:rsidP="00917716">
      <w:pPr>
        <w:numPr>
          <w:ilvl w:val="0"/>
          <w:numId w:val="162"/>
        </w:numPr>
        <w:rPr>
          <w:lang w:val="en-AU" w:eastAsia="zh-CN"/>
        </w:rPr>
      </w:pPr>
      <w:r w:rsidRPr="708235D8">
        <w:rPr>
          <w:lang w:val="en-AU" w:eastAsia="zh-CN"/>
        </w:rPr>
        <w:t>The recipient is recorded as vaccinated</w:t>
      </w:r>
    </w:p>
    <w:p w14:paraId="031980F9" w14:textId="40BD7B80" w:rsidR="00917716" w:rsidRDefault="00917716" w:rsidP="00917716">
      <w:pPr>
        <w:spacing w:before="0" w:after="0"/>
        <w:jc w:val="left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br w:type="page"/>
      </w:r>
    </w:p>
    <w:p w14:paraId="3FE3FB42" w14:textId="59E91B1F" w:rsidR="008945B4" w:rsidRDefault="00917716" w:rsidP="708235D8">
      <w:pPr>
        <w:pStyle w:val="Heading2"/>
        <w:rPr>
          <w:rFonts w:ascii="Times New Roman" w:hAnsi="Times New Roman"/>
          <w:sz w:val="20"/>
          <w:lang w:val="en-AU" w:eastAsia="zh-CN"/>
        </w:rPr>
      </w:pPr>
      <w:r>
        <w:rPr>
          <w:rFonts w:ascii="Times New Roman" w:hAnsi="Times New Roman"/>
          <w:sz w:val="20"/>
          <w:lang w:val="en-AU" w:eastAsia="zh-CN"/>
        </w:rPr>
        <w:t>Vaccine Recipient Operations</w:t>
      </w:r>
    </w:p>
    <w:p w14:paraId="5F43ACBA" w14:textId="77777777" w:rsidR="00917716" w:rsidRDefault="00917716" w:rsidP="00917716">
      <w:pPr>
        <w:rPr>
          <w:lang w:val="en-AU" w:eastAsia="zh-CN"/>
        </w:rPr>
      </w:pPr>
    </w:p>
    <w:p w14:paraId="1E5002B8" w14:textId="2F2E11E2" w:rsidR="00917716" w:rsidRPr="00917716" w:rsidRDefault="00917716" w:rsidP="0091771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 xml:space="preserve">[UC008] </w:t>
      </w:r>
      <w:r w:rsidR="00C0034A" w:rsidRPr="00C0034A">
        <w:rPr>
          <w:b/>
          <w:bCs/>
          <w:lang w:val="en-AU" w:eastAsia="zh-CN"/>
        </w:rPr>
        <w:t>Recipient</w:t>
      </w:r>
      <w:r w:rsidR="00C0034A">
        <w:rPr>
          <w:rFonts w:ascii="Times New Roman" w:hAnsi="Times New Roman"/>
          <w:b/>
          <w:bCs/>
          <w:sz w:val="20"/>
          <w:lang w:val="en-AU"/>
        </w:rPr>
        <w:t xml:space="preserve"> </w:t>
      </w:r>
      <w:r w:rsidR="00AA29B9">
        <w:rPr>
          <w:rFonts w:ascii="Times New Roman" w:hAnsi="Times New Roman"/>
          <w:b/>
          <w:bCs/>
          <w:sz w:val="20"/>
          <w:lang w:val="en-AU"/>
        </w:rPr>
        <w:t>a</w:t>
      </w:r>
      <w:r>
        <w:rPr>
          <w:rFonts w:ascii="Times New Roman" w:hAnsi="Times New Roman"/>
          <w:b/>
          <w:bCs/>
          <w:sz w:val="20"/>
          <w:lang w:val="en-AU"/>
        </w:rPr>
        <w:t>nswer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>
        <w:rPr>
          <w:rFonts w:ascii="Times New Roman" w:hAnsi="Times New Roman"/>
          <w:b/>
          <w:bCs/>
          <w:sz w:val="20"/>
          <w:lang w:val="en-AU"/>
        </w:rPr>
        <w:t xml:space="preserve"> </w:t>
      </w:r>
      <w:r w:rsidR="00AA29B9">
        <w:rPr>
          <w:rFonts w:ascii="Times New Roman" w:hAnsi="Times New Roman"/>
          <w:b/>
          <w:bCs/>
          <w:sz w:val="20"/>
          <w:lang w:val="en-AU"/>
        </w:rPr>
        <w:t>q</w:t>
      </w:r>
      <w:r>
        <w:rPr>
          <w:rFonts w:ascii="Times New Roman" w:hAnsi="Times New Roman"/>
          <w:b/>
          <w:bCs/>
          <w:sz w:val="20"/>
          <w:lang w:val="en-AU"/>
        </w:rPr>
        <w:t xml:space="preserve">uestionnaire for </w:t>
      </w:r>
      <w:r w:rsidR="00AA29B9">
        <w:rPr>
          <w:rFonts w:ascii="Times New Roman" w:hAnsi="Times New Roman"/>
          <w:b/>
          <w:bCs/>
          <w:sz w:val="20"/>
          <w:lang w:val="en-AU"/>
        </w:rPr>
        <w:t>e</w:t>
      </w:r>
      <w:r>
        <w:rPr>
          <w:rFonts w:ascii="Times New Roman" w:hAnsi="Times New Roman"/>
          <w:b/>
          <w:bCs/>
          <w:sz w:val="20"/>
          <w:lang w:val="en-AU"/>
        </w:rPr>
        <w:t>ligibility</w:t>
      </w:r>
    </w:p>
    <w:p w14:paraId="517823CB" w14:textId="77777777" w:rsidR="00917716" w:rsidRPr="00917716" w:rsidRDefault="00917716" w:rsidP="00917716">
      <w:pPr>
        <w:rPr>
          <w:lang w:val="en-AU" w:eastAsia="zh-CN"/>
        </w:rPr>
      </w:pPr>
    </w:p>
    <w:p w14:paraId="0CCE7B69" w14:textId="77777777" w:rsidR="00B66830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3219C8B3" w14:textId="77777777" w:rsidR="00FE25C5" w:rsidRPr="00FE25C5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>Vaccine Recipient</w:t>
      </w:r>
    </w:p>
    <w:p w14:paraId="0A4F7224" w14:textId="77777777" w:rsidR="00B66830" w:rsidRDefault="00B66830" w:rsidP="708235D8">
      <w:pPr>
        <w:rPr>
          <w:lang w:val="en-AU"/>
        </w:rPr>
      </w:pPr>
    </w:p>
    <w:p w14:paraId="76E9568B" w14:textId="77777777" w:rsidR="00B66830" w:rsidRDefault="00B66830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228D7774" w14:textId="2047430C" w:rsidR="00FE25C5" w:rsidRPr="00FE25C5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>The recipient is logged on</w:t>
      </w:r>
      <w:r w:rsidR="394FD2C8" w:rsidRPr="708235D8">
        <w:rPr>
          <w:lang w:val="en-AU" w:eastAsia="zh-CN"/>
        </w:rPr>
        <w:t xml:space="preserve"> and planning to book for a vaccination</w:t>
      </w:r>
      <w:r w:rsidRPr="708235D8">
        <w:rPr>
          <w:lang w:val="en-AU" w:eastAsia="zh-CN"/>
        </w:rPr>
        <w:t>.</w:t>
      </w:r>
    </w:p>
    <w:p w14:paraId="5AE48A43" w14:textId="77777777" w:rsidR="00B66830" w:rsidRDefault="00B66830" w:rsidP="708235D8">
      <w:pPr>
        <w:rPr>
          <w:rFonts w:ascii="Times New Roman" w:hAnsi="Times New Roman"/>
          <w:lang w:val="en-AU"/>
        </w:rPr>
      </w:pPr>
    </w:p>
    <w:p w14:paraId="36860FA5" w14:textId="77777777" w:rsidR="00B66830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7083E320" w14:textId="46222132" w:rsidR="11EE57E0" w:rsidRDefault="11EE57E0" w:rsidP="708235D8">
      <w:pPr>
        <w:numPr>
          <w:ilvl w:val="0"/>
          <w:numId w:val="156"/>
        </w:numPr>
        <w:rPr>
          <w:lang w:val="en-US" w:eastAsia="zh-CN"/>
        </w:rPr>
      </w:pPr>
      <w:r w:rsidRPr="708235D8">
        <w:rPr>
          <w:lang w:val="en-AU" w:eastAsia="zh-CN"/>
        </w:rPr>
        <w:t>The recipient clicks the booking button</w:t>
      </w:r>
    </w:p>
    <w:p w14:paraId="35687DC8" w14:textId="7F175C0F" w:rsidR="11EE57E0" w:rsidRDefault="11EE57E0" w:rsidP="708235D8">
      <w:pPr>
        <w:numPr>
          <w:ilvl w:val="0"/>
          <w:numId w:val="156"/>
        </w:numPr>
        <w:rPr>
          <w:lang w:val="en-US" w:eastAsia="zh-CN"/>
        </w:rPr>
      </w:pPr>
      <w:r w:rsidRPr="708235D8">
        <w:rPr>
          <w:lang w:val="en-AU" w:eastAsia="zh-CN"/>
        </w:rPr>
        <w:t>The system shows a questionnaire</w:t>
      </w:r>
    </w:p>
    <w:p w14:paraId="32D62D08" w14:textId="23CE85B3" w:rsidR="11EE57E0" w:rsidRDefault="11EE57E0" w:rsidP="708235D8">
      <w:pPr>
        <w:numPr>
          <w:ilvl w:val="0"/>
          <w:numId w:val="156"/>
        </w:numPr>
        <w:rPr>
          <w:lang w:val="en-US" w:eastAsia="zh-CN"/>
        </w:rPr>
      </w:pPr>
      <w:r w:rsidRPr="708235D8">
        <w:rPr>
          <w:lang w:val="en-AU" w:eastAsia="zh-CN"/>
        </w:rPr>
        <w:t>The recipient enters all required information</w:t>
      </w:r>
      <w:r w:rsidR="14A6489A" w:rsidRPr="708235D8">
        <w:rPr>
          <w:lang w:val="en-AU" w:eastAsia="zh-CN"/>
        </w:rPr>
        <w:t xml:space="preserve"> (age and other underlying health factors)</w:t>
      </w:r>
    </w:p>
    <w:p w14:paraId="604A9F77" w14:textId="79E30444" w:rsidR="11EE57E0" w:rsidRDefault="11EE57E0" w:rsidP="708235D8">
      <w:pPr>
        <w:numPr>
          <w:ilvl w:val="0"/>
          <w:numId w:val="156"/>
        </w:numPr>
        <w:rPr>
          <w:lang w:val="en-US" w:eastAsia="zh-CN"/>
        </w:rPr>
      </w:pPr>
      <w:r w:rsidRPr="708235D8">
        <w:rPr>
          <w:lang w:val="en-AU" w:eastAsia="zh-CN"/>
        </w:rPr>
        <w:t>The system stores the questionnaire</w:t>
      </w:r>
    </w:p>
    <w:p w14:paraId="79DA59F3" w14:textId="4E5EB1F0" w:rsidR="6C3E9A72" w:rsidRDefault="6C3E9A72" w:rsidP="708235D8">
      <w:pPr>
        <w:numPr>
          <w:ilvl w:val="0"/>
          <w:numId w:val="156"/>
        </w:numPr>
        <w:spacing w:line="259" w:lineRule="auto"/>
        <w:rPr>
          <w:lang w:val="en-AU" w:eastAsia="zh-CN"/>
        </w:rPr>
      </w:pPr>
      <w:r w:rsidRPr="708235D8">
        <w:rPr>
          <w:lang w:val="en-AU" w:eastAsia="zh-CN"/>
        </w:rPr>
        <w:t>The recipient now has access to view timeslots</w:t>
      </w:r>
    </w:p>
    <w:p w14:paraId="099E3052" w14:textId="77777777" w:rsidR="00917716" w:rsidRDefault="00917716" w:rsidP="00917716">
      <w:pPr>
        <w:rPr>
          <w:lang w:val="en-AU" w:eastAsia="zh-CN"/>
        </w:rPr>
      </w:pPr>
    </w:p>
    <w:p w14:paraId="42415D01" w14:textId="27C0B3B1" w:rsidR="00CB22A6" w:rsidRPr="00A75C85" w:rsidRDefault="00CB22A6" w:rsidP="00917716">
      <w:pPr>
        <w:rPr>
          <w:b/>
          <w:bCs/>
          <w:lang w:val="en-AU" w:eastAsia="zh-CN"/>
        </w:rPr>
      </w:pPr>
      <w:r w:rsidRPr="00A75C85">
        <w:rPr>
          <w:b/>
          <w:bCs/>
          <w:lang w:val="en-AU" w:eastAsia="zh-CN"/>
        </w:rPr>
        <w:t>Additional Information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1555"/>
        <w:gridCol w:w="1500"/>
        <w:gridCol w:w="1051"/>
        <w:gridCol w:w="1238"/>
        <w:gridCol w:w="864"/>
        <w:gridCol w:w="950"/>
        <w:gridCol w:w="901"/>
        <w:gridCol w:w="1001"/>
      </w:tblGrid>
      <w:tr w:rsidR="00131983" w14:paraId="215A38E2" w14:textId="77777777" w:rsidTr="2318F2ED">
        <w:tc>
          <w:tcPr>
            <w:tcW w:w="1555" w:type="dxa"/>
          </w:tcPr>
          <w:p w14:paraId="45653AB6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Field</w:t>
            </w:r>
          </w:p>
        </w:tc>
        <w:tc>
          <w:tcPr>
            <w:tcW w:w="1500" w:type="dxa"/>
          </w:tcPr>
          <w:p w14:paraId="578A2105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Description</w:t>
            </w:r>
          </w:p>
        </w:tc>
        <w:tc>
          <w:tcPr>
            <w:tcW w:w="1051" w:type="dxa"/>
          </w:tcPr>
          <w:p w14:paraId="6921B2E7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Type (Length)</w:t>
            </w:r>
          </w:p>
        </w:tc>
        <w:tc>
          <w:tcPr>
            <w:tcW w:w="1238" w:type="dxa"/>
          </w:tcPr>
          <w:p w14:paraId="4CD92BF2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Mandatory</w:t>
            </w:r>
          </w:p>
        </w:tc>
        <w:tc>
          <w:tcPr>
            <w:tcW w:w="864" w:type="dxa"/>
          </w:tcPr>
          <w:p w14:paraId="4277CF8F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Unique</w:t>
            </w:r>
          </w:p>
        </w:tc>
        <w:tc>
          <w:tcPr>
            <w:tcW w:w="950" w:type="dxa"/>
          </w:tcPr>
          <w:p w14:paraId="09628954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Editable</w:t>
            </w:r>
          </w:p>
        </w:tc>
        <w:tc>
          <w:tcPr>
            <w:tcW w:w="901" w:type="dxa"/>
          </w:tcPr>
          <w:p w14:paraId="243B0FF8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Filtered</w:t>
            </w:r>
          </w:p>
        </w:tc>
        <w:tc>
          <w:tcPr>
            <w:tcW w:w="1001" w:type="dxa"/>
          </w:tcPr>
          <w:p w14:paraId="08E05645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Details</w:t>
            </w:r>
          </w:p>
        </w:tc>
      </w:tr>
      <w:tr w:rsidR="00131983" w14:paraId="0D739C19" w14:textId="77777777" w:rsidTr="2318F2ED">
        <w:tc>
          <w:tcPr>
            <w:tcW w:w="1555" w:type="dxa"/>
          </w:tcPr>
          <w:p w14:paraId="1D450933" w14:textId="34DCF4A6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Age</w:t>
            </w:r>
          </w:p>
        </w:tc>
        <w:tc>
          <w:tcPr>
            <w:tcW w:w="1500" w:type="dxa"/>
          </w:tcPr>
          <w:p w14:paraId="7C7EADDC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1051" w:type="dxa"/>
          </w:tcPr>
          <w:p w14:paraId="22E0C3F0" w14:textId="48DFF90F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Integer</w:t>
            </w:r>
          </w:p>
        </w:tc>
        <w:tc>
          <w:tcPr>
            <w:tcW w:w="1238" w:type="dxa"/>
          </w:tcPr>
          <w:p w14:paraId="23C9A123" w14:textId="77777777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864" w:type="dxa"/>
          </w:tcPr>
          <w:p w14:paraId="0937721E" w14:textId="15CBC709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950" w:type="dxa"/>
          </w:tcPr>
          <w:p w14:paraId="2F21976E" w14:textId="77777777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901" w:type="dxa"/>
          </w:tcPr>
          <w:p w14:paraId="36BB2915" w14:textId="77777777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01" w:type="dxa"/>
          </w:tcPr>
          <w:p w14:paraId="4523E777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  <w:tr w:rsidR="00131983" w14:paraId="597FD073" w14:textId="77777777" w:rsidTr="2318F2ED">
        <w:tc>
          <w:tcPr>
            <w:tcW w:w="1555" w:type="dxa"/>
          </w:tcPr>
          <w:p w14:paraId="273812B9" w14:textId="5C5EE7AB" w:rsidR="00A75C85" w:rsidRDefault="00131983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Health factors</w:t>
            </w:r>
          </w:p>
        </w:tc>
        <w:tc>
          <w:tcPr>
            <w:tcW w:w="1500" w:type="dxa"/>
          </w:tcPr>
          <w:p w14:paraId="2D32FA0E" w14:textId="5B42D038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  <w:tc>
          <w:tcPr>
            <w:tcW w:w="1051" w:type="dxa"/>
          </w:tcPr>
          <w:p w14:paraId="17AFC36E" w14:textId="516D243A" w:rsidR="00A75C85" w:rsidRDefault="00131983" w:rsidP="00DD3F13">
            <w:pPr>
              <w:jc w:val="left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Text</w:t>
            </w:r>
          </w:p>
        </w:tc>
        <w:tc>
          <w:tcPr>
            <w:tcW w:w="1238" w:type="dxa"/>
          </w:tcPr>
          <w:p w14:paraId="4CE90C5B" w14:textId="70C3777C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864" w:type="dxa"/>
          </w:tcPr>
          <w:p w14:paraId="238BDE25" w14:textId="77777777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950" w:type="dxa"/>
          </w:tcPr>
          <w:p w14:paraId="47D5F82C" w14:textId="77777777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  <w:r w:rsidRPr="006F5390">
              <w:rPr>
                <w:rFonts w:ascii="Times New Roman" w:hAnsi="Times New Roman" w:hint="eastAsia"/>
                <w:b/>
                <w:bCs/>
                <w:lang w:val="en-AU" w:eastAsia="zh-CN"/>
              </w:rPr>
              <w:t>√</w:t>
            </w:r>
          </w:p>
        </w:tc>
        <w:tc>
          <w:tcPr>
            <w:tcW w:w="901" w:type="dxa"/>
          </w:tcPr>
          <w:p w14:paraId="769E9BCE" w14:textId="77777777" w:rsidR="00A75C85" w:rsidRPr="006F5390" w:rsidRDefault="00A75C85" w:rsidP="00DD3F13">
            <w:pPr>
              <w:jc w:val="center"/>
              <w:rPr>
                <w:rFonts w:ascii="Times New Roman" w:hAnsi="Times New Roman"/>
                <w:b/>
                <w:bCs/>
                <w:lang w:val="en-AU"/>
              </w:rPr>
            </w:pPr>
          </w:p>
        </w:tc>
        <w:tc>
          <w:tcPr>
            <w:tcW w:w="1001" w:type="dxa"/>
          </w:tcPr>
          <w:p w14:paraId="3DCC1649" w14:textId="77777777" w:rsidR="00A75C85" w:rsidRDefault="00A75C85" w:rsidP="00DD3F13">
            <w:pPr>
              <w:jc w:val="left"/>
              <w:rPr>
                <w:rFonts w:ascii="Times New Roman" w:hAnsi="Times New Roman"/>
                <w:lang w:val="en-AU"/>
              </w:rPr>
            </w:pPr>
          </w:p>
        </w:tc>
      </w:tr>
    </w:tbl>
    <w:p w14:paraId="562817DD" w14:textId="77777777" w:rsidR="00CB22A6" w:rsidRDefault="00CB22A6" w:rsidP="00917716">
      <w:pPr>
        <w:rPr>
          <w:lang w:val="en-AU" w:eastAsia="zh-CN"/>
        </w:rPr>
      </w:pPr>
    </w:p>
    <w:p w14:paraId="40C31A18" w14:textId="77777777" w:rsidR="00917716" w:rsidRDefault="00917716" w:rsidP="00917716">
      <w:pPr>
        <w:rPr>
          <w:lang w:val="en-AU" w:eastAsia="zh-CN"/>
        </w:rPr>
      </w:pPr>
    </w:p>
    <w:p w14:paraId="042168E2" w14:textId="5CFDD0DC" w:rsidR="00917716" w:rsidRPr="00AA29B9" w:rsidRDefault="00917716" w:rsidP="0091771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 w:rsidRPr="00AA29B9">
        <w:rPr>
          <w:b/>
          <w:bCs/>
          <w:lang w:val="en-US"/>
        </w:rPr>
        <w:t xml:space="preserve">[UC009] </w:t>
      </w:r>
      <w:r w:rsidR="00C0034A" w:rsidRPr="00AA29B9">
        <w:rPr>
          <w:b/>
          <w:bCs/>
          <w:lang w:val="en-AU" w:eastAsia="zh-CN"/>
        </w:rPr>
        <w:t>Recipient</w:t>
      </w:r>
      <w:r w:rsidR="00C0034A" w:rsidRPr="00AA29B9">
        <w:rPr>
          <w:rFonts w:ascii="Times New Roman" w:hAnsi="Times New Roman"/>
          <w:b/>
          <w:bCs/>
          <w:sz w:val="20"/>
          <w:lang w:val="en-AU"/>
        </w:rPr>
        <w:t xml:space="preserve"> s</w:t>
      </w:r>
      <w:r w:rsidRPr="00AA29B9">
        <w:rPr>
          <w:rFonts w:ascii="Times New Roman" w:hAnsi="Times New Roman"/>
          <w:b/>
          <w:bCs/>
          <w:sz w:val="20"/>
          <w:lang w:val="en-AU"/>
        </w:rPr>
        <w:t>earch</w:t>
      </w:r>
      <w:r w:rsidR="00AA29B9" w:rsidRPr="00AA29B9">
        <w:rPr>
          <w:rFonts w:ascii="Times New Roman" w:hAnsi="Times New Roman"/>
          <w:b/>
          <w:bCs/>
          <w:sz w:val="20"/>
          <w:lang w:val="en-AU"/>
        </w:rPr>
        <w:t>es</w:t>
      </w:r>
      <w:r w:rsidRPr="00AA29B9">
        <w:rPr>
          <w:rFonts w:ascii="Times New Roman" w:hAnsi="Times New Roman"/>
          <w:b/>
          <w:bCs/>
          <w:sz w:val="20"/>
          <w:lang w:val="en-AU"/>
        </w:rPr>
        <w:t xml:space="preserve"> for </w:t>
      </w:r>
      <w:r w:rsidR="00C0034A" w:rsidRPr="00AA29B9">
        <w:rPr>
          <w:rFonts w:ascii="Times New Roman" w:hAnsi="Times New Roman"/>
          <w:b/>
          <w:bCs/>
          <w:sz w:val="20"/>
          <w:lang w:val="en-AU"/>
        </w:rPr>
        <w:t>a</w:t>
      </w:r>
      <w:r w:rsidRPr="00AA29B9">
        <w:rPr>
          <w:rFonts w:ascii="Times New Roman" w:hAnsi="Times New Roman"/>
          <w:b/>
          <w:bCs/>
          <w:sz w:val="20"/>
          <w:lang w:val="en-AU"/>
        </w:rPr>
        <w:t xml:space="preserve">vailable </w:t>
      </w:r>
      <w:r w:rsidR="00C0034A" w:rsidRPr="00AA29B9">
        <w:rPr>
          <w:rFonts w:ascii="Times New Roman" w:hAnsi="Times New Roman"/>
          <w:b/>
          <w:bCs/>
          <w:sz w:val="20"/>
          <w:lang w:val="en-AU"/>
        </w:rPr>
        <w:t>t</w:t>
      </w:r>
      <w:r w:rsidRPr="00AA29B9">
        <w:rPr>
          <w:rFonts w:ascii="Times New Roman" w:hAnsi="Times New Roman"/>
          <w:b/>
          <w:bCs/>
          <w:sz w:val="20"/>
          <w:lang w:val="en-AU"/>
        </w:rPr>
        <w:t>imeslots</w:t>
      </w:r>
    </w:p>
    <w:p w14:paraId="4FF7D464" w14:textId="77777777" w:rsidR="00917716" w:rsidRPr="00917716" w:rsidRDefault="00917716" w:rsidP="00917716">
      <w:pPr>
        <w:rPr>
          <w:lang w:val="en-AU" w:eastAsia="zh-CN"/>
        </w:rPr>
      </w:pPr>
    </w:p>
    <w:p w14:paraId="6A1040AC" w14:textId="77777777" w:rsidR="00FE25C5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0DACB8C6" w14:textId="77777777" w:rsidR="00FE25C5" w:rsidRPr="00FE25C5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>Vaccine Recipient</w:t>
      </w:r>
    </w:p>
    <w:p w14:paraId="50F40DEB" w14:textId="77777777" w:rsidR="00B66830" w:rsidRDefault="00B66830" w:rsidP="708235D8">
      <w:pPr>
        <w:rPr>
          <w:lang w:val="en-AU"/>
        </w:rPr>
      </w:pPr>
    </w:p>
    <w:p w14:paraId="54E37276" w14:textId="77777777" w:rsidR="00B66830" w:rsidRPr="00A31272" w:rsidRDefault="00B66830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167AD15B" w14:textId="32745463" w:rsidR="00B66830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 xml:space="preserve">The recipient </w:t>
      </w:r>
      <w:r w:rsidR="07788C42" w:rsidRPr="708235D8">
        <w:rPr>
          <w:lang w:val="en-AU" w:eastAsia="zh-CN"/>
        </w:rPr>
        <w:t>has answered the questionnaire and now trying to book for a vaccination</w:t>
      </w:r>
      <w:r w:rsidRPr="708235D8">
        <w:rPr>
          <w:lang w:val="en-AU" w:eastAsia="zh-CN"/>
        </w:rPr>
        <w:t>.</w:t>
      </w:r>
    </w:p>
    <w:p w14:paraId="77A52294" w14:textId="77777777" w:rsidR="00FE25C5" w:rsidRDefault="00FE25C5" w:rsidP="708235D8">
      <w:pPr>
        <w:rPr>
          <w:rFonts w:ascii="Times New Roman" w:hAnsi="Times New Roman"/>
          <w:lang w:val="en-AU"/>
        </w:rPr>
      </w:pPr>
    </w:p>
    <w:p w14:paraId="527A59E4" w14:textId="77777777" w:rsidR="00B66830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0147B25E" w14:textId="13AAB958" w:rsidR="00B66830" w:rsidRDefault="00FE25C5" w:rsidP="00FE25C5">
      <w:pPr>
        <w:numPr>
          <w:ilvl w:val="0"/>
          <w:numId w:val="158"/>
        </w:numPr>
        <w:rPr>
          <w:lang w:val="en-US" w:eastAsia="zh-CN"/>
        </w:rPr>
      </w:pPr>
      <w:r w:rsidRPr="708235D8">
        <w:rPr>
          <w:lang w:val="en-AU" w:eastAsia="zh-CN"/>
        </w:rPr>
        <w:t xml:space="preserve">The recipient </w:t>
      </w:r>
      <w:r w:rsidR="7313F980" w:rsidRPr="708235D8">
        <w:rPr>
          <w:lang w:val="en-AU" w:eastAsia="zh-CN"/>
        </w:rPr>
        <w:t>enters the booking page (timeslots window)</w:t>
      </w:r>
    </w:p>
    <w:p w14:paraId="031DBA05" w14:textId="1CA5FAB2" w:rsidR="00FE25C5" w:rsidRPr="00B66830" w:rsidRDefault="00FE25C5" w:rsidP="708235D8">
      <w:pPr>
        <w:numPr>
          <w:ilvl w:val="0"/>
          <w:numId w:val="158"/>
        </w:numPr>
        <w:rPr>
          <w:lang w:val="en-AU" w:eastAsia="zh-CN"/>
        </w:rPr>
      </w:pPr>
      <w:r w:rsidRPr="708235D8">
        <w:rPr>
          <w:lang w:val="en-AU" w:eastAsia="zh-CN"/>
        </w:rPr>
        <w:t xml:space="preserve">The recipient </w:t>
      </w:r>
      <w:r w:rsidR="50A7BEBE" w:rsidRPr="708235D8">
        <w:rPr>
          <w:lang w:val="en-AU" w:eastAsia="zh-CN"/>
        </w:rPr>
        <w:t>searches</w:t>
      </w:r>
      <w:r w:rsidRPr="708235D8">
        <w:rPr>
          <w:lang w:val="en-AU" w:eastAsia="zh-CN"/>
        </w:rPr>
        <w:t xml:space="preserve"> for suitable timeslots to himself</w:t>
      </w:r>
      <w:r w:rsidR="0CDDEEC0" w:rsidRPr="708235D8">
        <w:rPr>
          <w:lang w:val="en-AU" w:eastAsia="zh-CN"/>
        </w:rPr>
        <w:t xml:space="preserve"> [AF1] [AF2]</w:t>
      </w:r>
    </w:p>
    <w:p w14:paraId="2E63E800" w14:textId="73299B8B" w:rsidR="708235D8" w:rsidRDefault="708235D8" w:rsidP="708235D8">
      <w:pPr>
        <w:rPr>
          <w:lang w:val="en-AU" w:eastAsia="zh-CN"/>
        </w:rPr>
      </w:pPr>
    </w:p>
    <w:p w14:paraId="1D161F30" w14:textId="78EDFC17" w:rsidR="0CDDEEC0" w:rsidRDefault="0CDDEEC0" w:rsidP="006459E0">
      <w:pPr>
        <w:jc w:val="left"/>
        <w:rPr>
          <w:b/>
          <w:bCs/>
          <w:lang w:val="en-AU" w:eastAsia="zh-CN"/>
        </w:rPr>
      </w:pPr>
      <w:r w:rsidRPr="708235D8">
        <w:rPr>
          <w:b/>
          <w:bCs/>
          <w:lang w:val="en-AU" w:eastAsia="zh-CN"/>
        </w:rPr>
        <w:t>Alternative Flows</w:t>
      </w:r>
      <w:r>
        <w:br/>
      </w:r>
      <w:r w:rsidR="67BDF9A6" w:rsidRPr="708235D8">
        <w:rPr>
          <w:b/>
          <w:bCs/>
          <w:lang w:val="en-AU" w:eastAsia="zh-CN"/>
        </w:rPr>
        <w:t xml:space="preserve">[AF1] </w:t>
      </w:r>
      <w:r w:rsidR="0A27B923" w:rsidRPr="708235D8">
        <w:rPr>
          <w:b/>
          <w:bCs/>
          <w:lang w:val="en-AU" w:eastAsia="zh-CN"/>
        </w:rPr>
        <w:t>Select timeslots in a calendar view</w:t>
      </w:r>
    </w:p>
    <w:p w14:paraId="615DD2A4" w14:textId="664969E4" w:rsidR="0583E017" w:rsidRDefault="0583E017" w:rsidP="708235D8">
      <w:pPr>
        <w:pStyle w:val="ListParagraph"/>
        <w:numPr>
          <w:ilvl w:val="0"/>
          <w:numId w:val="169"/>
        </w:numPr>
        <w:rPr>
          <w:lang w:val="en-AU" w:eastAsia="zh-CN"/>
        </w:rPr>
      </w:pPr>
      <w:r w:rsidRPr="708235D8">
        <w:rPr>
          <w:lang w:val="en-AU" w:eastAsia="zh-CN"/>
        </w:rPr>
        <w:t>The recipient selects timeslots</w:t>
      </w:r>
      <w:r w:rsidR="615E93A0" w:rsidRPr="708235D8">
        <w:rPr>
          <w:lang w:val="en-AU" w:eastAsia="zh-CN"/>
        </w:rPr>
        <w:t xml:space="preserve"> calendar view</w:t>
      </w:r>
    </w:p>
    <w:p w14:paraId="25A3DE7D" w14:textId="04B9A496" w:rsidR="615E93A0" w:rsidRDefault="615E93A0" w:rsidP="708235D8">
      <w:pPr>
        <w:pStyle w:val="ListParagraph"/>
        <w:numPr>
          <w:ilvl w:val="0"/>
          <w:numId w:val="169"/>
        </w:numPr>
        <w:rPr>
          <w:lang w:val="en-AU" w:eastAsia="zh-CN"/>
        </w:rPr>
      </w:pPr>
      <w:r w:rsidRPr="708235D8">
        <w:rPr>
          <w:lang w:val="en-AU" w:eastAsia="zh-CN"/>
        </w:rPr>
        <w:t>The system shows timeslots in a calendar view</w:t>
      </w:r>
    </w:p>
    <w:p w14:paraId="6507A396" w14:textId="1878C69F" w:rsidR="67BDF9A6" w:rsidRDefault="67BDF9A6" w:rsidP="708235D8">
      <w:pPr>
        <w:rPr>
          <w:b/>
          <w:bCs/>
          <w:lang w:val="en-AU" w:eastAsia="zh-CN"/>
        </w:rPr>
      </w:pPr>
      <w:r w:rsidRPr="708235D8">
        <w:rPr>
          <w:b/>
          <w:bCs/>
          <w:lang w:val="en-AU" w:eastAsia="zh-CN"/>
        </w:rPr>
        <w:t>[AF2]</w:t>
      </w:r>
      <w:r w:rsidR="51E96A55" w:rsidRPr="708235D8">
        <w:rPr>
          <w:b/>
          <w:bCs/>
          <w:lang w:val="en-AU" w:eastAsia="zh-CN"/>
        </w:rPr>
        <w:t xml:space="preserve"> </w:t>
      </w:r>
      <w:r w:rsidR="4B1B95CB" w:rsidRPr="708235D8">
        <w:rPr>
          <w:b/>
          <w:bCs/>
          <w:lang w:val="en-AU" w:eastAsia="zh-CN"/>
        </w:rPr>
        <w:t>Select</w:t>
      </w:r>
      <w:r w:rsidR="51E96A55" w:rsidRPr="708235D8">
        <w:rPr>
          <w:b/>
          <w:bCs/>
          <w:lang w:val="en-AU" w:eastAsia="zh-CN"/>
        </w:rPr>
        <w:t xml:space="preserve"> timeslots of a selected Health Care Provider</w:t>
      </w:r>
    </w:p>
    <w:p w14:paraId="287F8857" w14:textId="0249DF6F" w:rsidR="5B7C2F5E" w:rsidRDefault="5B7C2F5E" w:rsidP="708235D8">
      <w:pPr>
        <w:pStyle w:val="ListParagraph"/>
        <w:numPr>
          <w:ilvl w:val="0"/>
          <w:numId w:val="167"/>
        </w:numPr>
        <w:rPr>
          <w:lang w:val="en-AU" w:eastAsia="zh-CN"/>
        </w:rPr>
      </w:pPr>
      <w:r w:rsidRPr="708235D8">
        <w:rPr>
          <w:lang w:val="en-AU" w:eastAsia="zh-CN"/>
        </w:rPr>
        <w:t>The recipient selects a specific Health Care Provider</w:t>
      </w:r>
    </w:p>
    <w:p w14:paraId="65CAFE25" w14:textId="6F0AC4B7" w:rsidR="00917716" w:rsidRPr="00A065DA" w:rsidRDefault="5B7C2F5E" w:rsidP="00A065DA">
      <w:pPr>
        <w:pStyle w:val="ListParagraph"/>
        <w:numPr>
          <w:ilvl w:val="0"/>
          <w:numId w:val="167"/>
        </w:numPr>
        <w:rPr>
          <w:lang w:val="en-AU" w:eastAsia="zh-CN"/>
        </w:rPr>
      </w:pPr>
      <w:r w:rsidRPr="708235D8">
        <w:rPr>
          <w:lang w:val="en-AU" w:eastAsia="zh-CN"/>
        </w:rPr>
        <w:t>The system shows all timeslots of the selected Health Care Provider</w:t>
      </w:r>
      <w:r w:rsidR="00A065DA" w:rsidRPr="00A065DA">
        <w:rPr>
          <w:lang w:val="en-AU" w:eastAsia="zh-CN"/>
        </w:rPr>
        <w:br w:type="page"/>
      </w:r>
    </w:p>
    <w:p w14:paraId="20E86C97" w14:textId="13BDAF91" w:rsidR="00917716" w:rsidRPr="00917716" w:rsidRDefault="00917716" w:rsidP="0091771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 xml:space="preserve">[UC010] </w:t>
      </w:r>
      <w:r w:rsidR="00C0034A" w:rsidRPr="00C0034A">
        <w:rPr>
          <w:b/>
          <w:bCs/>
          <w:lang w:val="en-AU" w:eastAsia="zh-CN"/>
        </w:rPr>
        <w:t>Recipient</w:t>
      </w:r>
      <w:r w:rsidR="00C0034A">
        <w:rPr>
          <w:rFonts w:ascii="Times New Roman" w:hAnsi="Times New Roman"/>
          <w:b/>
          <w:bCs/>
          <w:sz w:val="20"/>
          <w:lang w:val="en-AU"/>
        </w:rPr>
        <w:t xml:space="preserve"> books </w:t>
      </w:r>
      <w:r>
        <w:rPr>
          <w:rFonts w:ascii="Times New Roman" w:hAnsi="Times New Roman"/>
          <w:b/>
          <w:bCs/>
          <w:sz w:val="20"/>
          <w:lang w:val="en-AU"/>
        </w:rPr>
        <w:t xml:space="preserve">for </w:t>
      </w:r>
      <w:r w:rsidR="00AA29B9">
        <w:rPr>
          <w:rFonts w:ascii="Times New Roman" w:hAnsi="Times New Roman"/>
          <w:b/>
          <w:bCs/>
          <w:sz w:val="20"/>
          <w:lang w:val="en-AU"/>
        </w:rPr>
        <w:t>vaccination</w:t>
      </w:r>
    </w:p>
    <w:p w14:paraId="59E9C384" w14:textId="77777777" w:rsidR="00917716" w:rsidRDefault="00917716" w:rsidP="708235D8">
      <w:pPr>
        <w:rPr>
          <w:b/>
          <w:bCs/>
          <w:lang w:val="en-AU"/>
        </w:rPr>
      </w:pPr>
    </w:p>
    <w:p w14:paraId="3A4D311C" w14:textId="37BC9D42" w:rsidR="00B66830" w:rsidRPr="00A17F37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5820F942" w14:textId="77777777" w:rsidR="00FE25C5" w:rsidRPr="00FE25C5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>Vaccine Recipient</w:t>
      </w:r>
    </w:p>
    <w:p w14:paraId="007DCDA8" w14:textId="77777777" w:rsidR="00B66830" w:rsidRDefault="00B66830" w:rsidP="708235D8">
      <w:pPr>
        <w:rPr>
          <w:lang w:val="en-AU"/>
        </w:rPr>
      </w:pPr>
    </w:p>
    <w:p w14:paraId="01D17397" w14:textId="77777777" w:rsidR="00B66830" w:rsidRPr="00A31272" w:rsidRDefault="00B66830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38FFD8B6" w14:textId="52B59ACC" w:rsidR="00FE25C5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 xml:space="preserve">The recipient </w:t>
      </w:r>
      <w:r w:rsidR="11814A53" w:rsidRPr="708235D8">
        <w:rPr>
          <w:lang w:val="en-AU" w:eastAsia="zh-CN"/>
        </w:rPr>
        <w:t>has answered the questionnaire and selected a timeslot</w:t>
      </w:r>
      <w:r w:rsidRPr="708235D8">
        <w:rPr>
          <w:lang w:val="en-AU" w:eastAsia="zh-CN"/>
        </w:rPr>
        <w:t>.</w:t>
      </w:r>
    </w:p>
    <w:p w14:paraId="450EA2D7" w14:textId="77777777" w:rsidR="00B66830" w:rsidRPr="00FE25C5" w:rsidRDefault="00B66830" w:rsidP="708235D8">
      <w:pPr>
        <w:rPr>
          <w:rFonts w:ascii="Times New Roman" w:hAnsi="Times New Roman"/>
          <w:lang w:val="en-AU"/>
        </w:rPr>
      </w:pPr>
    </w:p>
    <w:p w14:paraId="28D1D908" w14:textId="77777777" w:rsidR="00B66830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0D4E2A9E" w14:textId="2E0AAC1E" w:rsidR="00B66830" w:rsidRPr="00B66830" w:rsidRDefault="00FE25C5" w:rsidP="708235D8">
      <w:pPr>
        <w:numPr>
          <w:ilvl w:val="0"/>
          <w:numId w:val="160"/>
        </w:numPr>
        <w:rPr>
          <w:lang w:val="en-AU" w:eastAsia="zh-CN"/>
        </w:rPr>
      </w:pPr>
      <w:r w:rsidRPr="708235D8">
        <w:rPr>
          <w:lang w:val="en-AU" w:eastAsia="zh-CN"/>
        </w:rPr>
        <w:t xml:space="preserve">The recipient </w:t>
      </w:r>
      <w:r w:rsidR="1A211490" w:rsidRPr="708235D8">
        <w:rPr>
          <w:lang w:val="en-AU" w:eastAsia="zh-CN"/>
        </w:rPr>
        <w:t xml:space="preserve">enters other information </w:t>
      </w:r>
    </w:p>
    <w:p w14:paraId="2B3383A7" w14:textId="43D6B6DD" w:rsidR="1A211490" w:rsidRDefault="1A211490" w:rsidP="708235D8">
      <w:pPr>
        <w:numPr>
          <w:ilvl w:val="0"/>
          <w:numId w:val="160"/>
        </w:numPr>
        <w:rPr>
          <w:lang w:val="en-AU" w:eastAsia="zh-CN"/>
        </w:rPr>
      </w:pPr>
      <w:r w:rsidRPr="708235D8">
        <w:rPr>
          <w:lang w:val="en-AU" w:eastAsia="zh-CN"/>
        </w:rPr>
        <w:t>The system repl</w:t>
      </w:r>
      <w:r w:rsidR="3E699946" w:rsidRPr="708235D8">
        <w:rPr>
          <w:lang w:val="en-AU" w:eastAsia="zh-CN"/>
        </w:rPr>
        <w:t>ies</w:t>
      </w:r>
      <w:r w:rsidRPr="708235D8">
        <w:rPr>
          <w:lang w:val="en-AU" w:eastAsia="zh-CN"/>
        </w:rPr>
        <w:t xml:space="preserve"> if the recipient can </w:t>
      </w:r>
      <w:r w:rsidR="2568DB50" w:rsidRPr="708235D8">
        <w:rPr>
          <w:lang w:val="en-AU" w:eastAsia="zh-CN"/>
        </w:rPr>
        <w:t>receive the injection [AF1] [AF2]</w:t>
      </w:r>
    </w:p>
    <w:p w14:paraId="7735FA84" w14:textId="59857BE7" w:rsidR="708235D8" w:rsidRDefault="708235D8" w:rsidP="708235D8">
      <w:pPr>
        <w:rPr>
          <w:lang w:val="en-AU" w:eastAsia="zh-CN"/>
        </w:rPr>
      </w:pPr>
    </w:p>
    <w:p w14:paraId="0AFA94CD" w14:textId="5684A133" w:rsidR="2568DB50" w:rsidRDefault="2568DB50" w:rsidP="006459E0">
      <w:pPr>
        <w:jc w:val="left"/>
        <w:rPr>
          <w:b/>
          <w:bCs/>
          <w:lang w:val="en-AU" w:eastAsia="zh-CN"/>
        </w:rPr>
      </w:pPr>
      <w:r w:rsidRPr="708235D8">
        <w:rPr>
          <w:b/>
          <w:bCs/>
          <w:lang w:val="en-AU" w:eastAsia="zh-CN"/>
        </w:rPr>
        <w:t>Alternative</w:t>
      </w:r>
      <w:r w:rsidR="006459E0">
        <w:rPr>
          <w:b/>
          <w:bCs/>
          <w:lang w:val="en-AU" w:eastAsia="zh-CN"/>
        </w:rPr>
        <w:t xml:space="preserve"> </w:t>
      </w:r>
      <w:r w:rsidRPr="708235D8">
        <w:rPr>
          <w:b/>
          <w:bCs/>
          <w:lang w:val="en-AU" w:eastAsia="zh-CN"/>
        </w:rPr>
        <w:t>Flows</w:t>
      </w:r>
      <w:r>
        <w:br/>
      </w:r>
      <w:r w:rsidRPr="708235D8">
        <w:rPr>
          <w:b/>
          <w:bCs/>
          <w:lang w:val="en-AU" w:eastAsia="zh-CN"/>
        </w:rPr>
        <w:t xml:space="preserve">[AF1] </w:t>
      </w:r>
      <w:r w:rsidR="207971DA" w:rsidRPr="708235D8">
        <w:rPr>
          <w:b/>
          <w:bCs/>
          <w:lang w:val="en-AU" w:eastAsia="zh-CN"/>
        </w:rPr>
        <w:t>The booking is successful</w:t>
      </w:r>
    </w:p>
    <w:p w14:paraId="3C71058E" w14:textId="43B24B34" w:rsidR="207971DA" w:rsidRDefault="207971DA" w:rsidP="708235D8">
      <w:pPr>
        <w:pStyle w:val="ListParagraph"/>
        <w:numPr>
          <w:ilvl w:val="0"/>
          <w:numId w:val="166"/>
        </w:numPr>
        <w:rPr>
          <w:lang w:val="en-AU" w:eastAsia="zh-CN"/>
        </w:rPr>
      </w:pPr>
      <w:r w:rsidRPr="708235D8">
        <w:rPr>
          <w:lang w:val="en-AU" w:eastAsia="zh-CN"/>
        </w:rPr>
        <w:t>The recipient receives system’s reply that he/she can receive the vaccine injection</w:t>
      </w:r>
    </w:p>
    <w:p w14:paraId="375B43A1" w14:textId="2553742D" w:rsidR="2568DB50" w:rsidRDefault="2568DB50" w:rsidP="708235D8">
      <w:pPr>
        <w:rPr>
          <w:b/>
          <w:bCs/>
          <w:lang w:val="en-AU" w:eastAsia="zh-CN"/>
        </w:rPr>
      </w:pPr>
      <w:r w:rsidRPr="708235D8">
        <w:rPr>
          <w:b/>
          <w:bCs/>
          <w:lang w:val="en-AU" w:eastAsia="zh-CN"/>
        </w:rPr>
        <w:t>[AF2] Select timeslots of a selected Health Care Provider</w:t>
      </w:r>
    </w:p>
    <w:p w14:paraId="40A69385" w14:textId="6C7DE6E9" w:rsidR="58B7C0A7" w:rsidRDefault="58B7C0A7" w:rsidP="708235D8">
      <w:pPr>
        <w:pStyle w:val="ListParagraph"/>
        <w:numPr>
          <w:ilvl w:val="0"/>
          <w:numId w:val="165"/>
        </w:numPr>
        <w:rPr>
          <w:lang w:val="en-AU" w:eastAsia="zh-CN"/>
        </w:rPr>
      </w:pPr>
      <w:r w:rsidRPr="708235D8">
        <w:rPr>
          <w:lang w:val="en-AU" w:eastAsia="zh-CN"/>
        </w:rPr>
        <w:t>The recipient receives system’s reply that he/she cannot receive the vaccine injection</w:t>
      </w:r>
    </w:p>
    <w:p w14:paraId="1338333C" w14:textId="366F26D8" w:rsidR="6584ED6F" w:rsidRDefault="58B7C0A7" w:rsidP="00917716">
      <w:pPr>
        <w:pStyle w:val="ListParagraph"/>
        <w:numPr>
          <w:ilvl w:val="0"/>
          <w:numId w:val="165"/>
        </w:numPr>
        <w:rPr>
          <w:lang w:val="en-AU" w:eastAsia="zh-CN"/>
        </w:rPr>
      </w:pPr>
      <w:r w:rsidRPr="708235D8">
        <w:rPr>
          <w:lang w:val="en-AU" w:eastAsia="zh-CN"/>
        </w:rPr>
        <w:t>The recipient tries to book again</w:t>
      </w:r>
    </w:p>
    <w:p w14:paraId="559F0816" w14:textId="77777777" w:rsidR="00917716" w:rsidRDefault="00917716" w:rsidP="00917716">
      <w:pPr>
        <w:rPr>
          <w:lang w:val="en-AU" w:eastAsia="zh-CN"/>
        </w:rPr>
      </w:pPr>
    </w:p>
    <w:p w14:paraId="360A7A1E" w14:textId="77777777" w:rsidR="00917716" w:rsidRDefault="00917716" w:rsidP="00917716">
      <w:pPr>
        <w:rPr>
          <w:lang w:val="en-AU" w:eastAsia="zh-CN"/>
        </w:rPr>
      </w:pPr>
    </w:p>
    <w:p w14:paraId="032C0A37" w14:textId="5F44B957" w:rsidR="00917716" w:rsidRPr="00917716" w:rsidRDefault="00917716" w:rsidP="0091771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/>
          <w:b/>
          <w:bCs/>
          <w:sz w:val="20"/>
          <w:lang w:val="en-AU"/>
        </w:rPr>
      </w:pPr>
      <w:r>
        <w:rPr>
          <w:b/>
          <w:bCs/>
          <w:lang w:val="en-US"/>
        </w:rPr>
        <w:t>[UC011]</w:t>
      </w:r>
      <w:r w:rsidR="00AA29B9" w:rsidRPr="00AA29B9">
        <w:rPr>
          <w:lang w:val="en-AU" w:eastAsia="zh-CN"/>
        </w:rPr>
        <w:t xml:space="preserve"> </w:t>
      </w:r>
      <w:r w:rsidR="00AA29B9" w:rsidRPr="00AA29B9">
        <w:rPr>
          <w:b/>
          <w:bCs/>
          <w:lang w:val="en-AU" w:eastAsia="zh-CN"/>
        </w:rPr>
        <w:t>Recipient</w:t>
      </w:r>
      <w:r>
        <w:rPr>
          <w:b/>
          <w:bCs/>
          <w:lang w:val="en-US"/>
        </w:rPr>
        <w:t xml:space="preserve"> 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>
        <w:rPr>
          <w:rFonts w:ascii="Times New Roman" w:hAnsi="Times New Roman"/>
          <w:b/>
          <w:bCs/>
          <w:sz w:val="20"/>
          <w:lang w:val="en-AU"/>
        </w:rPr>
        <w:t>how</w:t>
      </w:r>
      <w:r w:rsidR="00AA29B9">
        <w:rPr>
          <w:rFonts w:ascii="Times New Roman" w:hAnsi="Times New Roman"/>
          <w:b/>
          <w:bCs/>
          <w:sz w:val="20"/>
          <w:lang w:val="en-AU"/>
        </w:rPr>
        <w:t>s</w:t>
      </w:r>
      <w:r>
        <w:rPr>
          <w:rFonts w:ascii="Times New Roman" w:hAnsi="Times New Roman"/>
          <w:b/>
          <w:bCs/>
          <w:sz w:val="20"/>
          <w:lang w:val="en-AU"/>
        </w:rPr>
        <w:t xml:space="preserve"> </w:t>
      </w:r>
      <w:r w:rsidR="00AA29B9">
        <w:rPr>
          <w:rFonts w:ascii="Times New Roman" w:hAnsi="Times New Roman"/>
          <w:b/>
          <w:bCs/>
          <w:sz w:val="20"/>
          <w:lang w:val="en-AU"/>
        </w:rPr>
        <w:t>v</w:t>
      </w:r>
      <w:r>
        <w:rPr>
          <w:rFonts w:ascii="Times New Roman" w:hAnsi="Times New Roman"/>
          <w:b/>
          <w:bCs/>
          <w:sz w:val="20"/>
          <w:lang w:val="en-AU"/>
        </w:rPr>
        <w:t xml:space="preserve">accination </w:t>
      </w:r>
      <w:r w:rsidR="00AA29B9">
        <w:rPr>
          <w:rFonts w:ascii="Times New Roman" w:hAnsi="Times New Roman"/>
          <w:b/>
          <w:bCs/>
          <w:sz w:val="20"/>
          <w:lang w:val="en-AU"/>
        </w:rPr>
        <w:t>c</w:t>
      </w:r>
      <w:r>
        <w:rPr>
          <w:rFonts w:ascii="Times New Roman" w:hAnsi="Times New Roman"/>
          <w:b/>
          <w:bCs/>
          <w:sz w:val="20"/>
          <w:lang w:val="en-AU"/>
        </w:rPr>
        <w:t>ertification</w:t>
      </w:r>
    </w:p>
    <w:p w14:paraId="60CB0271" w14:textId="77777777" w:rsidR="00917716" w:rsidRDefault="00917716" w:rsidP="708235D8">
      <w:pPr>
        <w:rPr>
          <w:rFonts w:ascii="Times New Roman" w:hAnsi="Times New Roman"/>
          <w:b/>
          <w:sz w:val="20"/>
          <w:lang w:val="en-AU" w:eastAsia="zh-CN"/>
        </w:rPr>
      </w:pPr>
    </w:p>
    <w:p w14:paraId="4A317970" w14:textId="37A5701E" w:rsidR="00B66830" w:rsidRPr="00A17F37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Actors:</w:t>
      </w:r>
    </w:p>
    <w:p w14:paraId="183F91EA" w14:textId="77777777" w:rsidR="00FE25C5" w:rsidRPr="00FE25C5" w:rsidRDefault="00FE25C5" w:rsidP="708235D8">
      <w:pPr>
        <w:rPr>
          <w:lang w:val="en-AU" w:eastAsia="zh-CN"/>
        </w:rPr>
      </w:pPr>
      <w:r w:rsidRPr="708235D8">
        <w:rPr>
          <w:lang w:val="en-AU" w:eastAsia="zh-CN"/>
        </w:rPr>
        <w:t>Vaccine Recipient</w:t>
      </w:r>
    </w:p>
    <w:p w14:paraId="717AAFBA" w14:textId="77777777" w:rsidR="00B66830" w:rsidRDefault="00B66830" w:rsidP="708235D8">
      <w:pPr>
        <w:rPr>
          <w:lang w:val="en-AU"/>
        </w:rPr>
      </w:pPr>
    </w:p>
    <w:p w14:paraId="493F1706" w14:textId="77777777" w:rsidR="00B66830" w:rsidRPr="00A31272" w:rsidRDefault="00B66830" w:rsidP="708235D8">
      <w:pPr>
        <w:rPr>
          <w:rFonts w:ascii="Times New Roman" w:hAnsi="Times New Roman"/>
          <w:b/>
          <w:bCs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Pre-condition</w:t>
      </w:r>
    </w:p>
    <w:p w14:paraId="4813780A" w14:textId="77777777" w:rsidR="00B66830" w:rsidRDefault="00FE25C5" w:rsidP="708235D8">
      <w:pPr>
        <w:rPr>
          <w:rFonts w:ascii="Times New Roman" w:hAnsi="Times New Roman"/>
          <w:lang w:val="en-AU" w:eastAsia="zh-CN"/>
        </w:rPr>
      </w:pPr>
      <w:r w:rsidRPr="708235D8">
        <w:rPr>
          <w:rFonts w:ascii="Times New Roman" w:hAnsi="Times New Roman"/>
          <w:lang w:val="en-AU" w:eastAsia="zh-CN"/>
        </w:rPr>
        <w:t>The recipient is vaccinated</w:t>
      </w:r>
      <w:r w:rsidR="000D124C" w:rsidRPr="708235D8">
        <w:rPr>
          <w:rFonts w:ascii="Times New Roman" w:hAnsi="Times New Roman"/>
          <w:lang w:val="en-AU" w:eastAsia="zh-CN"/>
        </w:rPr>
        <w:t xml:space="preserve"> and logged on.</w:t>
      </w:r>
    </w:p>
    <w:p w14:paraId="6CECF9D3" w14:textId="577FFC30" w:rsidR="708235D8" w:rsidRDefault="708235D8" w:rsidP="708235D8">
      <w:pPr>
        <w:rPr>
          <w:rFonts w:ascii="Times New Roman" w:hAnsi="Times New Roman"/>
          <w:lang w:val="en-AU" w:eastAsia="zh-CN"/>
        </w:rPr>
      </w:pPr>
    </w:p>
    <w:p w14:paraId="7A140381" w14:textId="77777777" w:rsidR="00B66830" w:rsidRDefault="00B66830" w:rsidP="708235D8">
      <w:pPr>
        <w:rPr>
          <w:b/>
          <w:bCs/>
          <w:lang w:val="en-AU"/>
        </w:rPr>
      </w:pPr>
      <w:r w:rsidRPr="708235D8">
        <w:rPr>
          <w:b/>
          <w:bCs/>
          <w:lang w:val="en-AU"/>
        </w:rPr>
        <w:t>Main Event Flow</w:t>
      </w:r>
    </w:p>
    <w:p w14:paraId="2098F3CA" w14:textId="4B26F19C" w:rsidR="00FE25C5" w:rsidRDefault="00FE25C5" w:rsidP="708235D8">
      <w:pPr>
        <w:numPr>
          <w:ilvl w:val="0"/>
          <w:numId w:val="164"/>
        </w:numPr>
        <w:spacing w:line="259" w:lineRule="auto"/>
        <w:rPr>
          <w:lang w:val="en-US" w:eastAsia="zh-CN"/>
        </w:rPr>
      </w:pPr>
      <w:r w:rsidRPr="708235D8">
        <w:rPr>
          <w:lang w:val="en-AU" w:eastAsia="zh-CN"/>
        </w:rPr>
        <w:t xml:space="preserve">The recipient </w:t>
      </w:r>
      <w:r w:rsidR="0F410DBE" w:rsidRPr="708235D8">
        <w:rPr>
          <w:lang w:val="en-AU" w:eastAsia="zh-CN"/>
        </w:rPr>
        <w:t>opens his/her vaccination history</w:t>
      </w:r>
    </w:p>
    <w:p w14:paraId="46A97887" w14:textId="5DC4B06F" w:rsidR="000D124C" w:rsidRDefault="000D124C" w:rsidP="708235D8">
      <w:pPr>
        <w:numPr>
          <w:ilvl w:val="0"/>
          <w:numId w:val="164"/>
        </w:numPr>
        <w:spacing w:line="259" w:lineRule="auto"/>
        <w:rPr>
          <w:lang w:val="en-AU" w:eastAsia="zh-CN"/>
        </w:rPr>
      </w:pPr>
      <w:r w:rsidRPr="708235D8">
        <w:rPr>
          <w:lang w:val="en-AU" w:eastAsia="zh-CN"/>
        </w:rPr>
        <w:t xml:space="preserve">The recipient </w:t>
      </w:r>
      <w:r w:rsidR="0BC0C2D4" w:rsidRPr="708235D8">
        <w:rPr>
          <w:lang w:val="en-AU" w:eastAsia="zh-CN"/>
        </w:rPr>
        <w:t>selects the vaccination record (assume COVID-19 vaccine requires at least two shots to assure effectiveness)</w:t>
      </w:r>
    </w:p>
    <w:p w14:paraId="31FBF76A" w14:textId="3B0281BE" w:rsidR="11FE73B9" w:rsidRDefault="11FE73B9" w:rsidP="708235D8">
      <w:pPr>
        <w:numPr>
          <w:ilvl w:val="0"/>
          <w:numId w:val="164"/>
        </w:numPr>
        <w:spacing w:line="259" w:lineRule="auto"/>
        <w:rPr>
          <w:lang w:val="en-AU" w:eastAsia="zh-CN"/>
        </w:rPr>
      </w:pPr>
      <w:r w:rsidRPr="708235D8">
        <w:rPr>
          <w:lang w:val="en-AU" w:eastAsia="zh-CN"/>
        </w:rPr>
        <w:t>The system shows recipient’s vaccination certification</w:t>
      </w:r>
    </w:p>
    <w:p w14:paraId="1B8574B6" w14:textId="77777777" w:rsidR="008945B4" w:rsidRPr="008945B4" w:rsidRDefault="008945B4" w:rsidP="708235D8">
      <w:pPr>
        <w:pStyle w:val="Heading2"/>
        <w:rPr>
          <w:rFonts w:ascii="Times New Roman" w:hAnsi="Times New Roman"/>
          <w:sz w:val="20"/>
          <w:lang w:val="en-US"/>
        </w:rPr>
      </w:pPr>
      <w:r w:rsidRPr="708235D8">
        <w:rPr>
          <w:rFonts w:ascii="Times New Roman" w:hAnsi="Times New Roman"/>
          <w:sz w:val="20"/>
          <w:lang w:val="en-AU"/>
        </w:rPr>
        <w:t>Use case diagram</w:t>
      </w:r>
      <w:bookmarkEnd w:id="171"/>
    </w:p>
    <w:p w14:paraId="56EE48EE" w14:textId="77777777" w:rsidR="008945B4" w:rsidRPr="008945B4" w:rsidRDefault="006039FA" w:rsidP="708235D8">
      <w:r>
        <w:rPr>
          <w:noProof/>
        </w:rPr>
        <w:drawing>
          <wp:inline distT="0" distB="0" distL="0" distR="0" wp14:anchorId="44551514" wp14:editId="6F37581C">
            <wp:extent cx="5756912" cy="8025131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80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AAF" w14:textId="041D3E62" w:rsidR="13D6DDF4" w:rsidRDefault="13D6DDF4" w:rsidP="13D6DDF4">
      <w:bookmarkStart w:id="172" w:name="_Toc203294748"/>
      <w:bookmarkStart w:id="173" w:name="_Toc203353941"/>
      <w:bookmarkStart w:id="174" w:name="_Toc203403549"/>
      <w:bookmarkStart w:id="175" w:name="_Toc203444423"/>
      <w:bookmarkStart w:id="176" w:name="_Toc203467072"/>
      <w:bookmarkStart w:id="177" w:name="_Toc203470108"/>
      <w:bookmarkEnd w:id="172"/>
      <w:bookmarkEnd w:id="173"/>
      <w:bookmarkEnd w:id="174"/>
      <w:bookmarkEnd w:id="175"/>
      <w:bookmarkEnd w:id="176"/>
      <w:bookmarkEnd w:id="177"/>
    </w:p>
    <w:p w14:paraId="2908EB2C" w14:textId="77777777" w:rsidR="00AE13A1" w:rsidRPr="00DC7C74" w:rsidRDefault="00AE13A1" w:rsidP="708235D8">
      <w:pPr>
        <w:rPr>
          <w:rFonts w:ascii="Times New Roman" w:hAnsi="Times New Roman"/>
          <w:lang w:val="en-AU"/>
        </w:rPr>
      </w:pPr>
    </w:p>
    <w:p w14:paraId="1996C240" w14:textId="77777777" w:rsidR="00AE13A1" w:rsidRPr="00DC7C74" w:rsidRDefault="00AE13A1" w:rsidP="708235D8">
      <w:pPr>
        <w:pStyle w:val="Heading1"/>
        <w:rPr>
          <w:rFonts w:ascii="Times New Roman" w:hAnsi="Times New Roman"/>
          <w:lang w:val="en-US"/>
        </w:rPr>
      </w:pPr>
      <w:bookmarkStart w:id="178" w:name="_Toc77849886"/>
      <w:r w:rsidRPr="708235D8">
        <w:rPr>
          <w:rFonts w:ascii="Times New Roman" w:hAnsi="Times New Roman"/>
          <w:lang w:val="en-AU"/>
        </w:rPr>
        <w:t>Domain Model</w:t>
      </w:r>
      <w:bookmarkEnd w:id="178"/>
    </w:p>
    <w:p w14:paraId="40654D1B" w14:textId="77777777" w:rsidR="00A9106C" w:rsidRPr="00A9106C" w:rsidRDefault="00A9106C" w:rsidP="708235D8">
      <w:pPr>
        <w:pStyle w:val="Heading2"/>
        <w:rPr>
          <w:rFonts w:ascii="Times New Roman" w:hAnsi="Times New Roman"/>
          <w:sz w:val="20"/>
          <w:lang w:val="en-US"/>
        </w:rPr>
      </w:pPr>
      <w:bookmarkStart w:id="179" w:name="_Toc77849887"/>
      <w:r w:rsidRPr="708235D8">
        <w:rPr>
          <w:rFonts w:ascii="Times New Roman" w:hAnsi="Times New Roman"/>
          <w:sz w:val="20"/>
          <w:lang w:val="en-AU"/>
        </w:rPr>
        <w:t>Domain Model Description</w:t>
      </w:r>
      <w:bookmarkEnd w:id="179"/>
    </w:p>
    <w:p w14:paraId="048FB29F" w14:textId="695092EC" w:rsidR="00AE13A1" w:rsidRDefault="00AE13A1" w:rsidP="13D6DDF4">
      <w:pPr>
        <w:rPr>
          <w:rFonts w:ascii="Times New Roman" w:hAnsi="Times New Roman"/>
          <w:lang w:val="en-AU"/>
        </w:rPr>
      </w:pPr>
      <w:r w:rsidRPr="13D6DDF4">
        <w:rPr>
          <w:rFonts w:ascii="Times New Roman" w:hAnsi="Times New Roman"/>
          <w:lang w:val="en-AU"/>
        </w:rPr>
        <w:t xml:space="preserve">Based on the specifications provided for the </w:t>
      </w:r>
      <w:r w:rsidR="3E8C8FEA" w:rsidRPr="13D6DDF4">
        <w:rPr>
          <w:rFonts w:ascii="Times New Roman" w:hAnsi="Times New Roman"/>
          <w:lang w:val="en-AU"/>
        </w:rPr>
        <w:t>COVID 19 Vaccine Booking and Management System</w:t>
      </w:r>
      <w:r w:rsidRPr="13D6DDF4">
        <w:rPr>
          <w:rFonts w:ascii="Times New Roman" w:hAnsi="Times New Roman"/>
          <w:lang w:val="en-AU"/>
        </w:rPr>
        <w:t>, the system entities, attributes, and business rules can be summarised as:</w:t>
      </w:r>
      <w:r w:rsidR="3E56837A" w:rsidRPr="13D6DDF4">
        <w:rPr>
          <w:rFonts w:ascii="Times New Roman" w:hAnsi="Times New Roman"/>
          <w:lang w:val="en-AU"/>
        </w:rPr>
        <w:t>-</w:t>
      </w:r>
    </w:p>
    <w:p w14:paraId="467E8AA1" w14:textId="26262230" w:rsidR="3E56837A" w:rsidRDefault="3E56837A" w:rsidP="13D6DDF4">
      <w:pPr>
        <w:numPr>
          <w:ilvl w:val="0"/>
          <w:numId w:val="134"/>
        </w:numPr>
        <w:rPr>
          <w:rFonts w:ascii="Times New Roman" w:hAnsi="Times New Roman"/>
          <w:lang w:val="en-AU"/>
        </w:rPr>
      </w:pPr>
      <w:r w:rsidRPr="13D6DDF4">
        <w:rPr>
          <w:rFonts w:ascii="Times New Roman" w:hAnsi="Times New Roman"/>
          <w:lang w:val="en-AU"/>
        </w:rPr>
        <w:t xml:space="preserve">One </w:t>
      </w:r>
      <w:r w:rsidRPr="13D6DDF4">
        <w:rPr>
          <w:rFonts w:ascii="Times New Roman" w:hAnsi="Times New Roman"/>
          <w:b/>
          <w:bCs/>
          <w:lang w:val="en-AU"/>
        </w:rPr>
        <w:t xml:space="preserve">Administrator </w:t>
      </w:r>
      <w:r w:rsidRPr="13D6DDF4">
        <w:rPr>
          <w:rFonts w:ascii="Times New Roman" w:hAnsi="Times New Roman"/>
          <w:lang w:val="en-AU"/>
        </w:rPr>
        <w:t>c</w:t>
      </w:r>
      <w:r w:rsidR="1B95F235" w:rsidRPr="13D6DDF4">
        <w:rPr>
          <w:rFonts w:ascii="Times New Roman" w:hAnsi="Times New Roman"/>
          <w:lang w:val="en-AU"/>
        </w:rPr>
        <w:t>an</w:t>
      </w:r>
      <w:r w:rsidRPr="13D6DDF4">
        <w:rPr>
          <w:rFonts w:ascii="Times New Roman" w:hAnsi="Times New Roman"/>
          <w:lang w:val="en-AU"/>
        </w:rPr>
        <w:t xml:space="preserve"> </w:t>
      </w:r>
      <w:r w:rsidR="1B95F235" w:rsidRPr="13D6DDF4">
        <w:rPr>
          <w:rFonts w:ascii="Times New Roman" w:hAnsi="Times New Roman"/>
          <w:lang w:val="en-AU"/>
        </w:rPr>
        <w:t xml:space="preserve">create </w:t>
      </w:r>
      <w:r w:rsidR="1B95F235" w:rsidRPr="13D6DDF4">
        <w:rPr>
          <w:rFonts w:ascii="Times New Roman" w:hAnsi="Times New Roman"/>
          <w:i/>
          <w:iCs/>
          <w:lang w:val="en-AU"/>
        </w:rPr>
        <w:t xml:space="preserve">one or more </w:t>
      </w:r>
      <w:r w:rsidR="599ED605" w:rsidRPr="13D6DDF4">
        <w:rPr>
          <w:rFonts w:ascii="Times New Roman" w:hAnsi="Times New Roman"/>
          <w:b/>
          <w:bCs/>
          <w:lang w:val="en-AU"/>
        </w:rPr>
        <w:t xml:space="preserve">Vaccine Recipients </w:t>
      </w:r>
      <w:r w:rsidR="599ED605" w:rsidRPr="13D6DDF4">
        <w:rPr>
          <w:rFonts w:ascii="Times New Roman" w:hAnsi="Times New Roman"/>
          <w:lang w:val="en-AU"/>
        </w:rPr>
        <w:t xml:space="preserve">and </w:t>
      </w:r>
      <w:r w:rsidR="336FF663" w:rsidRPr="13D6DDF4">
        <w:rPr>
          <w:rFonts w:ascii="Times New Roman" w:hAnsi="Times New Roman"/>
          <w:i/>
          <w:iCs/>
          <w:lang w:val="en-AU"/>
        </w:rPr>
        <w:t>one or more</w:t>
      </w:r>
      <w:r w:rsidR="336FF663" w:rsidRPr="13D6DDF4">
        <w:rPr>
          <w:rFonts w:ascii="Times New Roman" w:hAnsi="Times New Roman"/>
          <w:lang w:val="en-AU"/>
        </w:rPr>
        <w:t xml:space="preserve"> </w:t>
      </w:r>
      <w:r w:rsidR="599ED605" w:rsidRPr="13D6DDF4">
        <w:rPr>
          <w:rFonts w:ascii="Times New Roman" w:hAnsi="Times New Roman"/>
          <w:b/>
          <w:bCs/>
          <w:lang w:val="en-AU"/>
        </w:rPr>
        <w:t xml:space="preserve">Health Care Providers </w:t>
      </w:r>
      <w:r w:rsidRPr="13D6DDF4">
        <w:rPr>
          <w:rFonts w:ascii="Times New Roman" w:hAnsi="Times New Roman"/>
          <w:lang w:val="en-AU"/>
        </w:rPr>
        <w:t xml:space="preserve">and adds </w:t>
      </w:r>
      <w:r w:rsidRPr="13D6DDF4">
        <w:rPr>
          <w:rFonts w:ascii="Times New Roman" w:hAnsi="Times New Roman"/>
          <w:b/>
          <w:bCs/>
          <w:lang w:val="en-AU"/>
        </w:rPr>
        <w:t>vaccine types</w:t>
      </w:r>
    </w:p>
    <w:p w14:paraId="5671C3E4" w14:textId="5CCE8FB4" w:rsidR="3E56837A" w:rsidRDefault="3E56837A" w:rsidP="13D6DDF4">
      <w:pPr>
        <w:numPr>
          <w:ilvl w:val="0"/>
          <w:numId w:val="134"/>
        </w:numPr>
        <w:rPr>
          <w:rFonts w:ascii="Times New Roman" w:hAnsi="Times New Roman"/>
          <w:lang w:val="en-AU"/>
        </w:rPr>
      </w:pPr>
      <w:r w:rsidRPr="13D6DDF4">
        <w:rPr>
          <w:rFonts w:ascii="Times New Roman" w:hAnsi="Times New Roman"/>
          <w:lang w:val="en-AU"/>
        </w:rPr>
        <w:t xml:space="preserve">There can be </w:t>
      </w:r>
      <w:r w:rsidR="4D641479" w:rsidRPr="13D6DDF4">
        <w:rPr>
          <w:rFonts w:ascii="Times New Roman" w:hAnsi="Times New Roman"/>
          <w:i/>
          <w:iCs/>
          <w:lang w:val="en-AU"/>
        </w:rPr>
        <w:t>on</w:t>
      </w:r>
      <w:r w:rsidRPr="13D6DDF4">
        <w:rPr>
          <w:rFonts w:ascii="Times New Roman" w:hAnsi="Times New Roman"/>
          <w:i/>
          <w:iCs/>
          <w:lang w:val="en-AU"/>
        </w:rPr>
        <w:t xml:space="preserve">e </w:t>
      </w:r>
      <w:r w:rsidR="4D641479" w:rsidRPr="13D6DDF4">
        <w:rPr>
          <w:rFonts w:ascii="Times New Roman" w:hAnsi="Times New Roman"/>
          <w:i/>
          <w:iCs/>
          <w:lang w:val="en-AU"/>
        </w:rPr>
        <w:t xml:space="preserve">or more </w:t>
      </w:r>
      <w:r w:rsidRPr="13D6DDF4">
        <w:rPr>
          <w:rFonts w:ascii="Times New Roman" w:hAnsi="Times New Roman"/>
          <w:b/>
          <w:bCs/>
          <w:lang w:val="en-AU"/>
        </w:rPr>
        <w:t>vaccine types</w:t>
      </w:r>
    </w:p>
    <w:p w14:paraId="4E835EEE" w14:textId="08E20325" w:rsidR="69F89960" w:rsidRDefault="69F89960" w:rsidP="13D6DDF4">
      <w:pPr>
        <w:numPr>
          <w:ilvl w:val="0"/>
          <w:numId w:val="134"/>
        </w:numPr>
        <w:rPr>
          <w:rFonts w:ascii="Times New Roman" w:hAnsi="Times New Roman"/>
          <w:lang w:val="en-AU"/>
        </w:rPr>
      </w:pPr>
      <w:r w:rsidRPr="13D6DDF4">
        <w:rPr>
          <w:rFonts w:ascii="Times New Roman" w:hAnsi="Times New Roman"/>
          <w:b/>
          <w:bCs/>
          <w:lang w:val="en-AU"/>
        </w:rPr>
        <w:t>V</w:t>
      </w:r>
      <w:r w:rsidR="3E56837A" w:rsidRPr="13D6DDF4">
        <w:rPr>
          <w:rFonts w:ascii="Times New Roman" w:hAnsi="Times New Roman"/>
          <w:b/>
          <w:bCs/>
          <w:lang w:val="en-AU"/>
        </w:rPr>
        <w:t>accine Recipients</w:t>
      </w:r>
      <w:r w:rsidR="3E56837A" w:rsidRPr="13D6DDF4">
        <w:rPr>
          <w:rFonts w:ascii="Times New Roman" w:hAnsi="Times New Roman"/>
          <w:lang w:val="en-AU"/>
        </w:rPr>
        <w:t xml:space="preserve"> must complete </w:t>
      </w:r>
      <w:r w:rsidR="3E56837A" w:rsidRPr="13D6DDF4">
        <w:rPr>
          <w:rFonts w:ascii="Times New Roman" w:hAnsi="Times New Roman"/>
          <w:i/>
          <w:iCs/>
          <w:lang w:val="en-AU"/>
        </w:rPr>
        <w:t>one</w:t>
      </w:r>
      <w:r w:rsidR="3E56837A" w:rsidRPr="13D6DDF4">
        <w:rPr>
          <w:rFonts w:ascii="Times New Roman" w:hAnsi="Times New Roman"/>
          <w:lang w:val="en-AU"/>
        </w:rPr>
        <w:t xml:space="preserve"> </w:t>
      </w:r>
      <w:r w:rsidR="1081B8F0" w:rsidRPr="13D6DDF4">
        <w:rPr>
          <w:rFonts w:ascii="Times New Roman" w:hAnsi="Times New Roman"/>
          <w:b/>
          <w:bCs/>
          <w:lang w:val="en-AU"/>
        </w:rPr>
        <w:t>Questionnaire</w:t>
      </w:r>
      <w:r w:rsidR="3E56837A" w:rsidRPr="13D6DDF4">
        <w:rPr>
          <w:rFonts w:ascii="Times New Roman" w:hAnsi="Times New Roman"/>
          <w:b/>
          <w:bCs/>
          <w:lang w:val="en-AU"/>
        </w:rPr>
        <w:t xml:space="preserve"> </w:t>
      </w:r>
    </w:p>
    <w:p w14:paraId="4AE0773B" w14:textId="525DEB17" w:rsidR="3E56837A" w:rsidRDefault="3E56837A" w:rsidP="13D6DDF4">
      <w:pPr>
        <w:numPr>
          <w:ilvl w:val="0"/>
          <w:numId w:val="134"/>
        </w:numPr>
        <w:rPr>
          <w:rFonts w:ascii="Times New Roman" w:hAnsi="Times New Roman"/>
          <w:b/>
          <w:bCs/>
          <w:lang w:val="en-AU"/>
        </w:rPr>
      </w:pPr>
      <w:r w:rsidRPr="13D6DDF4">
        <w:rPr>
          <w:rFonts w:ascii="Times New Roman" w:hAnsi="Times New Roman"/>
          <w:b/>
          <w:bCs/>
          <w:lang w:val="en-AU"/>
        </w:rPr>
        <w:t>Vaccine Recipients</w:t>
      </w:r>
      <w:r w:rsidRPr="13D6DDF4">
        <w:rPr>
          <w:rFonts w:ascii="Times New Roman" w:hAnsi="Times New Roman"/>
          <w:lang w:val="en-AU"/>
        </w:rPr>
        <w:t xml:space="preserve"> can make </w:t>
      </w:r>
      <w:r w:rsidRPr="13D6DDF4">
        <w:rPr>
          <w:rFonts w:ascii="Times New Roman" w:hAnsi="Times New Roman"/>
          <w:i/>
          <w:iCs/>
          <w:lang w:val="en-AU"/>
        </w:rPr>
        <w:t xml:space="preserve">one </w:t>
      </w:r>
      <w:r w:rsidRPr="13D6DDF4">
        <w:rPr>
          <w:rFonts w:ascii="Times New Roman" w:hAnsi="Times New Roman"/>
          <w:b/>
          <w:bCs/>
          <w:lang w:val="en-AU"/>
        </w:rPr>
        <w:t xml:space="preserve">Booking </w:t>
      </w:r>
      <w:r w:rsidRPr="13D6DDF4">
        <w:rPr>
          <w:rFonts w:ascii="Times New Roman" w:hAnsi="Times New Roman"/>
          <w:lang w:val="en-AU"/>
        </w:rPr>
        <w:t xml:space="preserve">in </w:t>
      </w:r>
      <w:r w:rsidRPr="13D6DDF4">
        <w:rPr>
          <w:rFonts w:ascii="Times New Roman" w:hAnsi="Times New Roman"/>
          <w:i/>
          <w:iCs/>
          <w:lang w:val="en-AU"/>
        </w:rPr>
        <w:t xml:space="preserve">one </w:t>
      </w:r>
      <w:r w:rsidRPr="13D6DDF4">
        <w:rPr>
          <w:rFonts w:ascii="Times New Roman" w:hAnsi="Times New Roman"/>
          <w:b/>
          <w:bCs/>
          <w:lang w:val="en-AU"/>
        </w:rPr>
        <w:t>Timeslot</w:t>
      </w:r>
    </w:p>
    <w:p w14:paraId="0599BA11" w14:textId="1E764084" w:rsidR="2654C4A1" w:rsidRDefault="2654C4A1" w:rsidP="13D6DDF4">
      <w:pPr>
        <w:numPr>
          <w:ilvl w:val="0"/>
          <w:numId w:val="134"/>
        </w:numPr>
        <w:rPr>
          <w:rFonts w:ascii="Times New Roman" w:hAnsi="Times New Roman"/>
          <w:b/>
          <w:bCs/>
          <w:lang w:val="en-AU"/>
        </w:rPr>
      </w:pPr>
      <w:r w:rsidRPr="13D6DDF4">
        <w:rPr>
          <w:rFonts w:ascii="Times New Roman" w:hAnsi="Times New Roman"/>
          <w:b/>
          <w:bCs/>
          <w:lang w:val="en-AU"/>
        </w:rPr>
        <w:t xml:space="preserve">Health Care Providers </w:t>
      </w:r>
      <w:r w:rsidRPr="13D6DDF4">
        <w:rPr>
          <w:rFonts w:ascii="Times New Roman" w:hAnsi="Times New Roman"/>
          <w:lang w:val="en-AU"/>
        </w:rPr>
        <w:t>can</w:t>
      </w:r>
      <w:r w:rsidR="09C15706" w:rsidRPr="13D6DDF4">
        <w:rPr>
          <w:rFonts w:ascii="Times New Roman" w:hAnsi="Times New Roman"/>
          <w:lang w:val="en-AU"/>
        </w:rPr>
        <w:t xml:space="preserve"> create </w:t>
      </w:r>
      <w:r w:rsidR="09C15706" w:rsidRPr="13D6DDF4">
        <w:rPr>
          <w:rFonts w:ascii="Times New Roman" w:hAnsi="Times New Roman"/>
          <w:i/>
          <w:iCs/>
          <w:lang w:val="en-AU"/>
        </w:rPr>
        <w:t>one or more</w:t>
      </w:r>
      <w:r w:rsidR="09C15706" w:rsidRPr="13D6DDF4">
        <w:rPr>
          <w:rFonts w:ascii="Times New Roman" w:hAnsi="Times New Roman"/>
          <w:lang w:val="en-AU"/>
        </w:rPr>
        <w:t xml:space="preserve"> </w:t>
      </w:r>
      <w:r w:rsidR="09C15706" w:rsidRPr="13D6DDF4">
        <w:rPr>
          <w:rFonts w:ascii="Times New Roman" w:hAnsi="Times New Roman"/>
          <w:b/>
          <w:bCs/>
          <w:lang w:val="en-AU"/>
        </w:rPr>
        <w:t>Timeslots</w:t>
      </w:r>
    </w:p>
    <w:p w14:paraId="3D4208B1" w14:textId="2E964218" w:rsidR="09C15706" w:rsidRDefault="09C15706" w:rsidP="13D6DDF4">
      <w:pPr>
        <w:numPr>
          <w:ilvl w:val="0"/>
          <w:numId w:val="134"/>
        </w:numPr>
        <w:rPr>
          <w:rFonts w:ascii="Times New Roman" w:hAnsi="Times New Roman"/>
          <w:b/>
          <w:bCs/>
          <w:lang w:val="en-AU"/>
        </w:rPr>
      </w:pPr>
      <w:r w:rsidRPr="13D6DDF4">
        <w:rPr>
          <w:rFonts w:ascii="Times New Roman" w:hAnsi="Times New Roman"/>
          <w:b/>
          <w:bCs/>
          <w:lang w:val="en-AU"/>
        </w:rPr>
        <w:t xml:space="preserve">Health Care Providers </w:t>
      </w:r>
      <w:r w:rsidRPr="13D6DDF4">
        <w:rPr>
          <w:rFonts w:ascii="Times New Roman" w:hAnsi="Times New Roman"/>
          <w:lang w:val="en-AU"/>
        </w:rPr>
        <w:t xml:space="preserve">will </w:t>
      </w:r>
      <w:r w:rsidR="65639E89" w:rsidRPr="13D6DDF4">
        <w:rPr>
          <w:rFonts w:ascii="Times New Roman" w:hAnsi="Times New Roman"/>
          <w:lang w:val="en-AU"/>
        </w:rPr>
        <w:t xml:space="preserve">record a vaccination against a </w:t>
      </w:r>
      <w:r w:rsidR="65639E89" w:rsidRPr="13D6DDF4">
        <w:rPr>
          <w:rFonts w:ascii="Times New Roman" w:hAnsi="Times New Roman"/>
          <w:b/>
          <w:bCs/>
          <w:lang w:val="en-AU"/>
        </w:rPr>
        <w:t>Vaccine R</w:t>
      </w:r>
      <w:r w:rsidR="1DA58EEB" w:rsidRPr="13D6DDF4">
        <w:rPr>
          <w:rFonts w:ascii="Times New Roman" w:hAnsi="Times New Roman"/>
          <w:b/>
          <w:bCs/>
          <w:lang w:val="en-AU"/>
        </w:rPr>
        <w:t>e</w:t>
      </w:r>
      <w:r w:rsidR="65639E89" w:rsidRPr="13D6DDF4">
        <w:rPr>
          <w:rFonts w:ascii="Times New Roman" w:hAnsi="Times New Roman"/>
          <w:b/>
          <w:bCs/>
          <w:lang w:val="en-AU"/>
        </w:rPr>
        <w:t>cipient</w:t>
      </w:r>
    </w:p>
    <w:p w14:paraId="51608DA0" w14:textId="5F04EDE1" w:rsidR="65639E89" w:rsidRDefault="65639E89" w:rsidP="13D6DDF4">
      <w:pPr>
        <w:numPr>
          <w:ilvl w:val="0"/>
          <w:numId w:val="134"/>
        </w:numPr>
        <w:rPr>
          <w:rFonts w:ascii="Times New Roman" w:hAnsi="Times New Roman"/>
          <w:lang w:val="en-AU"/>
        </w:rPr>
      </w:pPr>
      <w:r w:rsidRPr="13D6DDF4">
        <w:rPr>
          <w:rFonts w:ascii="Times New Roman" w:hAnsi="Times New Roman"/>
          <w:lang w:val="en-AU"/>
        </w:rPr>
        <w:t xml:space="preserve">A </w:t>
      </w:r>
      <w:r w:rsidRPr="13D6DDF4">
        <w:rPr>
          <w:rFonts w:ascii="Times New Roman" w:hAnsi="Times New Roman"/>
          <w:b/>
          <w:bCs/>
          <w:lang w:val="en-AU"/>
        </w:rPr>
        <w:t xml:space="preserve">Vaccine Recipient </w:t>
      </w:r>
      <w:r w:rsidRPr="13D6DDF4">
        <w:rPr>
          <w:rFonts w:ascii="Times New Roman" w:hAnsi="Times New Roman"/>
          <w:lang w:val="en-AU"/>
        </w:rPr>
        <w:t xml:space="preserve">can view their </w:t>
      </w:r>
      <w:r w:rsidRPr="13D6DDF4">
        <w:rPr>
          <w:rFonts w:ascii="Times New Roman" w:hAnsi="Times New Roman"/>
          <w:i/>
          <w:iCs/>
          <w:lang w:val="en-AU"/>
        </w:rPr>
        <w:t xml:space="preserve">one </w:t>
      </w:r>
      <w:r w:rsidRPr="13D6DDF4">
        <w:rPr>
          <w:rFonts w:ascii="Times New Roman" w:hAnsi="Times New Roman"/>
          <w:b/>
          <w:bCs/>
          <w:lang w:val="en-AU"/>
        </w:rPr>
        <w:t xml:space="preserve">Vaccination Certification </w:t>
      </w:r>
      <w:r w:rsidRPr="13D6DDF4">
        <w:rPr>
          <w:rFonts w:ascii="Times New Roman" w:hAnsi="Times New Roman"/>
          <w:lang w:val="en-AU"/>
        </w:rPr>
        <w:t>once they are vaccinated</w:t>
      </w:r>
    </w:p>
    <w:p w14:paraId="55A325E3" w14:textId="2A05CDE4" w:rsidR="13D6DDF4" w:rsidRDefault="13D6DDF4" w:rsidP="13D6DDF4">
      <w:pPr>
        <w:rPr>
          <w:rFonts w:ascii="Times New Roman" w:hAnsi="Times New Roman"/>
          <w:lang w:val="en-AU"/>
        </w:rPr>
      </w:pPr>
    </w:p>
    <w:p w14:paraId="21DBA42C" w14:textId="1286D0C5" w:rsidR="13D6DDF4" w:rsidRDefault="13D6DDF4" w:rsidP="13D6DDF4">
      <w:pPr>
        <w:rPr>
          <w:rFonts w:ascii="Times New Roman" w:hAnsi="Times New Roman"/>
          <w:lang w:val="en-AU"/>
        </w:rPr>
      </w:pPr>
    </w:p>
    <w:p w14:paraId="21931A3D" w14:textId="77777777" w:rsidR="00AE13A1" w:rsidRPr="00DC7C74" w:rsidRDefault="00AE13A1" w:rsidP="708235D8">
      <w:pPr>
        <w:rPr>
          <w:rFonts w:ascii="Times New Roman" w:hAnsi="Times New Roman"/>
          <w:lang w:val="en-AU"/>
        </w:rPr>
      </w:pPr>
      <w:r w:rsidRPr="708235D8">
        <w:rPr>
          <w:rFonts w:ascii="Times New Roman" w:hAnsi="Times New Roman"/>
          <w:b/>
          <w:bCs/>
          <w:lang w:val="en-AU"/>
        </w:rPr>
        <w:t>Entities</w:t>
      </w:r>
      <w:r w:rsidRPr="708235D8">
        <w:rPr>
          <w:rFonts w:ascii="Times New Roman" w:hAnsi="Times New Roman"/>
          <w:lang w:val="en-AU"/>
        </w:rPr>
        <w:t xml:space="preserve"> have been bolded; </w:t>
      </w:r>
      <w:r w:rsidRPr="708235D8">
        <w:rPr>
          <w:rFonts w:ascii="Times New Roman" w:hAnsi="Times New Roman"/>
          <w:u w:val="single"/>
          <w:lang w:val="en-AU"/>
        </w:rPr>
        <w:t>attributes</w:t>
      </w:r>
      <w:r w:rsidRPr="708235D8">
        <w:rPr>
          <w:rFonts w:ascii="Times New Roman" w:hAnsi="Times New Roman"/>
          <w:lang w:val="en-AU"/>
        </w:rPr>
        <w:t xml:space="preserve"> have been underlined; and important </w:t>
      </w:r>
      <w:r w:rsidRPr="708235D8">
        <w:rPr>
          <w:rFonts w:ascii="Times New Roman" w:hAnsi="Times New Roman"/>
          <w:i/>
          <w:iCs/>
          <w:lang w:val="en-AU"/>
        </w:rPr>
        <w:t>associations</w:t>
      </w:r>
      <w:r w:rsidRPr="708235D8">
        <w:rPr>
          <w:rFonts w:ascii="Times New Roman" w:hAnsi="Times New Roman"/>
          <w:lang w:val="en-AU"/>
        </w:rPr>
        <w:t xml:space="preserve"> have been italicized.</w:t>
      </w:r>
    </w:p>
    <w:p w14:paraId="121FD38A" w14:textId="77777777" w:rsidR="00AE13A1" w:rsidRDefault="00AE13A1" w:rsidP="708235D8">
      <w:pPr>
        <w:rPr>
          <w:rFonts w:ascii="Times New Roman" w:hAnsi="Times New Roman"/>
          <w:lang w:val="en-AU"/>
        </w:rPr>
      </w:pPr>
    </w:p>
    <w:p w14:paraId="1FE2DD96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27357532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07F023C8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4BDB5498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2916C19D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74869460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187F57B8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54738AF4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46ABBD8F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06BBA33E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464FCBC1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5C8C6B09" w14:textId="77777777" w:rsidR="00A9106C" w:rsidRDefault="00A9106C" w:rsidP="708235D8">
      <w:pPr>
        <w:rPr>
          <w:rFonts w:ascii="Times New Roman" w:hAnsi="Times New Roman"/>
          <w:lang w:val="en-AU"/>
        </w:rPr>
      </w:pPr>
    </w:p>
    <w:p w14:paraId="49579AA6" w14:textId="1C2C9025" w:rsidR="13D6DDF4" w:rsidRDefault="13D6DDF4" w:rsidP="13D6DDF4">
      <w:pPr>
        <w:rPr>
          <w:rFonts w:ascii="Times New Roman" w:hAnsi="Times New Roman"/>
          <w:lang w:val="en-AU"/>
        </w:rPr>
      </w:pPr>
    </w:p>
    <w:p w14:paraId="0891AEBA" w14:textId="73CCC282" w:rsidR="13D6DDF4" w:rsidRDefault="13D6DDF4" w:rsidP="13D6DDF4">
      <w:pPr>
        <w:rPr>
          <w:rFonts w:ascii="Times New Roman" w:hAnsi="Times New Roman"/>
          <w:lang w:val="en-AU"/>
        </w:rPr>
      </w:pPr>
    </w:p>
    <w:p w14:paraId="290457B3" w14:textId="2F8B42CB" w:rsidR="13D6DDF4" w:rsidRDefault="13D6DDF4" w:rsidP="13D6DDF4">
      <w:pPr>
        <w:rPr>
          <w:rFonts w:ascii="Times New Roman" w:hAnsi="Times New Roman"/>
          <w:lang w:val="en-AU"/>
        </w:rPr>
      </w:pPr>
    </w:p>
    <w:p w14:paraId="1483662C" w14:textId="7021A56E" w:rsidR="13D6DDF4" w:rsidRDefault="13D6DDF4" w:rsidP="13D6DDF4">
      <w:pPr>
        <w:rPr>
          <w:rFonts w:ascii="Times New Roman" w:hAnsi="Times New Roman"/>
          <w:lang w:val="en-AU"/>
        </w:rPr>
      </w:pPr>
    </w:p>
    <w:p w14:paraId="762F6DA7" w14:textId="0EC9B7F0" w:rsidR="13D6DDF4" w:rsidRDefault="13D6DDF4" w:rsidP="13D6DDF4">
      <w:pPr>
        <w:rPr>
          <w:rFonts w:ascii="Times New Roman" w:hAnsi="Times New Roman"/>
          <w:lang w:val="en-AU"/>
        </w:rPr>
      </w:pPr>
    </w:p>
    <w:p w14:paraId="5F4A9218" w14:textId="76CAF4B7" w:rsidR="13D6DDF4" w:rsidRDefault="13D6DDF4" w:rsidP="13D6DDF4">
      <w:pPr>
        <w:rPr>
          <w:rFonts w:ascii="Times New Roman" w:hAnsi="Times New Roman"/>
          <w:lang w:val="en-AU"/>
        </w:rPr>
      </w:pPr>
    </w:p>
    <w:p w14:paraId="7301A8B6" w14:textId="1ED1AD1A" w:rsidR="13D6DDF4" w:rsidRDefault="13D6DDF4" w:rsidP="13D6DDF4">
      <w:pPr>
        <w:rPr>
          <w:rFonts w:ascii="Times New Roman" w:hAnsi="Times New Roman"/>
          <w:lang w:val="en-AU"/>
        </w:rPr>
      </w:pPr>
    </w:p>
    <w:p w14:paraId="35E23FBB" w14:textId="77777777" w:rsidR="00AE13A1" w:rsidRPr="00AD5094" w:rsidRDefault="00A9106C" w:rsidP="708235D8">
      <w:pPr>
        <w:pStyle w:val="Heading2"/>
        <w:rPr>
          <w:rFonts w:ascii="Times New Roman" w:hAnsi="Times New Roman"/>
          <w:sz w:val="20"/>
          <w:lang w:val="en-US"/>
        </w:rPr>
      </w:pPr>
      <w:bookmarkStart w:id="180" w:name="_Toc77849888"/>
      <w:r w:rsidRPr="708235D8">
        <w:rPr>
          <w:rFonts w:ascii="Times New Roman" w:hAnsi="Times New Roman"/>
          <w:sz w:val="20"/>
          <w:lang w:val="en-AU"/>
        </w:rPr>
        <w:t>Domain Model Diagram</w:t>
      </w:r>
      <w:bookmarkEnd w:id="180"/>
    </w:p>
    <w:p w14:paraId="3382A365" w14:textId="3B4BFBA7" w:rsidR="00AE13A1" w:rsidRPr="00DC7C74" w:rsidRDefault="4F3FAC6E" w:rsidP="708235D8">
      <w:r>
        <w:rPr>
          <w:noProof/>
        </w:rPr>
        <w:drawing>
          <wp:anchor distT="0" distB="0" distL="114300" distR="114300" simplePos="0" relativeHeight="251658241" behindDoc="0" locked="0" layoutInCell="1" allowOverlap="1" wp14:anchorId="33793303" wp14:editId="2ACA421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62725" cy="6152554"/>
            <wp:effectExtent l="0" t="0" r="0" b="0"/>
            <wp:wrapSquare wrapText="bothSides"/>
            <wp:docPr id="491260900" name="Picture 49126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15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13A1" w:rsidRPr="00DC7C74" w:rsidSect="00642202">
      <w:headerReference w:type="even" r:id="rId16"/>
      <w:headerReference w:type="default" r:id="rId17"/>
      <w:headerReference w:type="first" r:id="rId18"/>
      <w:pgSz w:w="11906" w:h="16838" w:code="9"/>
      <w:pgMar w:top="1701" w:right="1418" w:bottom="1418" w:left="1418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728E" w14:textId="77777777" w:rsidR="0007453C" w:rsidRDefault="0007453C">
      <w:r>
        <w:separator/>
      </w:r>
    </w:p>
  </w:endnote>
  <w:endnote w:type="continuationSeparator" w:id="0">
    <w:p w14:paraId="4B397885" w14:textId="77777777" w:rsidR="0007453C" w:rsidRDefault="0007453C">
      <w:r>
        <w:continuationSeparator/>
      </w:r>
    </w:p>
  </w:endnote>
  <w:endnote w:type="continuationNotice" w:id="1">
    <w:p w14:paraId="5B28DBC5" w14:textId="77777777" w:rsidR="0007453C" w:rsidRDefault="0007453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2" w:type="dxa"/>
      <w:tblLayout w:type="fixed"/>
      <w:tblLook w:val="0000" w:firstRow="0" w:lastRow="0" w:firstColumn="0" w:lastColumn="0" w:noHBand="0" w:noVBand="0"/>
    </w:tblPr>
    <w:tblGrid>
      <w:gridCol w:w="4158"/>
      <w:gridCol w:w="1440"/>
      <w:gridCol w:w="2970"/>
      <w:gridCol w:w="914"/>
    </w:tblGrid>
    <w:tr w:rsidR="005E4D2C" w:rsidRPr="00735881" w14:paraId="58BD186C" w14:textId="77777777" w:rsidTr="003E4E52">
      <w:trPr>
        <w:trHeight w:val="302"/>
      </w:trPr>
      <w:tc>
        <w:tcPr>
          <w:tcW w:w="4158" w:type="dxa"/>
        </w:tcPr>
        <w:p w14:paraId="50895670" w14:textId="77777777" w:rsidR="005E4D2C" w:rsidRPr="00735881" w:rsidRDefault="005E4D2C">
          <w:pPr>
            <w:rPr>
              <w:i/>
              <w:sz w:val="16"/>
            </w:rPr>
          </w:pPr>
        </w:p>
      </w:tc>
      <w:tc>
        <w:tcPr>
          <w:tcW w:w="1440" w:type="dxa"/>
        </w:tcPr>
        <w:p w14:paraId="38C1F859" w14:textId="77777777" w:rsidR="005E4D2C" w:rsidRPr="00735881" w:rsidRDefault="005E4D2C">
          <w:pPr>
            <w:rPr>
              <w:sz w:val="16"/>
            </w:rPr>
          </w:pPr>
        </w:p>
      </w:tc>
      <w:tc>
        <w:tcPr>
          <w:tcW w:w="2970" w:type="dxa"/>
        </w:tcPr>
        <w:p w14:paraId="0C8FE7CE" w14:textId="77777777" w:rsidR="005E4D2C" w:rsidRPr="00735881" w:rsidRDefault="005E4D2C" w:rsidP="003E4E52"/>
      </w:tc>
      <w:tc>
        <w:tcPr>
          <w:tcW w:w="914" w:type="dxa"/>
        </w:tcPr>
        <w:p w14:paraId="365BF1F1" w14:textId="77777777" w:rsidR="005E4D2C" w:rsidRPr="00735881" w:rsidRDefault="005E4D2C" w:rsidP="003333A6">
          <w:pPr>
            <w:rPr>
              <w:sz w:val="16"/>
            </w:rPr>
          </w:pPr>
          <w:r w:rsidRPr="00735881">
            <w:rPr>
              <w:sz w:val="16"/>
            </w:rPr>
            <w:t xml:space="preserve">page </w:t>
          </w:r>
          <w:r w:rsidRPr="00735881">
            <w:rPr>
              <w:rStyle w:val="PageNumber"/>
              <w:rFonts w:ascii="Arial" w:hAnsi="Arial"/>
              <w:sz w:val="16"/>
            </w:rPr>
            <w:fldChar w:fldCharType="begin"/>
          </w:r>
          <w:r w:rsidRPr="00735881">
            <w:rPr>
              <w:rStyle w:val="PageNumber"/>
              <w:rFonts w:ascii="Arial" w:hAnsi="Arial"/>
              <w:sz w:val="16"/>
            </w:rPr>
            <w:instrText xml:space="preserve"> PAGE </w:instrText>
          </w:r>
          <w:r w:rsidRPr="00735881">
            <w:rPr>
              <w:rStyle w:val="PageNumber"/>
              <w:rFonts w:ascii="Arial" w:hAnsi="Arial"/>
              <w:sz w:val="16"/>
            </w:rPr>
            <w:fldChar w:fldCharType="separate"/>
          </w:r>
          <w:r w:rsidR="00642202" w:rsidRPr="00735881">
            <w:rPr>
              <w:rStyle w:val="PageNumber"/>
              <w:rFonts w:ascii="Arial" w:hAnsi="Arial"/>
              <w:noProof/>
              <w:sz w:val="16"/>
            </w:rPr>
            <w:t>23</w:t>
          </w:r>
          <w:r w:rsidRPr="00735881">
            <w:rPr>
              <w:rStyle w:val="PageNumber"/>
              <w:rFonts w:ascii="Arial" w:hAnsi="Arial"/>
              <w:sz w:val="16"/>
            </w:rPr>
            <w:fldChar w:fldCharType="end"/>
          </w:r>
          <w:r w:rsidRPr="00735881">
            <w:rPr>
              <w:sz w:val="16"/>
            </w:rPr>
            <w:t>/</w:t>
          </w:r>
          <w:r w:rsidRPr="00735881">
            <w:rPr>
              <w:rStyle w:val="PageNumber"/>
              <w:rFonts w:ascii="Arial" w:hAnsi="Arial"/>
              <w:sz w:val="16"/>
            </w:rPr>
            <w:fldChar w:fldCharType="begin"/>
          </w:r>
          <w:r w:rsidRPr="00735881">
            <w:rPr>
              <w:rStyle w:val="PageNumber"/>
              <w:rFonts w:ascii="Arial" w:hAnsi="Arial"/>
              <w:sz w:val="16"/>
            </w:rPr>
            <w:instrText xml:space="preserve"> NUMPAGES </w:instrText>
          </w:r>
          <w:r w:rsidRPr="00735881">
            <w:rPr>
              <w:rStyle w:val="PageNumber"/>
              <w:rFonts w:ascii="Arial" w:hAnsi="Arial"/>
              <w:sz w:val="16"/>
            </w:rPr>
            <w:fldChar w:fldCharType="separate"/>
          </w:r>
          <w:r w:rsidR="00642202" w:rsidRPr="00735881">
            <w:rPr>
              <w:rStyle w:val="PageNumber"/>
              <w:rFonts w:ascii="Arial" w:hAnsi="Arial"/>
              <w:noProof/>
              <w:sz w:val="16"/>
            </w:rPr>
            <w:t>23</w:t>
          </w:r>
          <w:r w:rsidRPr="00735881">
            <w:rPr>
              <w:rStyle w:val="PageNumber"/>
              <w:rFonts w:ascii="Arial" w:hAnsi="Arial"/>
              <w:sz w:val="16"/>
            </w:rPr>
            <w:fldChar w:fldCharType="end"/>
          </w:r>
        </w:p>
      </w:tc>
    </w:tr>
  </w:tbl>
  <w:p w14:paraId="41004F19" w14:textId="77777777" w:rsidR="005E4D2C" w:rsidRDefault="005E4D2C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E3AD" w14:textId="77777777" w:rsidR="0007453C" w:rsidRDefault="0007453C">
      <w:r>
        <w:separator/>
      </w:r>
    </w:p>
  </w:footnote>
  <w:footnote w:type="continuationSeparator" w:id="0">
    <w:p w14:paraId="01102CEC" w14:textId="77777777" w:rsidR="0007453C" w:rsidRDefault="0007453C">
      <w:r>
        <w:continuationSeparator/>
      </w:r>
    </w:p>
  </w:footnote>
  <w:footnote w:type="continuationNotice" w:id="1">
    <w:p w14:paraId="36F5112A" w14:textId="77777777" w:rsidR="0007453C" w:rsidRDefault="0007453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5651D" w14:textId="77777777" w:rsidR="005E4D2C" w:rsidRDefault="006039FA">
    <w:r>
      <w:rPr>
        <w:noProof/>
      </w:rPr>
      <w:drawing>
        <wp:anchor distT="0" distB="0" distL="114300" distR="114300" simplePos="0" relativeHeight="251658240" behindDoc="0" locked="0" layoutInCell="0" allowOverlap="1" wp14:anchorId="34F89263" wp14:editId="0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0" b="0"/>
          <wp:wrapTopAndBottom/>
          <wp:docPr id="12" name="Imagem 4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04"/>
      <w:gridCol w:w="4340"/>
    </w:tblGrid>
    <w:tr w:rsidR="005E4D2C" w:rsidRPr="00735881" w14:paraId="4DB68E6F" w14:textId="77777777">
      <w:trPr>
        <w:trHeight w:val="695"/>
      </w:trPr>
      <w:tc>
        <w:tcPr>
          <w:tcW w:w="4304" w:type="dxa"/>
        </w:tcPr>
        <w:p w14:paraId="28FAA057" w14:textId="77777777" w:rsidR="005E4D2C" w:rsidRPr="00735881" w:rsidRDefault="005E4D2C">
          <w:pPr>
            <w:pStyle w:val="Footer"/>
          </w:pPr>
          <w:r w:rsidRPr="00735881">
            <w:t>&lt;logo ou nome do cliente&gt;</w:t>
          </w:r>
        </w:p>
      </w:tc>
      <w:tc>
        <w:tcPr>
          <w:tcW w:w="4340" w:type="dxa"/>
        </w:tcPr>
        <w:p w14:paraId="129533E5" w14:textId="77777777" w:rsidR="005E4D2C" w:rsidRPr="00735881" w:rsidRDefault="006039FA">
          <w:pPr>
            <w:spacing w:after="0"/>
          </w:pPr>
          <w:r w:rsidRPr="00735881">
            <w:rPr>
              <w:noProof/>
              <w:sz w:val="20"/>
            </w:rPr>
            <w:drawing>
              <wp:anchor distT="0" distB="0" distL="114300" distR="114300" simplePos="0" relativeHeight="251658241" behindDoc="0" locked="0" layoutInCell="0" allowOverlap="1" wp14:anchorId="096764A3" wp14:editId="07777777">
                <wp:simplePos x="0" y="0"/>
                <wp:positionH relativeFrom="column">
                  <wp:posOffset>2176780</wp:posOffset>
                </wp:positionH>
                <wp:positionV relativeFrom="paragraph">
                  <wp:posOffset>-368935</wp:posOffset>
                </wp:positionV>
                <wp:extent cx="648335" cy="368935"/>
                <wp:effectExtent l="0" t="0" r="0" b="0"/>
                <wp:wrapTopAndBottom/>
                <wp:docPr id="13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33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B04FA47" w14:textId="77777777" w:rsidR="005E4D2C" w:rsidRDefault="005E4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50C6" w14:textId="77777777" w:rsidR="006E6007" w:rsidRDefault="006E60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6E6007" w:rsidRPr="00735881" w14:paraId="24C51415" w14:textId="77777777">
      <w:trPr>
        <w:trHeight w:val="695"/>
      </w:trPr>
      <w:tc>
        <w:tcPr>
          <w:tcW w:w="4605" w:type="dxa"/>
          <w:tcBorders>
            <w:top w:val="single" w:sz="4" w:space="0" w:color="auto"/>
          </w:tcBorders>
        </w:tcPr>
        <w:p w14:paraId="1289A43A" w14:textId="77777777" w:rsidR="006E6007" w:rsidRPr="00735881" w:rsidRDefault="004826E4">
          <w:pPr>
            <w:pStyle w:val="Footer"/>
          </w:pPr>
          <w:r w:rsidRPr="00735881">
            <w:rPr>
              <w:noProof/>
            </w:rPr>
            <w:t>SDA8</w:t>
          </w:r>
        </w:p>
      </w:tc>
      <w:tc>
        <w:tcPr>
          <w:tcW w:w="4605" w:type="dxa"/>
          <w:tcBorders>
            <w:top w:val="single" w:sz="4" w:space="0" w:color="auto"/>
          </w:tcBorders>
        </w:tcPr>
        <w:p w14:paraId="67C0C651" w14:textId="77777777" w:rsidR="006E6007" w:rsidRPr="00735881" w:rsidRDefault="006039FA" w:rsidP="00642202">
          <w:pPr>
            <w:spacing w:after="0"/>
            <w:jc w:val="right"/>
          </w:pPr>
          <w:r w:rsidRPr="00735881">
            <w:rPr>
              <w:noProof/>
              <w:lang w:val="en-AU" w:eastAsia="en-AU"/>
            </w:rPr>
            <w:drawing>
              <wp:inline distT="0" distB="0" distL="0" distR="0" wp14:anchorId="2142F10B" wp14:editId="07777777">
                <wp:extent cx="1028700" cy="469265"/>
                <wp:effectExtent l="0" t="0" r="0" b="0"/>
                <wp:docPr id="1" name="Picture 4" descr="Image result for unimelb computing and information sys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e result for unimelb computing and information syste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08D56CC" w14:textId="77777777" w:rsidR="006E6007" w:rsidRDefault="006E6007">
    <w:pPr>
      <w:pStyle w:val="Header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6E6007" w:rsidRPr="00735881" w14:paraId="60C1BE9B" w14:textId="77777777">
      <w:trPr>
        <w:trHeight w:val="695"/>
      </w:trPr>
      <w:tc>
        <w:tcPr>
          <w:tcW w:w="4605" w:type="dxa"/>
          <w:tcBorders>
            <w:top w:val="single" w:sz="4" w:space="0" w:color="auto"/>
          </w:tcBorders>
        </w:tcPr>
        <w:p w14:paraId="2AF68AF8" w14:textId="77777777" w:rsidR="006E6007" w:rsidRPr="00735881" w:rsidRDefault="004F4E92" w:rsidP="00642202">
          <w:pPr>
            <w:pStyle w:val="Footer"/>
          </w:pPr>
          <w:r w:rsidRPr="00735881">
            <w:rPr>
              <w:noProof/>
            </w:rPr>
            <w:t>[</w:t>
          </w:r>
          <w:r w:rsidR="00EB149C" w:rsidRPr="00735881">
            <w:rPr>
              <w:noProof/>
            </w:rPr>
            <w:t>team name</w:t>
          </w:r>
          <w:r w:rsidRPr="00735881">
            <w:rPr>
              <w:noProof/>
            </w:rPr>
            <w:t>]</w:t>
          </w:r>
        </w:p>
      </w:tc>
      <w:tc>
        <w:tcPr>
          <w:tcW w:w="4605" w:type="dxa"/>
          <w:tcBorders>
            <w:top w:val="single" w:sz="4" w:space="0" w:color="auto"/>
          </w:tcBorders>
        </w:tcPr>
        <w:p w14:paraId="0DA123B1" w14:textId="77777777" w:rsidR="006E6007" w:rsidRPr="00735881" w:rsidRDefault="006039FA" w:rsidP="00642202">
          <w:pPr>
            <w:spacing w:after="0"/>
            <w:jc w:val="right"/>
          </w:pPr>
          <w:r w:rsidRPr="00735881">
            <w:rPr>
              <w:noProof/>
              <w:lang w:val="en-AU" w:eastAsia="en-AU"/>
            </w:rPr>
            <w:drawing>
              <wp:inline distT="0" distB="0" distL="0" distR="0" wp14:anchorId="18A4D9C6" wp14:editId="07777777">
                <wp:extent cx="1028700" cy="469265"/>
                <wp:effectExtent l="0" t="0" r="0" b="0"/>
                <wp:docPr id="2" name="Picture 4" descr="Image result for unimelb computing and information syste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e result for unimelb computing and information syste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4CEA3D" w14:textId="77777777" w:rsidR="006E6007" w:rsidRDefault="006E6007">
    <w:pPr>
      <w:pStyle w:val="Header"/>
      <w:rPr>
        <w:sz w:val="2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8GZ0YG++XfbOEk" id="hDAxLtAp"/>
    <int:WordHash hashCode="Ps0spx4Vh7aEJ3" id="Y9nJ7vOi"/>
  </int:Manifest>
  <int:Observations>
    <int:Content id="hDAxLtAp">
      <int:Rejection type="LegacyProofing"/>
    </int:Content>
    <int:Content id="Y9nJ7vO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006F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74D26"/>
    <w:multiLevelType w:val="hybridMultilevel"/>
    <w:tmpl w:val="FFFFFFFF"/>
    <w:lvl w:ilvl="0" w:tplc="F4169158">
      <w:start w:val="1"/>
      <w:numFmt w:val="decimal"/>
      <w:lvlText w:val="%1."/>
      <w:lvlJc w:val="left"/>
      <w:pPr>
        <w:ind w:left="720" w:hanging="360"/>
      </w:pPr>
    </w:lvl>
    <w:lvl w:ilvl="1" w:tplc="4894E798">
      <w:start w:val="1"/>
      <w:numFmt w:val="lowerLetter"/>
      <w:lvlText w:val="%2."/>
      <w:lvlJc w:val="left"/>
      <w:pPr>
        <w:ind w:left="1440" w:hanging="360"/>
      </w:pPr>
    </w:lvl>
    <w:lvl w:ilvl="2" w:tplc="31C6CF96">
      <w:start w:val="1"/>
      <w:numFmt w:val="lowerRoman"/>
      <w:lvlText w:val="%3."/>
      <w:lvlJc w:val="right"/>
      <w:pPr>
        <w:ind w:left="2160" w:hanging="180"/>
      </w:pPr>
    </w:lvl>
    <w:lvl w:ilvl="3" w:tplc="5C406D38">
      <w:start w:val="1"/>
      <w:numFmt w:val="decimal"/>
      <w:lvlText w:val="%4."/>
      <w:lvlJc w:val="left"/>
      <w:pPr>
        <w:ind w:left="2880" w:hanging="360"/>
      </w:pPr>
    </w:lvl>
    <w:lvl w:ilvl="4" w:tplc="70C499BA">
      <w:start w:val="1"/>
      <w:numFmt w:val="lowerLetter"/>
      <w:lvlText w:val="%5."/>
      <w:lvlJc w:val="left"/>
      <w:pPr>
        <w:ind w:left="3600" w:hanging="360"/>
      </w:pPr>
    </w:lvl>
    <w:lvl w:ilvl="5" w:tplc="E4508A66">
      <w:start w:val="1"/>
      <w:numFmt w:val="lowerRoman"/>
      <w:lvlText w:val="%6."/>
      <w:lvlJc w:val="right"/>
      <w:pPr>
        <w:ind w:left="4320" w:hanging="180"/>
      </w:pPr>
    </w:lvl>
    <w:lvl w:ilvl="6" w:tplc="0BF62122">
      <w:start w:val="1"/>
      <w:numFmt w:val="decimal"/>
      <w:lvlText w:val="%7."/>
      <w:lvlJc w:val="left"/>
      <w:pPr>
        <w:ind w:left="5040" w:hanging="360"/>
      </w:pPr>
    </w:lvl>
    <w:lvl w:ilvl="7" w:tplc="9468C202">
      <w:start w:val="1"/>
      <w:numFmt w:val="lowerLetter"/>
      <w:lvlText w:val="%8."/>
      <w:lvlJc w:val="left"/>
      <w:pPr>
        <w:ind w:left="5760" w:hanging="360"/>
      </w:pPr>
    </w:lvl>
    <w:lvl w:ilvl="8" w:tplc="7AB614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C3C5E"/>
    <w:multiLevelType w:val="hybridMultilevel"/>
    <w:tmpl w:val="02D03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E65F0"/>
    <w:multiLevelType w:val="hybridMultilevel"/>
    <w:tmpl w:val="58F2991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7908B4"/>
    <w:multiLevelType w:val="hybridMultilevel"/>
    <w:tmpl w:val="268E94B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057A3F"/>
    <w:multiLevelType w:val="hybridMultilevel"/>
    <w:tmpl w:val="387081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3FE4429"/>
    <w:multiLevelType w:val="hybridMultilevel"/>
    <w:tmpl w:val="918AF6A2"/>
    <w:lvl w:ilvl="0" w:tplc="970C5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1D796A"/>
    <w:multiLevelType w:val="hybridMultilevel"/>
    <w:tmpl w:val="31086CA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8341E5"/>
    <w:multiLevelType w:val="hybridMultilevel"/>
    <w:tmpl w:val="4CB631AA"/>
    <w:lvl w:ilvl="0" w:tplc="A8C2C822">
      <w:start w:val="1"/>
      <w:numFmt w:val="decimal"/>
      <w:lvlText w:val="%1."/>
      <w:lvlJc w:val="left"/>
      <w:pPr>
        <w:ind w:left="720" w:hanging="360"/>
      </w:pPr>
    </w:lvl>
    <w:lvl w:ilvl="1" w:tplc="776271BA">
      <w:start w:val="1"/>
      <w:numFmt w:val="lowerLetter"/>
      <w:lvlText w:val="%2."/>
      <w:lvlJc w:val="left"/>
      <w:pPr>
        <w:ind w:left="1440" w:hanging="360"/>
      </w:pPr>
    </w:lvl>
    <w:lvl w:ilvl="2" w:tplc="4DFAC018">
      <w:start w:val="1"/>
      <w:numFmt w:val="lowerRoman"/>
      <w:lvlText w:val="%3."/>
      <w:lvlJc w:val="right"/>
      <w:pPr>
        <w:ind w:left="2160" w:hanging="180"/>
      </w:pPr>
    </w:lvl>
    <w:lvl w:ilvl="3" w:tplc="FE967DF0">
      <w:start w:val="1"/>
      <w:numFmt w:val="decimal"/>
      <w:lvlText w:val="%4."/>
      <w:lvlJc w:val="left"/>
      <w:pPr>
        <w:ind w:left="2880" w:hanging="360"/>
      </w:pPr>
    </w:lvl>
    <w:lvl w:ilvl="4" w:tplc="D7D0EF72">
      <w:start w:val="1"/>
      <w:numFmt w:val="lowerLetter"/>
      <w:lvlText w:val="%5."/>
      <w:lvlJc w:val="left"/>
      <w:pPr>
        <w:ind w:left="3600" w:hanging="360"/>
      </w:pPr>
    </w:lvl>
    <w:lvl w:ilvl="5" w:tplc="73841202">
      <w:start w:val="1"/>
      <w:numFmt w:val="lowerRoman"/>
      <w:lvlText w:val="%6."/>
      <w:lvlJc w:val="right"/>
      <w:pPr>
        <w:ind w:left="4320" w:hanging="180"/>
      </w:pPr>
    </w:lvl>
    <w:lvl w:ilvl="6" w:tplc="3740F6BC">
      <w:start w:val="1"/>
      <w:numFmt w:val="decimal"/>
      <w:lvlText w:val="%7."/>
      <w:lvlJc w:val="left"/>
      <w:pPr>
        <w:ind w:left="5040" w:hanging="360"/>
      </w:pPr>
    </w:lvl>
    <w:lvl w:ilvl="7" w:tplc="102CB7B6">
      <w:start w:val="1"/>
      <w:numFmt w:val="lowerLetter"/>
      <w:lvlText w:val="%8."/>
      <w:lvlJc w:val="left"/>
      <w:pPr>
        <w:ind w:left="5760" w:hanging="360"/>
      </w:pPr>
    </w:lvl>
    <w:lvl w:ilvl="8" w:tplc="58E48A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920B3D"/>
    <w:multiLevelType w:val="hybridMultilevel"/>
    <w:tmpl w:val="A8F40D8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907285"/>
    <w:multiLevelType w:val="multilevel"/>
    <w:tmpl w:val="1032A1E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06DA7A4F"/>
    <w:multiLevelType w:val="hybridMultilevel"/>
    <w:tmpl w:val="EEA61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25362C"/>
    <w:multiLevelType w:val="hybridMultilevel"/>
    <w:tmpl w:val="3E64ED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9F193B"/>
    <w:multiLevelType w:val="hybridMultilevel"/>
    <w:tmpl w:val="E0C0C6E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3E08F4"/>
    <w:multiLevelType w:val="hybridMultilevel"/>
    <w:tmpl w:val="0CC66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C1F3ABB"/>
    <w:multiLevelType w:val="hybridMultilevel"/>
    <w:tmpl w:val="FFFFFFFF"/>
    <w:lvl w:ilvl="0" w:tplc="9288FA7A">
      <w:start w:val="1"/>
      <w:numFmt w:val="decimal"/>
      <w:lvlText w:val="%1."/>
      <w:lvlJc w:val="left"/>
      <w:pPr>
        <w:ind w:left="720" w:hanging="360"/>
      </w:pPr>
    </w:lvl>
    <w:lvl w:ilvl="1" w:tplc="C61C9F96">
      <w:start w:val="1"/>
      <w:numFmt w:val="lowerLetter"/>
      <w:lvlText w:val="%2."/>
      <w:lvlJc w:val="left"/>
      <w:pPr>
        <w:ind w:left="1440" w:hanging="360"/>
      </w:pPr>
    </w:lvl>
    <w:lvl w:ilvl="2" w:tplc="D8E219AE">
      <w:start w:val="1"/>
      <w:numFmt w:val="lowerRoman"/>
      <w:lvlText w:val="%3."/>
      <w:lvlJc w:val="right"/>
      <w:pPr>
        <w:ind w:left="2160" w:hanging="180"/>
      </w:pPr>
    </w:lvl>
    <w:lvl w:ilvl="3" w:tplc="99D63AD0">
      <w:start w:val="1"/>
      <w:numFmt w:val="decimal"/>
      <w:lvlText w:val="%4."/>
      <w:lvlJc w:val="left"/>
      <w:pPr>
        <w:ind w:left="2880" w:hanging="360"/>
      </w:pPr>
    </w:lvl>
    <w:lvl w:ilvl="4" w:tplc="A4CE1152">
      <w:start w:val="1"/>
      <w:numFmt w:val="lowerLetter"/>
      <w:lvlText w:val="%5."/>
      <w:lvlJc w:val="left"/>
      <w:pPr>
        <w:ind w:left="3600" w:hanging="360"/>
      </w:pPr>
    </w:lvl>
    <w:lvl w:ilvl="5" w:tplc="F9EA40F4">
      <w:start w:val="1"/>
      <w:numFmt w:val="lowerRoman"/>
      <w:lvlText w:val="%6."/>
      <w:lvlJc w:val="right"/>
      <w:pPr>
        <w:ind w:left="4320" w:hanging="180"/>
      </w:pPr>
    </w:lvl>
    <w:lvl w:ilvl="6" w:tplc="5644D4C2">
      <w:start w:val="1"/>
      <w:numFmt w:val="decimal"/>
      <w:lvlText w:val="%7."/>
      <w:lvlJc w:val="left"/>
      <w:pPr>
        <w:ind w:left="5040" w:hanging="360"/>
      </w:pPr>
    </w:lvl>
    <w:lvl w:ilvl="7" w:tplc="A3163654">
      <w:start w:val="1"/>
      <w:numFmt w:val="lowerLetter"/>
      <w:lvlText w:val="%8."/>
      <w:lvlJc w:val="left"/>
      <w:pPr>
        <w:ind w:left="5760" w:hanging="360"/>
      </w:pPr>
    </w:lvl>
    <w:lvl w:ilvl="8" w:tplc="BEF65D6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5D1F12"/>
    <w:multiLevelType w:val="hybridMultilevel"/>
    <w:tmpl w:val="5EB49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7B46DE"/>
    <w:multiLevelType w:val="hybridMultilevel"/>
    <w:tmpl w:val="091A8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DB3485"/>
    <w:multiLevelType w:val="hybridMultilevel"/>
    <w:tmpl w:val="0828530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3491AE5"/>
    <w:multiLevelType w:val="hybridMultilevel"/>
    <w:tmpl w:val="0870001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3527210"/>
    <w:multiLevelType w:val="hybridMultilevel"/>
    <w:tmpl w:val="338E2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5834FF"/>
    <w:multiLevelType w:val="hybridMultilevel"/>
    <w:tmpl w:val="02D03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5D5719"/>
    <w:multiLevelType w:val="multilevel"/>
    <w:tmpl w:val="A9862C5E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14F65549"/>
    <w:multiLevelType w:val="hybridMultilevel"/>
    <w:tmpl w:val="54E6608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6515DB3"/>
    <w:multiLevelType w:val="hybridMultilevel"/>
    <w:tmpl w:val="EEE20702"/>
    <w:lvl w:ilvl="0" w:tplc="818AFE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7512321"/>
    <w:multiLevelType w:val="hybridMultilevel"/>
    <w:tmpl w:val="A6B4E62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8617CFC"/>
    <w:multiLevelType w:val="hybridMultilevel"/>
    <w:tmpl w:val="E4FC5A7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9284773"/>
    <w:multiLevelType w:val="hybridMultilevel"/>
    <w:tmpl w:val="887A29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9616139"/>
    <w:multiLevelType w:val="hybridMultilevel"/>
    <w:tmpl w:val="0BEC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7A1D14"/>
    <w:multiLevelType w:val="hybridMultilevel"/>
    <w:tmpl w:val="02D03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B82AFE"/>
    <w:multiLevelType w:val="hybridMultilevel"/>
    <w:tmpl w:val="2DE40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1AC94271"/>
    <w:multiLevelType w:val="hybridMultilevel"/>
    <w:tmpl w:val="55200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B7B7F07"/>
    <w:multiLevelType w:val="hybridMultilevel"/>
    <w:tmpl w:val="F2E033C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B8B5924"/>
    <w:multiLevelType w:val="hybridMultilevel"/>
    <w:tmpl w:val="EBB89FE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BFA72F8"/>
    <w:multiLevelType w:val="hybridMultilevel"/>
    <w:tmpl w:val="EBB89FE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CF94438"/>
    <w:multiLevelType w:val="hybridMultilevel"/>
    <w:tmpl w:val="ADE0EAB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1DAF7823"/>
    <w:multiLevelType w:val="hybridMultilevel"/>
    <w:tmpl w:val="4C8E3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1DF877AE"/>
    <w:multiLevelType w:val="hybridMultilevel"/>
    <w:tmpl w:val="4C8E3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1FFB1637"/>
    <w:multiLevelType w:val="hybridMultilevel"/>
    <w:tmpl w:val="4C8E3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091E41"/>
    <w:multiLevelType w:val="hybridMultilevel"/>
    <w:tmpl w:val="D09C9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08E0DCA"/>
    <w:multiLevelType w:val="hybridMultilevel"/>
    <w:tmpl w:val="73480FEC"/>
    <w:lvl w:ilvl="0" w:tplc="1BB0AAF2">
      <w:start w:val="1"/>
      <w:numFmt w:val="decimal"/>
      <w:lvlText w:val="%1."/>
      <w:lvlJc w:val="left"/>
      <w:pPr>
        <w:ind w:left="720" w:hanging="360"/>
      </w:pPr>
    </w:lvl>
    <w:lvl w:ilvl="1" w:tplc="9AA8B726">
      <w:start w:val="1"/>
      <w:numFmt w:val="lowerLetter"/>
      <w:lvlText w:val="%2."/>
      <w:lvlJc w:val="left"/>
      <w:pPr>
        <w:ind w:left="1440" w:hanging="360"/>
      </w:pPr>
    </w:lvl>
    <w:lvl w:ilvl="2" w:tplc="C8982AA8">
      <w:start w:val="1"/>
      <w:numFmt w:val="lowerRoman"/>
      <w:lvlText w:val="%3."/>
      <w:lvlJc w:val="right"/>
      <w:pPr>
        <w:ind w:left="2160" w:hanging="180"/>
      </w:pPr>
    </w:lvl>
    <w:lvl w:ilvl="3" w:tplc="C660C492">
      <w:start w:val="1"/>
      <w:numFmt w:val="decimal"/>
      <w:lvlText w:val="%4."/>
      <w:lvlJc w:val="left"/>
      <w:pPr>
        <w:ind w:left="2880" w:hanging="360"/>
      </w:pPr>
    </w:lvl>
    <w:lvl w:ilvl="4" w:tplc="AA6EBEA4">
      <w:start w:val="1"/>
      <w:numFmt w:val="lowerLetter"/>
      <w:lvlText w:val="%5."/>
      <w:lvlJc w:val="left"/>
      <w:pPr>
        <w:ind w:left="3600" w:hanging="360"/>
      </w:pPr>
    </w:lvl>
    <w:lvl w:ilvl="5" w:tplc="1086585E">
      <w:start w:val="1"/>
      <w:numFmt w:val="lowerRoman"/>
      <w:lvlText w:val="%6."/>
      <w:lvlJc w:val="right"/>
      <w:pPr>
        <w:ind w:left="4320" w:hanging="180"/>
      </w:pPr>
    </w:lvl>
    <w:lvl w:ilvl="6" w:tplc="97F65E5E">
      <w:start w:val="1"/>
      <w:numFmt w:val="decimal"/>
      <w:lvlText w:val="%7."/>
      <w:lvlJc w:val="left"/>
      <w:pPr>
        <w:ind w:left="5040" w:hanging="360"/>
      </w:pPr>
    </w:lvl>
    <w:lvl w:ilvl="7" w:tplc="934C48B4">
      <w:start w:val="1"/>
      <w:numFmt w:val="lowerLetter"/>
      <w:lvlText w:val="%8."/>
      <w:lvlJc w:val="left"/>
      <w:pPr>
        <w:ind w:left="5760" w:hanging="360"/>
      </w:pPr>
    </w:lvl>
    <w:lvl w:ilvl="8" w:tplc="B056480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1567CD"/>
    <w:multiLevelType w:val="hybridMultilevel"/>
    <w:tmpl w:val="459A8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987F6A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231211D1"/>
    <w:multiLevelType w:val="hybridMultilevel"/>
    <w:tmpl w:val="60529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3E07501"/>
    <w:multiLevelType w:val="hybridMultilevel"/>
    <w:tmpl w:val="396C5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46C09C5"/>
    <w:multiLevelType w:val="hybridMultilevel"/>
    <w:tmpl w:val="5B02B21E"/>
    <w:lvl w:ilvl="0" w:tplc="FD44CF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5322B6F"/>
    <w:multiLevelType w:val="hybridMultilevel"/>
    <w:tmpl w:val="C0B0B3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6A07401"/>
    <w:multiLevelType w:val="hybridMultilevel"/>
    <w:tmpl w:val="821AC702"/>
    <w:lvl w:ilvl="0" w:tplc="6DFE2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6A25DF5"/>
    <w:multiLevelType w:val="hybridMultilevel"/>
    <w:tmpl w:val="26060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279248AF"/>
    <w:multiLevelType w:val="hybridMultilevel"/>
    <w:tmpl w:val="6210919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7AB0220"/>
    <w:multiLevelType w:val="hybridMultilevel"/>
    <w:tmpl w:val="8710F9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7D55C06"/>
    <w:multiLevelType w:val="hybridMultilevel"/>
    <w:tmpl w:val="166EC41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8224C00"/>
    <w:multiLevelType w:val="hybridMultilevel"/>
    <w:tmpl w:val="FFFFFFFF"/>
    <w:lvl w:ilvl="0" w:tplc="C74EB5EC">
      <w:start w:val="1"/>
      <w:numFmt w:val="decimal"/>
      <w:lvlText w:val="%1."/>
      <w:lvlJc w:val="left"/>
      <w:pPr>
        <w:ind w:left="720" w:hanging="360"/>
      </w:pPr>
    </w:lvl>
    <w:lvl w:ilvl="1" w:tplc="B24693CA">
      <w:start w:val="1"/>
      <w:numFmt w:val="lowerLetter"/>
      <w:lvlText w:val="%2."/>
      <w:lvlJc w:val="left"/>
      <w:pPr>
        <w:ind w:left="1440" w:hanging="360"/>
      </w:pPr>
    </w:lvl>
    <w:lvl w:ilvl="2" w:tplc="417A59D2">
      <w:start w:val="1"/>
      <w:numFmt w:val="lowerRoman"/>
      <w:lvlText w:val="%3."/>
      <w:lvlJc w:val="right"/>
      <w:pPr>
        <w:ind w:left="2160" w:hanging="180"/>
      </w:pPr>
    </w:lvl>
    <w:lvl w:ilvl="3" w:tplc="6994CF04">
      <w:start w:val="1"/>
      <w:numFmt w:val="decimal"/>
      <w:lvlText w:val="%4."/>
      <w:lvlJc w:val="left"/>
      <w:pPr>
        <w:ind w:left="2880" w:hanging="360"/>
      </w:pPr>
    </w:lvl>
    <w:lvl w:ilvl="4" w:tplc="63AE6DA6">
      <w:start w:val="1"/>
      <w:numFmt w:val="lowerLetter"/>
      <w:lvlText w:val="%5."/>
      <w:lvlJc w:val="left"/>
      <w:pPr>
        <w:ind w:left="3600" w:hanging="360"/>
      </w:pPr>
    </w:lvl>
    <w:lvl w:ilvl="5" w:tplc="FD960ED6">
      <w:start w:val="1"/>
      <w:numFmt w:val="lowerRoman"/>
      <w:lvlText w:val="%6."/>
      <w:lvlJc w:val="right"/>
      <w:pPr>
        <w:ind w:left="4320" w:hanging="180"/>
      </w:pPr>
    </w:lvl>
    <w:lvl w:ilvl="6" w:tplc="92CC0E6C">
      <w:start w:val="1"/>
      <w:numFmt w:val="decimal"/>
      <w:lvlText w:val="%7."/>
      <w:lvlJc w:val="left"/>
      <w:pPr>
        <w:ind w:left="5040" w:hanging="360"/>
      </w:pPr>
    </w:lvl>
    <w:lvl w:ilvl="7" w:tplc="C5246BFA">
      <w:start w:val="1"/>
      <w:numFmt w:val="lowerLetter"/>
      <w:lvlText w:val="%8."/>
      <w:lvlJc w:val="left"/>
      <w:pPr>
        <w:ind w:left="5760" w:hanging="360"/>
      </w:pPr>
    </w:lvl>
    <w:lvl w:ilvl="8" w:tplc="D4CAE8A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89392E"/>
    <w:multiLevelType w:val="hybridMultilevel"/>
    <w:tmpl w:val="AC4C6A3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29891C1A"/>
    <w:multiLevelType w:val="hybridMultilevel"/>
    <w:tmpl w:val="C3D8B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29A9038E"/>
    <w:multiLevelType w:val="hybridMultilevel"/>
    <w:tmpl w:val="53648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CEC24BB"/>
    <w:multiLevelType w:val="hybridMultilevel"/>
    <w:tmpl w:val="93CC9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2F0F86"/>
    <w:multiLevelType w:val="hybridMultilevel"/>
    <w:tmpl w:val="FFFFFFFF"/>
    <w:lvl w:ilvl="0" w:tplc="8E5CCEA4">
      <w:start w:val="1"/>
      <w:numFmt w:val="decimal"/>
      <w:lvlText w:val="%1."/>
      <w:lvlJc w:val="left"/>
      <w:pPr>
        <w:ind w:left="720" w:hanging="360"/>
      </w:pPr>
    </w:lvl>
    <w:lvl w:ilvl="1" w:tplc="FB044F98">
      <w:start w:val="1"/>
      <w:numFmt w:val="lowerLetter"/>
      <w:lvlText w:val="%2."/>
      <w:lvlJc w:val="left"/>
      <w:pPr>
        <w:ind w:left="1440" w:hanging="360"/>
      </w:pPr>
    </w:lvl>
    <w:lvl w:ilvl="2" w:tplc="01264864">
      <w:start w:val="1"/>
      <w:numFmt w:val="lowerRoman"/>
      <w:lvlText w:val="%3."/>
      <w:lvlJc w:val="right"/>
      <w:pPr>
        <w:ind w:left="2160" w:hanging="180"/>
      </w:pPr>
    </w:lvl>
    <w:lvl w:ilvl="3" w:tplc="9E76B766">
      <w:start w:val="1"/>
      <w:numFmt w:val="decimal"/>
      <w:lvlText w:val="%4."/>
      <w:lvlJc w:val="left"/>
      <w:pPr>
        <w:ind w:left="2880" w:hanging="360"/>
      </w:pPr>
    </w:lvl>
    <w:lvl w:ilvl="4" w:tplc="6D54BB8E">
      <w:start w:val="1"/>
      <w:numFmt w:val="lowerLetter"/>
      <w:lvlText w:val="%5."/>
      <w:lvlJc w:val="left"/>
      <w:pPr>
        <w:ind w:left="3600" w:hanging="360"/>
      </w:pPr>
    </w:lvl>
    <w:lvl w:ilvl="5" w:tplc="EDB02310">
      <w:start w:val="1"/>
      <w:numFmt w:val="lowerRoman"/>
      <w:lvlText w:val="%6."/>
      <w:lvlJc w:val="right"/>
      <w:pPr>
        <w:ind w:left="4320" w:hanging="180"/>
      </w:pPr>
    </w:lvl>
    <w:lvl w:ilvl="6" w:tplc="8BEC653E">
      <w:start w:val="1"/>
      <w:numFmt w:val="decimal"/>
      <w:lvlText w:val="%7."/>
      <w:lvlJc w:val="left"/>
      <w:pPr>
        <w:ind w:left="5040" w:hanging="360"/>
      </w:pPr>
    </w:lvl>
    <w:lvl w:ilvl="7" w:tplc="8B781D7C">
      <w:start w:val="1"/>
      <w:numFmt w:val="lowerLetter"/>
      <w:lvlText w:val="%8."/>
      <w:lvlJc w:val="left"/>
      <w:pPr>
        <w:ind w:left="5760" w:hanging="360"/>
      </w:pPr>
    </w:lvl>
    <w:lvl w:ilvl="8" w:tplc="9E84A3B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D50297"/>
    <w:multiLevelType w:val="hybridMultilevel"/>
    <w:tmpl w:val="1BD87E4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2E9955D7"/>
    <w:multiLevelType w:val="hybridMultilevel"/>
    <w:tmpl w:val="BF80454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2EB21BC3"/>
    <w:multiLevelType w:val="hybridMultilevel"/>
    <w:tmpl w:val="6BCA9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2EDF6385"/>
    <w:multiLevelType w:val="hybridMultilevel"/>
    <w:tmpl w:val="6C2C529C"/>
    <w:lvl w:ilvl="0" w:tplc="FD44CF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2F99406C"/>
    <w:multiLevelType w:val="hybridMultilevel"/>
    <w:tmpl w:val="3CEE054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0601BE1"/>
    <w:multiLevelType w:val="hybridMultilevel"/>
    <w:tmpl w:val="9FE49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30CD6B29"/>
    <w:multiLevelType w:val="hybridMultilevel"/>
    <w:tmpl w:val="510233A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1781599"/>
    <w:multiLevelType w:val="hybridMultilevel"/>
    <w:tmpl w:val="61E8A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25240F0"/>
    <w:multiLevelType w:val="hybridMultilevel"/>
    <w:tmpl w:val="02364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40D11DA"/>
    <w:multiLevelType w:val="hybridMultilevel"/>
    <w:tmpl w:val="8F6A6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498652A"/>
    <w:multiLevelType w:val="hybridMultilevel"/>
    <w:tmpl w:val="375AD468"/>
    <w:lvl w:ilvl="0" w:tplc="41C6B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35FC3816"/>
    <w:multiLevelType w:val="hybridMultilevel"/>
    <w:tmpl w:val="270C7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36FE6E05"/>
    <w:multiLevelType w:val="hybridMultilevel"/>
    <w:tmpl w:val="88E8CBF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38420899"/>
    <w:multiLevelType w:val="hybridMultilevel"/>
    <w:tmpl w:val="2264C74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8566CEB"/>
    <w:multiLevelType w:val="hybridMultilevel"/>
    <w:tmpl w:val="9C90D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38FC5940"/>
    <w:multiLevelType w:val="hybridMultilevel"/>
    <w:tmpl w:val="7B0AA76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396643CE"/>
    <w:multiLevelType w:val="hybridMultilevel"/>
    <w:tmpl w:val="CCB0FF52"/>
    <w:lvl w:ilvl="0" w:tplc="B15A41F4">
      <w:start w:val="1"/>
      <w:numFmt w:val="decimal"/>
      <w:lvlText w:val="%1."/>
      <w:lvlJc w:val="left"/>
      <w:pPr>
        <w:ind w:left="720" w:hanging="360"/>
      </w:pPr>
    </w:lvl>
    <w:lvl w:ilvl="1" w:tplc="C1C2C6F8">
      <w:start w:val="1"/>
      <w:numFmt w:val="lowerLetter"/>
      <w:lvlText w:val="%2."/>
      <w:lvlJc w:val="left"/>
      <w:pPr>
        <w:ind w:left="1440" w:hanging="360"/>
      </w:pPr>
    </w:lvl>
    <w:lvl w:ilvl="2" w:tplc="94B8DB18">
      <w:start w:val="1"/>
      <w:numFmt w:val="lowerRoman"/>
      <w:lvlText w:val="%3."/>
      <w:lvlJc w:val="right"/>
      <w:pPr>
        <w:ind w:left="2160" w:hanging="180"/>
      </w:pPr>
    </w:lvl>
    <w:lvl w:ilvl="3" w:tplc="B7944F10">
      <w:start w:val="1"/>
      <w:numFmt w:val="decimal"/>
      <w:lvlText w:val="%4."/>
      <w:lvlJc w:val="left"/>
      <w:pPr>
        <w:ind w:left="2880" w:hanging="360"/>
      </w:pPr>
    </w:lvl>
    <w:lvl w:ilvl="4" w:tplc="88C8D38A">
      <w:start w:val="1"/>
      <w:numFmt w:val="lowerLetter"/>
      <w:lvlText w:val="%5."/>
      <w:lvlJc w:val="left"/>
      <w:pPr>
        <w:ind w:left="3600" w:hanging="360"/>
      </w:pPr>
    </w:lvl>
    <w:lvl w:ilvl="5" w:tplc="D20EE7E6">
      <w:start w:val="1"/>
      <w:numFmt w:val="lowerRoman"/>
      <w:lvlText w:val="%6."/>
      <w:lvlJc w:val="right"/>
      <w:pPr>
        <w:ind w:left="4320" w:hanging="180"/>
      </w:pPr>
    </w:lvl>
    <w:lvl w:ilvl="6" w:tplc="11123C18">
      <w:start w:val="1"/>
      <w:numFmt w:val="decimal"/>
      <w:lvlText w:val="%7."/>
      <w:lvlJc w:val="left"/>
      <w:pPr>
        <w:ind w:left="5040" w:hanging="360"/>
      </w:pPr>
    </w:lvl>
    <w:lvl w:ilvl="7" w:tplc="C96CEDF0">
      <w:start w:val="1"/>
      <w:numFmt w:val="lowerLetter"/>
      <w:lvlText w:val="%8."/>
      <w:lvlJc w:val="left"/>
      <w:pPr>
        <w:ind w:left="5760" w:hanging="360"/>
      </w:pPr>
    </w:lvl>
    <w:lvl w:ilvl="8" w:tplc="A3849E80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9732BA6"/>
    <w:multiLevelType w:val="hybridMultilevel"/>
    <w:tmpl w:val="632C1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B3C38A0"/>
    <w:multiLevelType w:val="hybridMultilevel"/>
    <w:tmpl w:val="E25EC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 w15:restartNumberingAfterBreak="0">
    <w:nsid w:val="3C54263B"/>
    <w:multiLevelType w:val="hybridMultilevel"/>
    <w:tmpl w:val="A2EEF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3DD553C7"/>
    <w:multiLevelType w:val="hybridMultilevel"/>
    <w:tmpl w:val="A3FA4034"/>
    <w:lvl w:ilvl="0" w:tplc="8C285AAE">
      <w:start w:val="1"/>
      <w:numFmt w:val="decimal"/>
      <w:lvlText w:val="%1."/>
      <w:lvlJc w:val="left"/>
      <w:pPr>
        <w:ind w:left="720" w:hanging="360"/>
      </w:pPr>
    </w:lvl>
    <w:lvl w:ilvl="1" w:tplc="5CD49BB4">
      <w:start w:val="1"/>
      <w:numFmt w:val="lowerLetter"/>
      <w:lvlText w:val="%2."/>
      <w:lvlJc w:val="left"/>
      <w:pPr>
        <w:ind w:left="1440" w:hanging="360"/>
      </w:pPr>
    </w:lvl>
    <w:lvl w:ilvl="2" w:tplc="EC4A79A2">
      <w:start w:val="1"/>
      <w:numFmt w:val="lowerRoman"/>
      <w:lvlText w:val="%3."/>
      <w:lvlJc w:val="right"/>
      <w:pPr>
        <w:ind w:left="2160" w:hanging="180"/>
      </w:pPr>
    </w:lvl>
    <w:lvl w:ilvl="3" w:tplc="9D56830E">
      <w:start w:val="1"/>
      <w:numFmt w:val="decimal"/>
      <w:lvlText w:val="%4."/>
      <w:lvlJc w:val="left"/>
      <w:pPr>
        <w:ind w:left="2880" w:hanging="360"/>
      </w:pPr>
    </w:lvl>
    <w:lvl w:ilvl="4" w:tplc="44F28EB0">
      <w:start w:val="1"/>
      <w:numFmt w:val="lowerLetter"/>
      <w:lvlText w:val="%5."/>
      <w:lvlJc w:val="left"/>
      <w:pPr>
        <w:ind w:left="3600" w:hanging="360"/>
      </w:pPr>
    </w:lvl>
    <w:lvl w:ilvl="5" w:tplc="6C8CD244">
      <w:start w:val="1"/>
      <w:numFmt w:val="lowerRoman"/>
      <w:lvlText w:val="%6."/>
      <w:lvlJc w:val="right"/>
      <w:pPr>
        <w:ind w:left="4320" w:hanging="180"/>
      </w:pPr>
    </w:lvl>
    <w:lvl w:ilvl="6" w:tplc="26FE2F10">
      <w:start w:val="1"/>
      <w:numFmt w:val="decimal"/>
      <w:lvlText w:val="%7."/>
      <w:lvlJc w:val="left"/>
      <w:pPr>
        <w:ind w:left="5040" w:hanging="360"/>
      </w:pPr>
    </w:lvl>
    <w:lvl w:ilvl="7" w:tplc="E12E5318">
      <w:start w:val="1"/>
      <w:numFmt w:val="lowerLetter"/>
      <w:lvlText w:val="%8."/>
      <w:lvlJc w:val="left"/>
      <w:pPr>
        <w:ind w:left="5760" w:hanging="360"/>
      </w:pPr>
    </w:lvl>
    <w:lvl w:ilvl="8" w:tplc="4546EA74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E2C60AE"/>
    <w:multiLevelType w:val="hybridMultilevel"/>
    <w:tmpl w:val="5C64E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E4D4878"/>
    <w:multiLevelType w:val="hybridMultilevel"/>
    <w:tmpl w:val="D63C698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19F30EF"/>
    <w:multiLevelType w:val="hybridMultilevel"/>
    <w:tmpl w:val="B89CD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1D7238D"/>
    <w:multiLevelType w:val="hybridMultilevel"/>
    <w:tmpl w:val="FFFFFFFF"/>
    <w:lvl w:ilvl="0" w:tplc="2BF49FBE">
      <w:start w:val="1"/>
      <w:numFmt w:val="decimal"/>
      <w:lvlText w:val="%1."/>
      <w:lvlJc w:val="left"/>
      <w:pPr>
        <w:ind w:left="720" w:hanging="360"/>
      </w:pPr>
    </w:lvl>
    <w:lvl w:ilvl="1" w:tplc="D70EB162">
      <w:start w:val="1"/>
      <w:numFmt w:val="lowerLetter"/>
      <w:lvlText w:val="%2."/>
      <w:lvlJc w:val="left"/>
      <w:pPr>
        <w:ind w:left="1440" w:hanging="360"/>
      </w:pPr>
    </w:lvl>
    <w:lvl w:ilvl="2" w:tplc="9C644730">
      <w:start w:val="1"/>
      <w:numFmt w:val="lowerRoman"/>
      <w:lvlText w:val="%3."/>
      <w:lvlJc w:val="right"/>
      <w:pPr>
        <w:ind w:left="2160" w:hanging="180"/>
      </w:pPr>
    </w:lvl>
    <w:lvl w:ilvl="3" w:tplc="7E9C8F0C">
      <w:start w:val="1"/>
      <w:numFmt w:val="decimal"/>
      <w:lvlText w:val="%4."/>
      <w:lvlJc w:val="left"/>
      <w:pPr>
        <w:ind w:left="2880" w:hanging="360"/>
      </w:pPr>
    </w:lvl>
    <w:lvl w:ilvl="4" w:tplc="52B44EAE">
      <w:start w:val="1"/>
      <w:numFmt w:val="lowerLetter"/>
      <w:lvlText w:val="%5."/>
      <w:lvlJc w:val="left"/>
      <w:pPr>
        <w:ind w:left="3600" w:hanging="360"/>
      </w:pPr>
    </w:lvl>
    <w:lvl w:ilvl="5" w:tplc="C13E21B2">
      <w:start w:val="1"/>
      <w:numFmt w:val="lowerRoman"/>
      <w:lvlText w:val="%6."/>
      <w:lvlJc w:val="right"/>
      <w:pPr>
        <w:ind w:left="4320" w:hanging="180"/>
      </w:pPr>
    </w:lvl>
    <w:lvl w:ilvl="6" w:tplc="245C5FC6">
      <w:start w:val="1"/>
      <w:numFmt w:val="decimal"/>
      <w:lvlText w:val="%7."/>
      <w:lvlJc w:val="left"/>
      <w:pPr>
        <w:ind w:left="5040" w:hanging="360"/>
      </w:pPr>
    </w:lvl>
    <w:lvl w:ilvl="7" w:tplc="978EC316">
      <w:start w:val="1"/>
      <w:numFmt w:val="lowerLetter"/>
      <w:lvlText w:val="%8."/>
      <w:lvlJc w:val="left"/>
      <w:pPr>
        <w:ind w:left="5760" w:hanging="360"/>
      </w:pPr>
    </w:lvl>
    <w:lvl w:ilvl="8" w:tplc="A28EA4CA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2561BF5"/>
    <w:multiLevelType w:val="hybridMultilevel"/>
    <w:tmpl w:val="58FC37CE"/>
    <w:lvl w:ilvl="0" w:tplc="CD861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2712F1B"/>
    <w:multiLevelType w:val="hybridMultilevel"/>
    <w:tmpl w:val="9A2ADE06"/>
    <w:lvl w:ilvl="0" w:tplc="818AFE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42FE5331"/>
    <w:multiLevelType w:val="hybridMultilevel"/>
    <w:tmpl w:val="79449A3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31B238B"/>
    <w:multiLevelType w:val="hybridMultilevel"/>
    <w:tmpl w:val="92C62EA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440711D6"/>
    <w:multiLevelType w:val="hybridMultilevel"/>
    <w:tmpl w:val="BED68C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4A52CA1"/>
    <w:multiLevelType w:val="hybridMultilevel"/>
    <w:tmpl w:val="CC2A24A6"/>
    <w:lvl w:ilvl="0" w:tplc="818AFE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45342E24"/>
    <w:multiLevelType w:val="hybridMultilevel"/>
    <w:tmpl w:val="A6A46EB8"/>
    <w:lvl w:ilvl="0" w:tplc="FF1ED64E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46F852BF"/>
    <w:multiLevelType w:val="hybridMultilevel"/>
    <w:tmpl w:val="4712F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49BC6A24"/>
    <w:multiLevelType w:val="hybridMultilevel"/>
    <w:tmpl w:val="85CC8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49C84C09"/>
    <w:multiLevelType w:val="hybridMultilevel"/>
    <w:tmpl w:val="59C43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D960F8"/>
    <w:multiLevelType w:val="hybridMultilevel"/>
    <w:tmpl w:val="36BC5A8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4AEC0322"/>
    <w:multiLevelType w:val="hybridMultilevel"/>
    <w:tmpl w:val="B2805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4BF54541"/>
    <w:multiLevelType w:val="hybridMultilevel"/>
    <w:tmpl w:val="2E920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BF67487"/>
    <w:multiLevelType w:val="hybridMultilevel"/>
    <w:tmpl w:val="7040D1D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4D615AC5"/>
    <w:multiLevelType w:val="hybridMultilevel"/>
    <w:tmpl w:val="EA404BA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6F699F"/>
    <w:multiLevelType w:val="hybridMultilevel"/>
    <w:tmpl w:val="A11AF27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E1F404C"/>
    <w:multiLevelType w:val="hybridMultilevel"/>
    <w:tmpl w:val="B192C900"/>
    <w:lvl w:ilvl="0" w:tplc="7F2AF94A">
      <w:start w:val="1"/>
      <w:numFmt w:val="decimal"/>
      <w:lvlText w:val="%1."/>
      <w:lvlJc w:val="left"/>
      <w:pPr>
        <w:ind w:left="720" w:hanging="360"/>
      </w:pPr>
    </w:lvl>
    <w:lvl w:ilvl="1" w:tplc="3B466C80">
      <w:start w:val="1"/>
      <w:numFmt w:val="lowerLetter"/>
      <w:lvlText w:val="%2."/>
      <w:lvlJc w:val="left"/>
      <w:pPr>
        <w:ind w:left="1440" w:hanging="360"/>
      </w:pPr>
    </w:lvl>
    <w:lvl w:ilvl="2" w:tplc="09D80198">
      <w:start w:val="1"/>
      <w:numFmt w:val="lowerRoman"/>
      <w:lvlText w:val="%3."/>
      <w:lvlJc w:val="right"/>
      <w:pPr>
        <w:ind w:left="2160" w:hanging="180"/>
      </w:pPr>
    </w:lvl>
    <w:lvl w:ilvl="3" w:tplc="7D30349C">
      <w:start w:val="1"/>
      <w:numFmt w:val="decimal"/>
      <w:lvlText w:val="%4."/>
      <w:lvlJc w:val="left"/>
      <w:pPr>
        <w:ind w:left="2880" w:hanging="360"/>
      </w:pPr>
    </w:lvl>
    <w:lvl w:ilvl="4" w:tplc="AA4EE6E8">
      <w:start w:val="1"/>
      <w:numFmt w:val="lowerLetter"/>
      <w:lvlText w:val="%5."/>
      <w:lvlJc w:val="left"/>
      <w:pPr>
        <w:ind w:left="3600" w:hanging="360"/>
      </w:pPr>
    </w:lvl>
    <w:lvl w:ilvl="5" w:tplc="E86E4834">
      <w:start w:val="1"/>
      <w:numFmt w:val="lowerRoman"/>
      <w:lvlText w:val="%6."/>
      <w:lvlJc w:val="right"/>
      <w:pPr>
        <w:ind w:left="4320" w:hanging="180"/>
      </w:pPr>
    </w:lvl>
    <w:lvl w:ilvl="6" w:tplc="867E2DCC">
      <w:start w:val="1"/>
      <w:numFmt w:val="decimal"/>
      <w:lvlText w:val="%7."/>
      <w:lvlJc w:val="left"/>
      <w:pPr>
        <w:ind w:left="5040" w:hanging="360"/>
      </w:pPr>
    </w:lvl>
    <w:lvl w:ilvl="7" w:tplc="393CFCAA">
      <w:start w:val="1"/>
      <w:numFmt w:val="lowerLetter"/>
      <w:lvlText w:val="%8."/>
      <w:lvlJc w:val="left"/>
      <w:pPr>
        <w:ind w:left="5760" w:hanging="360"/>
      </w:pPr>
    </w:lvl>
    <w:lvl w:ilvl="8" w:tplc="9A6A4B40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2F1F72"/>
    <w:multiLevelType w:val="hybridMultilevel"/>
    <w:tmpl w:val="7DEE9C70"/>
    <w:lvl w:ilvl="0" w:tplc="E8A6E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17464C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1" w15:restartNumberingAfterBreak="0">
    <w:nsid w:val="4F914496"/>
    <w:multiLevelType w:val="hybridMultilevel"/>
    <w:tmpl w:val="C2C0E05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50603811"/>
    <w:multiLevelType w:val="hybridMultilevel"/>
    <w:tmpl w:val="CC9AB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 w15:restartNumberingAfterBreak="0">
    <w:nsid w:val="514B6EC3"/>
    <w:multiLevelType w:val="hybridMultilevel"/>
    <w:tmpl w:val="FFFFFFFF"/>
    <w:lvl w:ilvl="0" w:tplc="18FE1F0C">
      <w:start w:val="1"/>
      <w:numFmt w:val="decimal"/>
      <w:lvlText w:val="%1."/>
      <w:lvlJc w:val="left"/>
      <w:pPr>
        <w:ind w:left="720" w:hanging="360"/>
      </w:pPr>
    </w:lvl>
    <w:lvl w:ilvl="1" w:tplc="83585218">
      <w:start w:val="1"/>
      <w:numFmt w:val="lowerLetter"/>
      <w:lvlText w:val="%2."/>
      <w:lvlJc w:val="left"/>
      <w:pPr>
        <w:ind w:left="1440" w:hanging="360"/>
      </w:pPr>
    </w:lvl>
    <w:lvl w:ilvl="2" w:tplc="CFC41E36">
      <w:start w:val="1"/>
      <w:numFmt w:val="lowerRoman"/>
      <w:lvlText w:val="%3."/>
      <w:lvlJc w:val="right"/>
      <w:pPr>
        <w:ind w:left="2160" w:hanging="180"/>
      </w:pPr>
    </w:lvl>
    <w:lvl w:ilvl="3" w:tplc="3DB6E5EC">
      <w:start w:val="1"/>
      <w:numFmt w:val="decimal"/>
      <w:lvlText w:val="%4."/>
      <w:lvlJc w:val="left"/>
      <w:pPr>
        <w:ind w:left="2880" w:hanging="360"/>
      </w:pPr>
    </w:lvl>
    <w:lvl w:ilvl="4" w:tplc="49E0A6C0">
      <w:start w:val="1"/>
      <w:numFmt w:val="lowerLetter"/>
      <w:lvlText w:val="%5."/>
      <w:lvlJc w:val="left"/>
      <w:pPr>
        <w:ind w:left="3600" w:hanging="360"/>
      </w:pPr>
    </w:lvl>
    <w:lvl w:ilvl="5" w:tplc="BB9A936C">
      <w:start w:val="1"/>
      <w:numFmt w:val="lowerRoman"/>
      <w:lvlText w:val="%6."/>
      <w:lvlJc w:val="right"/>
      <w:pPr>
        <w:ind w:left="4320" w:hanging="180"/>
      </w:pPr>
    </w:lvl>
    <w:lvl w:ilvl="6" w:tplc="0308BECE">
      <w:start w:val="1"/>
      <w:numFmt w:val="decimal"/>
      <w:lvlText w:val="%7."/>
      <w:lvlJc w:val="left"/>
      <w:pPr>
        <w:ind w:left="5040" w:hanging="360"/>
      </w:pPr>
    </w:lvl>
    <w:lvl w:ilvl="7" w:tplc="5E987324">
      <w:start w:val="1"/>
      <w:numFmt w:val="lowerLetter"/>
      <w:lvlText w:val="%8."/>
      <w:lvlJc w:val="left"/>
      <w:pPr>
        <w:ind w:left="5760" w:hanging="360"/>
      </w:pPr>
    </w:lvl>
    <w:lvl w:ilvl="8" w:tplc="A4BC2FAA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1656153"/>
    <w:multiLevelType w:val="hybridMultilevel"/>
    <w:tmpl w:val="D5CA3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51986CC1"/>
    <w:multiLevelType w:val="hybridMultilevel"/>
    <w:tmpl w:val="04F2F3E8"/>
    <w:lvl w:ilvl="0" w:tplc="FD44CF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52D154CD"/>
    <w:multiLevelType w:val="hybridMultilevel"/>
    <w:tmpl w:val="EE6EAB7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536048BA"/>
    <w:multiLevelType w:val="hybridMultilevel"/>
    <w:tmpl w:val="375AD468"/>
    <w:lvl w:ilvl="0" w:tplc="41C6B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539C5EF2"/>
    <w:multiLevelType w:val="hybridMultilevel"/>
    <w:tmpl w:val="FFFFFFFF"/>
    <w:lvl w:ilvl="0" w:tplc="42E01108">
      <w:start w:val="1"/>
      <w:numFmt w:val="decimal"/>
      <w:lvlText w:val="%1."/>
      <w:lvlJc w:val="left"/>
      <w:pPr>
        <w:ind w:left="720" w:hanging="360"/>
      </w:pPr>
    </w:lvl>
    <w:lvl w:ilvl="1" w:tplc="BFB044FA">
      <w:start w:val="1"/>
      <w:numFmt w:val="lowerLetter"/>
      <w:lvlText w:val="%2."/>
      <w:lvlJc w:val="left"/>
      <w:pPr>
        <w:ind w:left="1440" w:hanging="360"/>
      </w:pPr>
    </w:lvl>
    <w:lvl w:ilvl="2" w:tplc="AB4C1030">
      <w:start w:val="1"/>
      <w:numFmt w:val="lowerRoman"/>
      <w:lvlText w:val="%3."/>
      <w:lvlJc w:val="right"/>
      <w:pPr>
        <w:ind w:left="2160" w:hanging="180"/>
      </w:pPr>
    </w:lvl>
    <w:lvl w:ilvl="3" w:tplc="448C2FCE">
      <w:start w:val="1"/>
      <w:numFmt w:val="decimal"/>
      <w:lvlText w:val="%4."/>
      <w:lvlJc w:val="left"/>
      <w:pPr>
        <w:ind w:left="2880" w:hanging="360"/>
      </w:pPr>
    </w:lvl>
    <w:lvl w:ilvl="4" w:tplc="6CBE56E6">
      <w:start w:val="1"/>
      <w:numFmt w:val="lowerLetter"/>
      <w:lvlText w:val="%5."/>
      <w:lvlJc w:val="left"/>
      <w:pPr>
        <w:ind w:left="3600" w:hanging="360"/>
      </w:pPr>
    </w:lvl>
    <w:lvl w:ilvl="5" w:tplc="2CAE9F0A">
      <w:start w:val="1"/>
      <w:numFmt w:val="lowerRoman"/>
      <w:lvlText w:val="%6."/>
      <w:lvlJc w:val="right"/>
      <w:pPr>
        <w:ind w:left="4320" w:hanging="180"/>
      </w:pPr>
    </w:lvl>
    <w:lvl w:ilvl="6" w:tplc="E30249AE">
      <w:start w:val="1"/>
      <w:numFmt w:val="decimal"/>
      <w:lvlText w:val="%7."/>
      <w:lvlJc w:val="left"/>
      <w:pPr>
        <w:ind w:left="5040" w:hanging="360"/>
      </w:pPr>
    </w:lvl>
    <w:lvl w:ilvl="7" w:tplc="22DE1CB8">
      <w:start w:val="1"/>
      <w:numFmt w:val="lowerLetter"/>
      <w:lvlText w:val="%8."/>
      <w:lvlJc w:val="left"/>
      <w:pPr>
        <w:ind w:left="5760" w:hanging="360"/>
      </w:pPr>
    </w:lvl>
    <w:lvl w:ilvl="8" w:tplc="453A49B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4017FC8"/>
    <w:multiLevelType w:val="hybridMultilevel"/>
    <w:tmpl w:val="D950946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4377A4E"/>
    <w:multiLevelType w:val="hybridMultilevel"/>
    <w:tmpl w:val="89261CC4"/>
    <w:lvl w:ilvl="0" w:tplc="90220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55859FF"/>
    <w:multiLevelType w:val="hybridMultilevel"/>
    <w:tmpl w:val="9F54C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56437F0E"/>
    <w:multiLevelType w:val="hybridMultilevel"/>
    <w:tmpl w:val="D12C2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64B5318"/>
    <w:multiLevelType w:val="hybridMultilevel"/>
    <w:tmpl w:val="C610F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8AC1080"/>
    <w:multiLevelType w:val="hybridMultilevel"/>
    <w:tmpl w:val="563E12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BE82DBD"/>
    <w:multiLevelType w:val="hybridMultilevel"/>
    <w:tmpl w:val="DC4C01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5C3F23EB"/>
    <w:multiLevelType w:val="hybridMultilevel"/>
    <w:tmpl w:val="4954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C403DF"/>
    <w:multiLevelType w:val="hybridMultilevel"/>
    <w:tmpl w:val="56241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5CD10678"/>
    <w:multiLevelType w:val="hybridMultilevel"/>
    <w:tmpl w:val="28CA4D9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DFD0CF1"/>
    <w:multiLevelType w:val="hybridMultilevel"/>
    <w:tmpl w:val="B204D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5E356183"/>
    <w:multiLevelType w:val="hybridMultilevel"/>
    <w:tmpl w:val="6AC8D8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5E4261BC"/>
    <w:multiLevelType w:val="hybridMultilevel"/>
    <w:tmpl w:val="743A57F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5E60518E"/>
    <w:multiLevelType w:val="hybridMultilevel"/>
    <w:tmpl w:val="36ACD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E9A7B28"/>
    <w:multiLevelType w:val="hybridMultilevel"/>
    <w:tmpl w:val="E9CA8010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5ECE496A"/>
    <w:multiLevelType w:val="hybridMultilevel"/>
    <w:tmpl w:val="3252F5CE"/>
    <w:lvl w:ilvl="0" w:tplc="818AFE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5643B1"/>
    <w:multiLevelType w:val="hybridMultilevel"/>
    <w:tmpl w:val="448C4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5F9D6387"/>
    <w:multiLevelType w:val="hybridMultilevel"/>
    <w:tmpl w:val="00365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FC0895"/>
    <w:multiLevelType w:val="hybridMultilevel"/>
    <w:tmpl w:val="E00810E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60893F21"/>
    <w:multiLevelType w:val="hybridMultilevel"/>
    <w:tmpl w:val="294EEDDE"/>
    <w:lvl w:ilvl="0" w:tplc="FD44CF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09A39B6"/>
    <w:multiLevelType w:val="hybridMultilevel"/>
    <w:tmpl w:val="C4B27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61611EB4"/>
    <w:multiLevelType w:val="hybridMultilevel"/>
    <w:tmpl w:val="47FE3942"/>
    <w:lvl w:ilvl="0" w:tplc="06A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872BD0"/>
    <w:multiLevelType w:val="hybridMultilevel"/>
    <w:tmpl w:val="2CCA96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639C2EE6"/>
    <w:multiLevelType w:val="hybridMultilevel"/>
    <w:tmpl w:val="E6BAEEF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4816F47"/>
    <w:multiLevelType w:val="hybridMultilevel"/>
    <w:tmpl w:val="5C64E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494479D"/>
    <w:multiLevelType w:val="hybridMultilevel"/>
    <w:tmpl w:val="2648E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68248BB"/>
    <w:multiLevelType w:val="hybridMultilevel"/>
    <w:tmpl w:val="DAD6E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025927"/>
    <w:multiLevelType w:val="hybridMultilevel"/>
    <w:tmpl w:val="D2441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68DF7CDD"/>
    <w:multiLevelType w:val="hybridMultilevel"/>
    <w:tmpl w:val="EA929A12"/>
    <w:lvl w:ilvl="0" w:tplc="E8A6E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6A336D78"/>
    <w:multiLevelType w:val="hybridMultilevel"/>
    <w:tmpl w:val="B80651D0"/>
    <w:lvl w:ilvl="0" w:tplc="ABBE3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BFA1752"/>
    <w:multiLevelType w:val="hybridMultilevel"/>
    <w:tmpl w:val="385ED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D0D538C"/>
    <w:multiLevelType w:val="hybridMultilevel"/>
    <w:tmpl w:val="C15EDDDA"/>
    <w:lvl w:ilvl="0" w:tplc="E8A6E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D245ACC"/>
    <w:multiLevelType w:val="hybridMultilevel"/>
    <w:tmpl w:val="09DEE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6DB46066"/>
    <w:multiLevelType w:val="hybridMultilevel"/>
    <w:tmpl w:val="CAD6F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6DBD3F1E"/>
    <w:multiLevelType w:val="hybridMultilevel"/>
    <w:tmpl w:val="53F66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E080B14"/>
    <w:multiLevelType w:val="hybridMultilevel"/>
    <w:tmpl w:val="B0E27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0677536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6" w15:restartNumberingAfterBreak="0">
    <w:nsid w:val="706775AD"/>
    <w:multiLevelType w:val="hybridMultilevel"/>
    <w:tmpl w:val="FFFFFFFF"/>
    <w:lvl w:ilvl="0" w:tplc="8CAE63A4">
      <w:start w:val="1"/>
      <w:numFmt w:val="decimal"/>
      <w:lvlText w:val="%1."/>
      <w:lvlJc w:val="left"/>
      <w:pPr>
        <w:ind w:left="720" w:hanging="360"/>
      </w:pPr>
    </w:lvl>
    <w:lvl w:ilvl="1" w:tplc="0FC08932">
      <w:start w:val="1"/>
      <w:numFmt w:val="lowerLetter"/>
      <w:lvlText w:val="%2."/>
      <w:lvlJc w:val="left"/>
      <w:pPr>
        <w:ind w:left="1440" w:hanging="360"/>
      </w:pPr>
    </w:lvl>
    <w:lvl w:ilvl="2" w:tplc="E0909C2C">
      <w:start w:val="1"/>
      <w:numFmt w:val="lowerRoman"/>
      <w:lvlText w:val="%3."/>
      <w:lvlJc w:val="right"/>
      <w:pPr>
        <w:ind w:left="2160" w:hanging="180"/>
      </w:pPr>
    </w:lvl>
    <w:lvl w:ilvl="3" w:tplc="B8E4844C">
      <w:start w:val="1"/>
      <w:numFmt w:val="decimal"/>
      <w:lvlText w:val="%4."/>
      <w:lvlJc w:val="left"/>
      <w:pPr>
        <w:ind w:left="2880" w:hanging="360"/>
      </w:pPr>
    </w:lvl>
    <w:lvl w:ilvl="4" w:tplc="E53E0564">
      <w:start w:val="1"/>
      <w:numFmt w:val="lowerLetter"/>
      <w:lvlText w:val="%5."/>
      <w:lvlJc w:val="left"/>
      <w:pPr>
        <w:ind w:left="3600" w:hanging="360"/>
      </w:pPr>
    </w:lvl>
    <w:lvl w:ilvl="5" w:tplc="4A8A0108">
      <w:start w:val="1"/>
      <w:numFmt w:val="lowerRoman"/>
      <w:lvlText w:val="%6."/>
      <w:lvlJc w:val="right"/>
      <w:pPr>
        <w:ind w:left="4320" w:hanging="180"/>
      </w:pPr>
    </w:lvl>
    <w:lvl w:ilvl="6" w:tplc="DB8C0CDC">
      <w:start w:val="1"/>
      <w:numFmt w:val="decimal"/>
      <w:lvlText w:val="%7."/>
      <w:lvlJc w:val="left"/>
      <w:pPr>
        <w:ind w:left="5040" w:hanging="360"/>
      </w:pPr>
    </w:lvl>
    <w:lvl w:ilvl="7" w:tplc="BEDECD46">
      <w:start w:val="1"/>
      <w:numFmt w:val="lowerLetter"/>
      <w:lvlText w:val="%8."/>
      <w:lvlJc w:val="left"/>
      <w:pPr>
        <w:ind w:left="5760" w:hanging="360"/>
      </w:pPr>
    </w:lvl>
    <w:lvl w:ilvl="8" w:tplc="79F07864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1786174"/>
    <w:multiLevelType w:val="hybridMultilevel"/>
    <w:tmpl w:val="31086CA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71982233"/>
    <w:multiLevelType w:val="hybridMultilevel"/>
    <w:tmpl w:val="6C5A5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2102B2A"/>
    <w:multiLevelType w:val="hybridMultilevel"/>
    <w:tmpl w:val="270C7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 w15:restartNumberingAfterBreak="0">
    <w:nsid w:val="73DF10DF"/>
    <w:multiLevelType w:val="hybridMultilevel"/>
    <w:tmpl w:val="EFC877C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1" w15:restartNumberingAfterBreak="0">
    <w:nsid w:val="7407079A"/>
    <w:multiLevelType w:val="hybridMultilevel"/>
    <w:tmpl w:val="9A2ADE06"/>
    <w:lvl w:ilvl="0" w:tplc="818AFE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755E69EB"/>
    <w:multiLevelType w:val="hybridMultilevel"/>
    <w:tmpl w:val="9D9CD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 w15:restartNumberingAfterBreak="0">
    <w:nsid w:val="75B563D2"/>
    <w:multiLevelType w:val="hybridMultilevel"/>
    <w:tmpl w:val="60981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763408C7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5" w15:restartNumberingAfterBreak="0">
    <w:nsid w:val="781D48E1"/>
    <w:multiLevelType w:val="hybridMultilevel"/>
    <w:tmpl w:val="5DA05D5C"/>
    <w:lvl w:ilvl="0" w:tplc="196E072E">
      <w:start w:val="1"/>
      <w:numFmt w:val="decimal"/>
      <w:lvlText w:val="%1."/>
      <w:lvlJc w:val="left"/>
      <w:pPr>
        <w:ind w:left="720" w:hanging="360"/>
      </w:pPr>
    </w:lvl>
    <w:lvl w:ilvl="1" w:tplc="F384B7D6">
      <w:start w:val="1"/>
      <w:numFmt w:val="lowerLetter"/>
      <w:lvlText w:val="%2."/>
      <w:lvlJc w:val="left"/>
      <w:pPr>
        <w:ind w:left="1440" w:hanging="360"/>
      </w:pPr>
    </w:lvl>
    <w:lvl w:ilvl="2" w:tplc="25244230">
      <w:start w:val="1"/>
      <w:numFmt w:val="lowerRoman"/>
      <w:lvlText w:val="%3."/>
      <w:lvlJc w:val="right"/>
      <w:pPr>
        <w:ind w:left="2160" w:hanging="180"/>
      </w:pPr>
    </w:lvl>
    <w:lvl w:ilvl="3" w:tplc="822097B8">
      <w:start w:val="1"/>
      <w:numFmt w:val="decimal"/>
      <w:lvlText w:val="%4."/>
      <w:lvlJc w:val="left"/>
      <w:pPr>
        <w:ind w:left="2880" w:hanging="360"/>
      </w:pPr>
    </w:lvl>
    <w:lvl w:ilvl="4" w:tplc="D71ABC32">
      <w:start w:val="1"/>
      <w:numFmt w:val="lowerLetter"/>
      <w:lvlText w:val="%5."/>
      <w:lvlJc w:val="left"/>
      <w:pPr>
        <w:ind w:left="3600" w:hanging="360"/>
      </w:pPr>
    </w:lvl>
    <w:lvl w:ilvl="5" w:tplc="3CCCA94A">
      <w:start w:val="1"/>
      <w:numFmt w:val="lowerRoman"/>
      <w:lvlText w:val="%6."/>
      <w:lvlJc w:val="right"/>
      <w:pPr>
        <w:ind w:left="4320" w:hanging="180"/>
      </w:pPr>
    </w:lvl>
    <w:lvl w:ilvl="6" w:tplc="2ECC8D26">
      <w:start w:val="1"/>
      <w:numFmt w:val="decimal"/>
      <w:lvlText w:val="%7."/>
      <w:lvlJc w:val="left"/>
      <w:pPr>
        <w:ind w:left="5040" w:hanging="360"/>
      </w:pPr>
    </w:lvl>
    <w:lvl w:ilvl="7" w:tplc="6F9632C2">
      <w:start w:val="1"/>
      <w:numFmt w:val="lowerLetter"/>
      <w:lvlText w:val="%8."/>
      <w:lvlJc w:val="left"/>
      <w:pPr>
        <w:ind w:left="5760" w:hanging="360"/>
      </w:pPr>
    </w:lvl>
    <w:lvl w:ilvl="8" w:tplc="C35A038C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83F55F9"/>
    <w:multiLevelType w:val="hybridMultilevel"/>
    <w:tmpl w:val="E9667CD8"/>
    <w:lvl w:ilvl="0" w:tplc="E8A6E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7" w15:restartNumberingAfterBreak="0">
    <w:nsid w:val="7880293C"/>
    <w:multiLevelType w:val="hybridMultilevel"/>
    <w:tmpl w:val="240AF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B879AB"/>
    <w:multiLevelType w:val="hybridMultilevel"/>
    <w:tmpl w:val="1A045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B0720D3"/>
    <w:multiLevelType w:val="hybridMultilevel"/>
    <w:tmpl w:val="E760EF2A"/>
    <w:lvl w:ilvl="0" w:tplc="FD44CF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B4314E0"/>
    <w:multiLevelType w:val="hybridMultilevel"/>
    <w:tmpl w:val="3230CF1E"/>
    <w:lvl w:ilvl="0" w:tplc="3F7ABF62">
      <w:start w:val="1"/>
      <w:numFmt w:val="decimal"/>
      <w:lvlText w:val="%1."/>
      <w:lvlJc w:val="left"/>
      <w:pPr>
        <w:ind w:left="720" w:hanging="360"/>
      </w:pPr>
    </w:lvl>
    <w:lvl w:ilvl="1" w:tplc="BE0A0C7C">
      <w:start w:val="1"/>
      <w:numFmt w:val="lowerLetter"/>
      <w:lvlText w:val="%2."/>
      <w:lvlJc w:val="left"/>
      <w:pPr>
        <w:ind w:left="1440" w:hanging="360"/>
      </w:pPr>
    </w:lvl>
    <w:lvl w:ilvl="2" w:tplc="66425C48">
      <w:start w:val="1"/>
      <w:numFmt w:val="lowerRoman"/>
      <w:lvlText w:val="%3."/>
      <w:lvlJc w:val="right"/>
      <w:pPr>
        <w:ind w:left="2160" w:hanging="180"/>
      </w:pPr>
    </w:lvl>
    <w:lvl w:ilvl="3" w:tplc="D3B0A190">
      <w:start w:val="1"/>
      <w:numFmt w:val="decimal"/>
      <w:lvlText w:val="%4."/>
      <w:lvlJc w:val="left"/>
      <w:pPr>
        <w:ind w:left="2880" w:hanging="360"/>
      </w:pPr>
    </w:lvl>
    <w:lvl w:ilvl="4" w:tplc="9F98166E">
      <w:start w:val="1"/>
      <w:numFmt w:val="lowerLetter"/>
      <w:lvlText w:val="%5."/>
      <w:lvlJc w:val="left"/>
      <w:pPr>
        <w:ind w:left="3600" w:hanging="360"/>
      </w:pPr>
    </w:lvl>
    <w:lvl w:ilvl="5" w:tplc="CC2EB810">
      <w:start w:val="1"/>
      <w:numFmt w:val="lowerRoman"/>
      <w:lvlText w:val="%6."/>
      <w:lvlJc w:val="right"/>
      <w:pPr>
        <w:ind w:left="4320" w:hanging="180"/>
      </w:pPr>
    </w:lvl>
    <w:lvl w:ilvl="6" w:tplc="EE828FEC">
      <w:start w:val="1"/>
      <w:numFmt w:val="decimal"/>
      <w:lvlText w:val="%7."/>
      <w:lvlJc w:val="left"/>
      <w:pPr>
        <w:ind w:left="5040" w:hanging="360"/>
      </w:pPr>
    </w:lvl>
    <w:lvl w:ilvl="7" w:tplc="F568499A">
      <w:start w:val="1"/>
      <w:numFmt w:val="lowerLetter"/>
      <w:lvlText w:val="%8."/>
      <w:lvlJc w:val="left"/>
      <w:pPr>
        <w:ind w:left="5760" w:hanging="360"/>
      </w:pPr>
    </w:lvl>
    <w:lvl w:ilvl="8" w:tplc="0C149736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C395DCD"/>
    <w:multiLevelType w:val="hybridMultilevel"/>
    <w:tmpl w:val="A17A7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7C4C500A"/>
    <w:multiLevelType w:val="hybridMultilevel"/>
    <w:tmpl w:val="BD32C6B6"/>
    <w:lvl w:ilvl="0" w:tplc="E8A6E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CD714CB"/>
    <w:multiLevelType w:val="hybridMultilevel"/>
    <w:tmpl w:val="ABEABA14"/>
    <w:lvl w:ilvl="0" w:tplc="E8A6E3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D352318"/>
    <w:multiLevelType w:val="hybridMultilevel"/>
    <w:tmpl w:val="F9945A26"/>
    <w:lvl w:ilvl="0" w:tplc="F50C9692">
      <w:start w:val="1"/>
      <w:numFmt w:val="decimal"/>
      <w:lvlText w:val="%1."/>
      <w:lvlJc w:val="left"/>
      <w:pPr>
        <w:ind w:left="720" w:hanging="360"/>
      </w:pPr>
    </w:lvl>
    <w:lvl w:ilvl="1" w:tplc="D5BE7358">
      <w:start w:val="1"/>
      <w:numFmt w:val="lowerLetter"/>
      <w:lvlText w:val="%2."/>
      <w:lvlJc w:val="left"/>
      <w:pPr>
        <w:ind w:left="1440" w:hanging="360"/>
      </w:pPr>
    </w:lvl>
    <w:lvl w:ilvl="2" w:tplc="5D108CAC">
      <w:start w:val="1"/>
      <w:numFmt w:val="lowerRoman"/>
      <w:lvlText w:val="%3."/>
      <w:lvlJc w:val="right"/>
      <w:pPr>
        <w:ind w:left="2160" w:hanging="180"/>
      </w:pPr>
    </w:lvl>
    <w:lvl w:ilvl="3" w:tplc="1FDE0DDA">
      <w:start w:val="1"/>
      <w:numFmt w:val="decimal"/>
      <w:lvlText w:val="%4."/>
      <w:lvlJc w:val="left"/>
      <w:pPr>
        <w:ind w:left="2880" w:hanging="360"/>
      </w:pPr>
    </w:lvl>
    <w:lvl w:ilvl="4" w:tplc="C6C29EBA">
      <w:start w:val="1"/>
      <w:numFmt w:val="lowerLetter"/>
      <w:lvlText w:val="%5."/>
      <w:lvlJc w:val="left"/>
      <w:pPr>
        <w:ind w:left="3600" w:hanging="360"/>
      </w:pPr>
    </w:lvl>
    <w:lvl w:ilvl="5" w:tplc="D2663F8C">
      <w:start w:val="1"/>
      <w:numFmt w:val="lowerRoman"/>
      <w:lvlText w:val="%6."/>
      <w:lvlJc w:val="right"/>
      <w:pPr>
        <w:ind w:left="4320" w:hanging="180"/>
      </w:pPr>
    </w:lvl>
    <w:lvl w:ilvl="6" w:tplc="5AF61E46">
      <w:start w:val="1"/>
      <w:numFmt w:val="decimal"/>
      <w:lvlText w:val="%7."/>
      <w:lvlJc w:val="left"/>
      <w:pPr>
        <w:ind w:left="5040" w:hanging="360"/>
      </w:pPr>
    </w:lvl>
    <w:lvl w:ilvl="7" w:tplc="D4928FD0">
      <w:start w:val="1"/>
      <w:numFmt w:val="lowerLetter"/>
      <w:lvlText w:val="%8."/>
      <w:lvlJc w:val="left"/>
      <w:pPr>
        <w:ind w:left="5760" w:hanging="360"/>
      </w:pPr>
    </w:lvl>
    <w:lvl w:ilvl="8" w:tplc="BF6AF43A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DA57F5A"/>
    <w:multiLevelType w:val="hybridMultilevel"/>
    <w:tmpl w:val="8AA0C43A"/>
    <w:lvl w:ilvl="0" w:tplc="6C126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DD11608"/>
    <w:multiLevelType w:val="hybridMultilevel"/>
    <w:tmpl w:val="EEE20702"/>
    <w:lvl w:ilvl="0" w:tplc="818AFE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7E460A1F"/>
    <w:multiLevelType w:val="hybridMultilevel"/>
    <w:tmpl w:val="F45E7DC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 w15:restartNumberingAfterBreak="0">
    <w:nsid w:val="7E804DD3"/>
    <w:multiLevelType w:val="hybridMultilevel"/>
    <w:tmpl w:val="66765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EE31327"/>
    <w:multiLevelType w:val="hybridMultilevel"/>
    <w:tmpl w:val="CB10A1F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5"/>
  </w:num>
  <w:num w:numId="2">
    <w:abstractNumId w:val="74"/>
  </w:num>
  <w:num w:numId="3">
    <w:abstractNumId w:val="8"/>
  </w:num>
  <w:num w:numId="4">
    <w:abstractNumId w:val="164"/>
  </w:num>
  <w:num w:numId="5">
    <w:abstractNumId w:val="160"/>
  </w:num>
  <w:num w:numId="6">
    <w:abstractNumId w:val="99"/>
  </w:num>
  <w:num w:numId="7">
    <w:abstractNumId w:val="40"/>
  </w:num>
  <w:num w:numId="8">
    <w:abstractNumId w:val="78"/>
  </w:num>
  <w:num w:numId="9">
    <w:abstractNumId w:val="10"/>
  </w:num>
  <w:num w:numId="10">
    <w:abstractNumId w:val="22"/>
  </w:num>
  <w:num w:numId="11">
    <w:abstractNumId w:val="0"/>
  </w:num>
  <w:num w:numId="12">
    <w:abstractNumId w:val="85"/>
  </w:num>
  <w:num w:numId="13">
    <w:abstractNumId w:val="3"/>
  </w:num>
  <w:num w:numId="14">
    <w:abstractNumId w:val="12"/>
  </w:num>
  <w:num w:numId="15">
    <w:abstractNumId w:val="44"/>
  </w:num>
  <w:num w:numId="16">
    <w:abstractNumId w:val="119"/>
  </w:num>
  <w:num w:numId="17">
    <w:abstractNumId w:val="69"/>
  </w:num>
  <w:num w:numId="18">
    <w:abstractNumId w:val="107"/>
  </w:num>
  <w:num w:numId="19">
    <w:abstractNumId w:val="124"/>
  </w:num>
  <w:num w:numId="20">
    <w:abstractNumId w:val="68"/>
  </w:num>
  <w:num w:numId="21">
    <w:abstractNumId w:val="95"/>
  </w:num>
  <w:num w:numId="22">
    <w:abstractNumId w:val="152"/>
  </w:num>
  <w:num w:numId="23">
    <w:abstractNumId w:val="37"/>
  </w:num>
  <w:num w:numId="24">
    <w:abstractNumId w:val="7"/>
  </w:num>
  <w:num w:numId="25">
    <w:abstractNumId w:val="45"/>
  </w:num>
  <w:num w:numId="26">
    <w:abstractNumId w:val="106"/>
  </w:num>
  <w:num w:numId="27">
    <w:abstractNumId w:val="96"/>
  </w:num>
  <w:num w:numId="28">
    <w:abstractNumId w:val="98"/>
  </w:num>
  <w:num w:numId="29">
    <w:abstractNumId w:val="149"/>
  </w:num>
  <w:num w:numId="30">
    <w:abstractNumId w:val="118"/>
  </w:num>
  <w:num w:numId="31">
    <w:abstractNumId w:val="117"/>
  </w:num>
  <w:num w:numId="32">
    <w:abstractNumId w:val="129"/>
  </w:num>
  <w:num w:numId="33">
    <w:abstractNumId w:val="144"/>
  </w:num>
  <w:num w:numId="34">
    <w:abstractNumId w:val="94"/>
  </w:num>
  <w:num w:numId="35">
    <w:abstractNumId w:val="54"/>
  </w:num>
  <w:num w:numId="36">
    <w:abstractNumId w:val="153"/>
  </w:num>
  <w:num w:numId="37">
    <w:abstractNumId w:val="161"/>
  </w:num>
  <w:num w:numId="38">
    <w:abstractNumId w:val="31"/>
  </w:num>
  <w:num w:numId="39">
    <w:abstractNumId w:val="111"/>
  </w:num>
  <w:num w:numId="40">
    <w:abstractNumId w:val="75"/>
  </w:num>
  <w:num w:numId="41">
    <w:abstractNumId w:val="91"/>
  </w:num>
  <w:num w:numId="42">
    <w:abstractNumId w:val="143"/>
  </w:num>
  <w:num w:numId="43">
    <w:abstractNumId w:val="39"/>
  </w:num>
  <w:num w:numId="44">
    <w:abstractNumId w:val="88"/>
  </w:num>
  <w:num w:numId="45">
    <w:abstractNumId w:val="26"/>
  </w:num>
  <w:num w:numId="46">
    <w:abstractNumId w:val="97"/>
  </w:num>
  <w:num w:numId="47">
    <w:abstractNumId w:val="123"/>
  </w:num>
  <w:num w:numId="48">
    <w:abstractNumId w:val="42"/>
  </w:num>
  <w:num w:numId="49">
    <w:abstractNumId w:val="167"/>
  </w:num>
  <w:num w:numId="50">
    <w:abstractNumId w:val="24"/>
  </w:num>
  <w:num w:numId="51">
    <w:abstractNumId w:val="84"/>
  </w:num>
  <w:num w:numId="52">
    <w:abstractNumId w:val="121"/>
  </w:num>
  <w:num w:numId="53">
    <w:abstractNumId w:val="49"/>
  </w:num>
  <w:num w:numId="54">
    <w:abstractNumId w:val="131"/>
  </w:num>
  <w:num w:numId="55">
    <w:abstractNumId w:val="80"/>
  </w:num>
  <w:num w:numId="56">
    <w:abstractNumId w:val="4"/>
  </w:num>
  <w:num w:numId="57">
    <w:abstractNumId w:val="46"/>
  </w:num>
  <w:num w:numId="58">
    <w:abstractNumId w:val="35"/>
  </w:num>
  <w:num w:numId="59">
    <w:abstractNumId w:val="154"/>
  </w:num>
  <w:num w:numId="60">
    <w:abstractNumId w:val="145"/>
  </w:num>
  <w:num w:numId="61">
    <w:abstractNumId w:val="86"/>
  </w:num>
  <w:num w:numId="62">
    <w:abstractNumId w:val="62"/>
  </w:num>
  <w:num w:numId="63">
    <w:abstractNumId w:val="109"/>
  </w:num>
  <w:num w:numId="64">
    <w:abstractNumId w:val="18"/>
  </w:num>
  <w:num w:numId="65">
    <w:abstractNumId w:val="22"/>
  </w:num>
  <w:num w:numId="66">
    <w:abstractNumId w:val="147"/>
  </w:num>
  <w:num w:numId="67">
    <w:abstractNumId w:val="71"/>
  </w:num>
  <w:num w:numId="68">
    <w:abstractNumId w:val="36"/>
  </w:num>
  <w:num w:numId="69">
    <w:abstractNumId w:val="38"/>
  </w:num>
  <w:num w:numId="70">
    <w:abstractNumId w:val="159"/>
  </w:num>
  <w:num w:numId="71">
    <w:abstractNumId w:val="61"/>
  </w:num>
  <w:num w:numId="72">
    <w:abstractNumId w:val="157"/>
  </w:num>
  <w:num w:numId="73">
    <w:abstractNumId w:val="128"/>
  </w:num>
  <w:num w:numId="74">
    <w:abstractNumId w:val="166"/>
  </w:num>
  <w:num w:numId="75">
    <w:abstractNumId w:val="151"/>
  </w:num>
  <w:num w:numId="76">
    <w:abstractNumId w:val="32"/>
  </w:num>
  <w:num w:numId="77">
    <w:abstractNumId w:val="127"/>
  </w:num>
  <w:num w:numId="78">
    <w:abstractNumId w:val="33"/>
  </w:num>
  <w:num w:numId="79">
    <w:abstractNumId w:val="34"/>
  </w:num>
  <w:num w:numId="80">
    <w:abstractNumId w:val="132"/>
  </w:num>
  <w:num w:numId="81">
    <w:abstractNumId w:val="169"/>
  </w:num>
  <w:num w:numId="82">
    <w:abstractNumId w:val="19"/>
  </w:num>
  <w:num w:numId="83">
    <w:abstractNumId w:val="93"/>
  </w:num>
  <w:num w:numId="84">
    <w:abstractNumId w:val="73"/>
  </w:num>
  <w:num w:numId="85">
    <w:abstractNumId w:val="101"/>
  </w:num>
  <w:num w:numId="86">
    <w:abstractNumId w:val="89"/>
  </w:num>
  <w:num w:numId="87">
    <w:abstractNumId w:val="58"/>
  </w:num>
  <w:num w:numId="88">
    <w:abstractNumId w:val="20"/>
  </w:num>
  <w:num w:numId="89">
    <w:abstractNumId w:val="100"/>
  </w:num>
  <w:num w:numId="90">
    <w:abstractNumId w:val="105"/>
  </w:num>
  <w:num w:numId="91">
    <w:abstractNumId w:val="162"/>
  </w:num>
  <w:num w:numId="92">
    <w:abstractNumId w:val="156"/>
  </w:num>
  <w:num w:numId="93">
    <w:abstractNumId w:val="116"/>
  </w:num>
  <w:num w:numId="94">
    <w:abstractNumId w:val="163"/>
  </w:num>
  <w:num w:numId="95">
    <w:abstractNumId w:val="137"/>
  </w:num>
  <w:num w:numId="96">
    <w:abstractNumId w:val="65"/>
  </w:num>
  <w:num w:numId="97">
    <w:abstractNumId w:val="70"/>
  </w:num>
  <w:num w:numId="98">
    <w:abstractNumId w:val="64"/>
  </w:num>
  <w:num w:numId="99">
    <w:abstractNumId w:val="9"/>
  </w:num>
  <w:num w:numId="100">
    <w:abstractNumId w:val="23"/>
  </w:num>
  <w:num w:numId="101">
    <w:abstractNumId w:val="50"/>
  </w:num>
  <w:num w:numId="102">
    <w:abstractNumId w:val="17"/>
  </w:num>
  <w:num w:numId="103">
    <w:abstractNumId w:val="141"/>
  </w:num>
  <w:num w:numId="104">
    <w:abstractNumId w:val="125"/>
  </w:num>
  <w:num w:numId="105">
    <w:abstractNumId w:val="60"/>
  </w:num>
  <w:num w:numId="106">
    <w:abstractNumId w:val="136"/>
  </w:num>
  <w:num w:numId="107">
    <w:abstractNumId w:val="134"/>
  </w:num>
  <w:num w:numId="108">
    <w:abstractNumId w:val="63"/>
  </w:num>
  <w:num w:numId="109">
    <w:abstractNumId w:val="92"/>
  </w:num>
  <w:num w:numId="110">
    <w:abstractNumId w:val="77"/>
  </w:num>
  <w:num w:numId="111">
    <w:abstractNumId w:val="120"/>
  </w:num>
  <w:num w:numId="112">
    <w:abstractNumId w:val="25"/>
  </w:num>
  <w:num w:numId="113">
    <w:abstractNumId w:val="53"/>
  </w:num>
  <w:num w:numId="114">
    <w:abstractNumId w:val="51"/>
  </w:num>
  <w:num w:numId="115">
    <w:abstractNumId w:val="87"/>
  </w:num>
  <w:num w:numId="116">
    <w:abstractNumId w:val="115"/>
  </w:num>
  <w:num w:numId="117">
    <w:abstractNumId w:val="66"/>
  </w:num>
  <w:num w:numId="118">
    <w:abstractNumId w:val="130"/>
  </w:num>
  <w:num w:numId="119">
    <w:abstractNumId w:val="13"/>
  </w:num>
  <w:num w:numId="120">
    <w:abstractNumId w:val="27"/>
  </w:num>
  <w:num w:numId="121">
    <w:abstractNumId w:val="90"/>
  </w:num>
  <w:num w:numId="122">
    <w:abstractNumId w:val="104"/>
  </w:num>
  <w:num w:numId="123">
    <w:abstractNumId w:val="135"/>
  </w:num>
  <w:num w:numId="124">
    <w:abstractNumId w:val="114"/>
  </w:num>
  <w:num w:numId="125">
    <w:abstractNumId w:val="140"/>
  </w:num>
  <w:num w:numId="126">
    <w:abstractNumId w:val="5"/>
  </w:num>
  <w:num w:numId="127">
    <w:abstractNumId w:val="150"/>
  </w:num>
  <w:num w:numId="128">
    <w:abstractNumId w:val="148"/>
  </w:num>
  <w:num w:numId="129">
    <w:abstractNumId w:val="142"/>
  </w:num>
  <w:num w:numId="130">
    <w:abstractNumId w:val="43"/>
  </w:num>
  <w:num w:numId="131">
    <w:abstractNumId w:val="30"/>
  </w:num>
  <w:num w:numId="132">
    <w:abstractNumId w:val="59"/>
  </w:num>
  <w:num w:numId="133">
    <w:abstractNumId w:val="16"/>
  </w:num>
  <w:num w:numId="134">
    <w:abstractNumId w:val="126"/>
  </w:num>
  <w:num w:numId="135">
    <w:abstractNumId w:val="67"/>
  </w:num>
  <w:num w:numId="136">
    <w:abstractNumId w:val="168"/>
  </w:num>
  <w:num w:numId="137">
    <w:abstractNumId w:val="133"/>
  </w:num>
  <w:num w:numId="138">
    <w:abstractNumId w:val="139"/>
  </w:num>
  <w:num w:numId="139">
    <w:abstractNumId w:val="79"/>
  </w:num>
  <w:num w:numId="140">
    <w:abstractNumId w:val="41"/>
  </w:num>
  <w:num w:numId="141">
    <w:abstractNumId w:val="112"/>
  </w:num>
  <w:num w:numId="142">
    <w:abstractNumId w:val="28"/>
  </w:num>
  <w:num w:numId="143">
    <w:abstractNumId w:val="122"/>
  </w:num>
  <w:num w:numId="144">
    <w:abstractNumId w:val="81"/>
  </w:num>
  <w:num w:numId="145">
    <w:abstractNumId w:val="56"/>
  </w:num>
  <w:num w:numId="146">
    <w:abstractNumId w:val="113"/>
  </w:num>
  <w:num w:numId="147">
    <w:abstractNumId w:val="55"/>
  </w:num>
  <w:num w:numId="148">
    <w:abstractNumId w:val="29"/>
  </w:num>
  <w:num w:numId="149">
    <w:abstractNumId w:val="11"/>
  </w:num>
  <w:num w:numId="150">
    <w:abstractNumId w:val="158"/>
  </w:num>
  <w:num w:numId="15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2"/>
  </w:num>
  <w:num w:numId="153">
    <w:abstractNumId w:val="21"/>
  </w:num>
  <w:num w:numId="154">
    <w:abstractNumId w:val="165"/>
  </w:num>
  <w:num w:numId="155">
    <w:abstractNumId w:val="6"/>
  </w:num>
  <w:num w:numId="156">
    <w:abstractNumId w:val="72"/>
  </w:num>
  <w:num w:numId="157">
    <w:abstractNumId w:val="47"/>
  </w:num>
  <w:num w:numId="158">
    <w:abstractNumId w:val="102"/>
  </w:num>
  <w:num w:numId="159">
    <w:abstractNumId w:val="110"/>
  </w:num>
  <w:num w:numId="160">
    <w:abstractNumId w:val="14"/>
  </w:num>
  <w:num w:numId="161">
    <w:abstractNumId w:val="138"/>
  </w:num>
  <w:num w:numId="162">
    <w:abstractNumId w:val="48"/>
  </w:num>
  <w:num w:numId="163">
    <w:abstractNumId w:val="83"/>
  </w:num>
  <w:num w:numId="164">
    <w:abstractNumId w:val="76"/>
  </w:num>
  <w:num w:numId="165">
    <w:abstractNumId w:val="57"/>
  </w:num>
  <w:num w:numId="166">
    <w:abstractNumId w:val="146"/>
  </w:num>
  <w:num w:numId="167">
    <w:abstractNumId w:val="15"/>
  </w:num>
  <w:num w:numId="168">
    <w:abstractNumId w:val="108"/>
  </w:num>
  <w:num w:numId="169">
    <w:abstractNumId w:val="82"/>
  </w:num>
  <w:num w:numId="170">
    <w:abstractNumId w:val="52"/>
  </w:num>
  <w:num w:numId="171">
    <w:abstractNumId w:val="103"/>
  </w:num>
  <w:num w:numId="172">
    <w:abstractNumId w:val="1"/>
  </w:num>
  <w:numIdMacAtCleanup w:val="3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02"/>
    <w:rsid w:val="00000610"/>
    <w:rsid w:val="00000DA0"/>
    <w:rsid w:val="000010DC"/>
    <w:rsid w:val="0000158E"/>
    <w:rsid w:val="00002063"/>
    <w:rsid w:val="00002A69"/>
    <w:rsid w:val="00002AC7"/>
    <w:rsid w:val="00002AD9"/>
    <w:rsid w:val="00002BD4"/>
    <w:rsid w:val="00002F38"/>
    <w:rsid w:val="00003564"/>
    <w:rsid w:val="000043A3"/>
    <w:rsid w:val="00004481"/>
    <w:rsid w:val="0000483C"/>
    <w:rsid w:val="00004CDC"/>
    <w:rsid w:val="00004F81"/>
    <w:rsid w:val="000056FD"/>
    <w:rsid w:val="0000578D"/>
    <w:rsid w:val="00005C2D"/>
    <w:rsid w:val="00005D66"/>
    <w:rsid w:val="00005E94"/>
    <w:rsid w:val="00005FA7"/>
    <w:rsid w:val="00006A47"/>
    <w:rsid w:val="000070C9"/>
    <w:rsid w:val="00007629"/>
    <w:rsid w:val="000076AA"/>
    <w:rsid w:val="00007F10"/>
    <w:rsid w:val="000106E8"/>
    <w:rsid w:val="000112D9"/>
    <w:rsid w:val="00011410"/>
    <w:rsid w:val="00011476"/>
    <w:rsid w:val="000125B0"/>
    <w:rsid w:val="000126FF"/>
    <w:rsid w:val="00012D53"/>
    <w:rsid w:val="000134F1"/>
    <w:rsid w:val="00014072"/>
    <w:rsid w:val="000141F5"/>
    <w:rsid w:val="000143B8"/>
    <w:rsid w:val="000144E3"/>
    <w:rsid w:val="00014615"/>
    <w:rsid w:val="00014A64"/>
    <w:rsid w:val="00014ECC"/>
    <w:rsid w:val="00014F81"/>
    <w:rsid w:val="00015942"/>
    <w:rsid w:val="00015A15"/>
    <w:rsid w:val="00015C2B"/>
    <w:rsid w:val="00015D83"/>
    <w:rsid w:val="00016384"/>
    <w:rsid w:val="00016E35"/>
    <w:rsid w:val="00016ED6"/>
    <w:rsid w:val="00017D81"/>
    <w:rsid w:val="00020246"/>
    <w:rsid w:val="00020340"/>
    <w:rsid w:val="000208BE"/>
    <w:rsid w:val="00020BE2"/>
    <w:rsid w:val="00020D6F"/>
    <w:rsid w:val="00020FA9"/>
    <w:rsid w:val="000212E0"/>
    <w:rsid w:val="000215D3"/>
    <w:rsid w:val="00021786"/>
    <w:rsid w:val="00021791"/>
    <w:rsid w:val="00022119"/>
    <w:rsid w:val="000229D4"/>
    <w:rsid w:val="00022C2A"/>
    <w:rsid w:val="00022D9D"/>
    <w:rsid w:val="00022F01"/>
    <w:rsid w:val="0002311C"/>
    <w:rsid w:val="00023A7C"/>
    <w:rsid w:val="00023D60"/>
    <w:rsid w:val="00023DE8"/>
    <w:rsid w:val="0002401E"/>
    <w:rsid w:val="00024467"/>
    <w:rsid w:val="0002463F"/>
    <w:rsid w:val="000249AE"/>
    <w:rsid w:val="00024B1D"/>
    <w:rsid w:val="00024B33"/>
    <w:rsid w:val="00024F4F"/>
    <w:rsid w:val="000258E1"/>
    <w:rsid w:val="00026274"/>
    <w:rsid w:val="000265AE"/>
    <w:rsid w:val="00026838"/>
    <w:rsid w:val="00026AA8"/>
    <w:rsid w:val="00026AD5"/>
    <w:rsid w:val="00027A36"/>
    <w:rsid w:val="00027FF3"/>
    <w:rsid w:val="0003000A"/>
    <w:rsid w:val="000301ED"/>
    <w:rsid w:val="00030A00"/>
    <w:rsid w:val="00030CD9"/>
    <w:rsid w:val="00030D5E"/>
    <w:rsid w:val="00031314"/>
    <w:rsid w:val="000317F8"/>
    <w:rsid w:val="00031807"/>
    <w:rsid w:val="00031C2B"/>
    <w:rsid w:val="00031DC4"/>
    <w:rsid w:val="00031E95"/>
    <w:rsid w:val="0003238F"/>
    <w:rsid w:val="00032457"/>
    <w:rsid w:val="000330B7"/>
    <w:rsid w:val="000339C5"/>
    <w:rsid w:val="00033B43"/>
    <w:rsid w:val="00033DA0"/>
    <w:rsid w:val="0003496D"/>
    <w:rsid w:val="00034C41"/>
    <w:rsid w:val="00034D1A"/>
    <w:rsid w:val="000355BB"/>
    <w:rsid w:val="00035628"/>
    <w:rsid w:val="000359EF"/>
    <w:rsid w:val="00035B90"/>
    <w:rsid w:val="000361DB"/>
    <w:rsid w:val="00036AD9"/>
    <w:rsid w:val="00036C43"/>
    <w:rsid w:val="000406FF"/>
    <w:rsid w:val="00040704"/>
    <w:rsid w:val="00040754"/>
    <w:rsid w:val="00040CF9"/>
    <w:rsid w:val="0004169B"/>
    <w:rsid w:val="000417E4"/>
    <w:rsid w:val="00041815"/>
    <w:rsid w:val="00041862"/>
    <w:rsid w:val="000418C8"/>
    <w:rsid w:val="00041962"/>
    <w:rsid w:val="000419F6"/>
    <w:rsid w:val="00041D04"/>
    <w:rsid w:val="00041F42"/>
    <w:rsid w:val="000422C3"/>
    <w:rsid w:val="000428BB"/>
    <w:rsid w:val="00042C28"/>
    <w:rsid w:val="00043397"/>
    <w:rsid w:val="000434CB"/>
    <w:rsid w:val="00043523"/>
    <w:rsid w:val="000440A7"/>
    <w:rsid w:val="000442B0"/>
    <w:rsid w:val="000450F2"/>
    <w:rsid w:val="000451EB"/>
    <w:rsid w:val="00045467"/>
    <w:rsid w:val="000454C0"/>
    <w:rsid w:val="000455C9"/>
    <w:rsid w:val="00045A39"/>
    <w:rsid w:val="000463AC"/>
    <w:rsid w:val="000463AE"/>
    <w:rsid w:val="00046475"/>
    <w:rsid w:val="00046548"/>
    <w:rsid w:val="00046829"/>
    <w:rsid w:val="0004686C"/>
    <w:rsid w:val="000469CF"/>
    <w:rsid w:val="00047154"/>
    <w:rsid w:val="00047975"/>
    <w:rsid w:val="00047B13"/>
    <w:rsid w:val="00050017"/>
    <w:rsid w:val="000500FC"/>
    <w:rsid w:val="00050546"/>
    <w:rsid w:val="0005089E"/>
    <w:rsid w:val="0005104B"/>
    <w:rsid w:val="00051104"/>
    <w:rsid w:val="0005121B"/>
    <w:rsid w:val="00051553"/>
    <w:rsid w:val="0005223D"/>
    <w:rsid w:val="0005248D"/>
    <w:rsid w:val="000525A4"/>
    <w:rsid w:val="000526EC"/>
    <w:rsid w:val="00052B4C"/>
    <w:rsid w:val="00053124"/>
    <w:rsid w:val="000533F6"/>
    <w:rsid w:val="0005345A"/>
    <w:rsid w:val="000536E0"/>
    <w:rsid w:val="00053750"/>
    <w:rsid w:val="00053D90"/>
    <w:rsid w:val="00054734"/>
    <w:rsid w:val="0005489A"/>
    <w:rsid w:val="00054B9A"/>
    <w:rsid w:val="00054CD0"/>
    <w:rsid w:val="00054D6D"/>
    <w:rsid w:val="00054E8F"/>
    <w:rsid w:val="00054FE1"/>
    <w:rsid w:val="000550B7"/>
    <w:rsid w:val="000551A9"/>
    <w:rsid w:val="000552B2"/>
    <w:rsid w:val="00056274"/>
    <w:rsid w:val="00056632"/>
    <w:rsid w:val="00056790"/>
    <w:rsid w:val="00056F60"/>
    <w:rsid w:val="0005740C"/>
    <w:rsid w:val="00057DC0"/>
    <w:rsid w:val="000604F7"/>
    <w:rsid w:val="0006088D"/>
    <w:rsid w:val="00060B2B"/>
    <w:rsid w:val="0006157A"/>
    <w:rsid w:val="00061D07"/>
    <w:rsid w:val="0006204C"/>
    <w:rsid w:val="0006251E"/>
    <w:rsid w:val="0006257C"/>
    <w:rsid w:val="000625B1"/>
    <w:rsid w:val="00062686"/>
    <w:rsid w:val="000628E0"/>
    <w:rsid w:val="000638DE"/>
    <w:rsid w:val="00063CA9"/>
    <w:rsid w:val="00064161"/>
    <w:rsid w:val="00064363"/>
    <w:rsid w:val="000648CF"/>
    <w:rsid w:val="00064A75"/>
    <w:rsid w:val="00064E43"/>
    <w:rsid w:val="000659A6"/>
    <w:rsid w:val="00065CF8"/>
    <w:rsid w:val="00065E9A"/>
    <w:rsid w:val="0006692D"/>
    <w:rsid w:val="00066A0B"/>
    <w:rsid w:val="00066A4D"/>
    <w:rsid w:val="00066FCC"/>
    <w:rsid w:val="00067B22"/>
    <w:rsid w:val="00067DA2"/>
    <w:rsid w:val="00067E7C"/>
    <w:rsid w:val="00067FA8"/>
    <w:rsid w:val="000707EA"/>
    <w:rsid w:val="00070F81"/>
    <w:rsid w:val="000715A2"/>
    <w:rsid w:val="000715E8"/>
    <w:rsid w:val="000716C1"/>
    <w:rsid w:val="00071774"/>
    <w:rsid w:val="0007183F"/>
    <w:rsid w:val="000722FD"/>
    <w:rsid w:val="00072718"/>
    <w:rsid w:val="000729DB"/>
    <w:rsid w:val="00072D3C"/>
    <w:rsid w:val="00072F12"/>
    <w:rsid w:val="00073113"/>
    <w:rsid w:val="0007377C"/>
    <w:rsid w:val="00073CEF"/>
    <w:rsid w:val="00074050"/>
    <w:rsid w:val="0007431D"/>
    <w:rsid w:val="00074442"/>
    <w:rsid w:val="0007445B"/>
    <w:rsid w:val="0007453C"/>
    <w:rsid w:val="0007473D"/>
    <w:rsid w:val="0007487D"/>
    <w:rsid w:val="00074F48"/>
    <w:rsid w:val="000753D3"/>
    <w:rsid w:val="00075D08"/>
    <w:rsid w:val="000764C2"/>
    <w:rsid w:val="00076AB5"/>
    <w:rsid w:val="0007711D"/>
    <w:rsid w:val="000775F7"/>
    <w:rsid w:val="00081C22"/>
    <w:rsid w:val="00081C83"/>
    <w:rsid w:val="00081D56"/>
    <w:rsid w:val="00081E15"/>
    <w:rsid w:val="000820AC"/>
    <w:rsid w:val="000824DA"/>
    <w:rsid w:val="00082DF2"/>
    <w:rsid w:val="000840B8"/>
    <w:rsid w:val="00084199"/>
    <w:rsid w:val="00084558"/>
    <w:rsid w:val="0008496B"/>
    <w:rsid w:val="0008497E"/>
    <w:rsid w:val="00084D38"/>
    <w:rsid w:val="00085C2B"/>
    <w:rsid w:val="00086424"/>
    <w:rsid w:val="00086497"/>
    <w:rsid w:val="000864E5"/>
    <w:rsid w:val="0008684A"/>
    <w:rsid w:val="0008697E"/>
    <w:rsid w:val="00086B91"/>
    <w:rsid w:val="000870F5"/>
    <w:rsid w:val="00087387"/>
    <w:rsid w:val="000874EF"/>
    <w:rsid w:val="000878CF"/>
    <w:rsid w:val="00087C71"/>
    <w:rsid w:val="00087D4D"/>
    <w:rsid w:val="00087FBC"/>
    <w:rsid w:val="0009018A"/>
    <w:rsid w:val="00090346"/>
    <w:rsid w:val="000907A6"/>
    <w:rsid w:val="00090919"/>
    <w:rsid w:val="00090C33"/>
    <w:rsid w:val="00090D62"/>
    <w:rsid w:val="00090D87"/>
    <w:rsid w:val="000913B3"/>
    <w:rsid w:val="00091793"/>
    <w:rsid w:val="0009213D"/>
    <w:rsid w:val="00092A7B"/>
    <w:rsid w:val="0009329C"/>
    <w:rsid w:val="00093804"/>
    <w:rsid w:val="0009385F"/>
    <w:rsid w:val="000938E3"/>
    <w:rsid w:val="00093A9C"/>
    <w:rsid w:val="00093B0A"/>
    <w:rsid w:val="00093C26"/>
    <w:rsid w:val="00093C3F"/>
    <w:rsid w:val="00094164"/>
    <w:rsid w:val="00094789"/>
    <w:rsid w:val="00094833"/>
    <w:rsid w:val="00094899"/>
    <w:rsid w:val="00094FEA"/>
    <w:rsid w:val="000950C2"/>
    <w:rsid w:val="00095188"/>
    <w:rsid w:val="00095258"/>
    <w:rsid w:val="00095B4C"/>
    <w:rsid w:val="00096765"/>
    <w:rsid w:val="00096873"/>
    <w:rsid w:val="00096897"/>
    <w:rsid w:val="00096AE2"/>
    <w:rsid w:val="00096DF1"/>
    <w:rsid w:val="00096F8B"/>
    <w:rsid w:val="0009788C"/>
    <w:rsid w:val="000A0110"/>
    <w:rsid w:val="000A0440"/>
    <w:rsid w:val="000A0BD5"/>
    <w:rsid w:val="000A144A"/>
    <w:rsid w:val="000A1C8C"/>
    <w:rsid w:val="000A2065"/>
    <w:rsid w:val="000A283F"/>
    <w:rsid w:val="000A316E"/>
    <w:rsid w:val="000A317D"/>
    <w:rsid w:val="000A3458"/>
    <w:rsid w:val="000A361B"/>
    <w:rsid w:val="000A3BA4"/>
    <w:rsid w:val="000A3E2B"/>
    <w:rsid w:val="000A3EF3"/>
    <w:rsid w:val="000A4179"/>
    <w:rsid w:val="000A4C8A"/>
    <w:rsid w:val="000A4CB2"/>
    <w:rsid w:val="000A568C"/>
    <w:rsid w:val="000A5B4D"/>
    <w:rsid w:val="000A6001"/>
    <w:rsid w:val="000A60C6"/>
    <w:rsid w:val="000A719B"/>
    <w:rsid w:val="000A791A"/>
    <w:rsid w:val="000A7D05"/>
    <w:rsid w:val="000A7F90"/>
    <w:rsid w:val="000B014D"/>
    <w:rsid w:val="000B0C37"/>
    <w:rsid w:val="000B0D03"/>
    <w:rsid w:val="000B13EC"/>
    <w:rsid w:val="000B145E"/>
    <w:rsid w:val="000B1475"/>
    <w:rsid w:val="000B1EA9"/>
    <w:rsid w:val="000B2AB5"/>
    <w:rsid w:val="000B3A43"/>
    <w:rsid w:val="000B45F1"/>
    <w:rsid w:val="000B5527"/>
    <w:rsid w:val="000B5ABF"/>
    <w:rsid w:val="000B5E70"/>
    <w:rsid w:val="000B666C"/>
    <w:rsid w:val="000B67F4"/>
    <w:rsid w:val="000B6B3D"/>
    <w:rsid w:val="000B7179"/>
    <w:rsid w:val="000B767E"/>
    <w:rsid w:val="000B7ABB"/>
    <w:rsid w:val="000C0187"/>
    <w:rsid w:val="000C0344"/>
    <w:rsid w:val="000C0E0D"/>
    <w:rsid w:val="000C123E"/>
    <w:rsid w:val="000C13F1"/>
    <w:rsid w:val="000C205C"/>
    <w:rsid w:val="000C228A"/>
    <w:rsid w:val="000C2363"/>
    <w:rsid w:val="000C23C4"/>
    <w:rsid w:val="000C2E29"/>
    <w:rsid w:val="000C33C8"/>
    <w:rsid w:val="000C35C6"/>
    <w:rsid w:val="000C36A1"/>
    <w:rsid w:val="000C3967"/>
    <w:rsid w:val="000C3D3C"/>
    <w:rsid w:val="000C41EE"/>
    <w:rsid w:val="000C436D"/>
    <w:rsid w:val="000C460F"/>
    <w:rsid w:val="000C49C7"/>
    <w:rsid w:val="000C49F1"/>
    <w:rsid w:val="000C4C0E"/>
    <w:rsid w:val="000C52B3"/>
    <w:rsid w:val="000C5552"/>
    <w:rsid w:val="000C5C52"/>
    <w:rsid w:val="000C6538"/>
    <w:rsid w:val="000C6B1C"/>
    <w:rsid w:val="000C6DF6"/>
    <w:rsid w:val="000C6E53"/>
    <w:rsid w:val="000C6FBA"/>
    <w:rsid w:val="000C7487"/>
    <w:rsid w:val="000C75A5"/>
    <w:rsid w:val="000C76A1"/>
    <w:rsid w:val="000C7C33"/>
    <w:rsid w:val="000C7CC6"/>
    <w:rsid w:val="000C7EC2"/>
    <w:rsid w:val="000C7FA6"/>
    <w:rsid w:val="000D0159"/>
    <w:rsid w:val="000D0241"/>
    <w:rsid w:val="000D0348"/>
    <w:rsid w:val="000D049C"/>
    <w:rsid w:val="000D066B"/>
    <w:rsid w:val="000D099D"/>
    <w:rsid w:val="000D1144"/>
    <w:rsid w:val="000D124C"/>
    <w:rsid w:val="000D13B6"/>
    <w:rsid w:val="000D2199"/>
    <w:rsid w:val="000D265B"/>
    <w:rsid w:val="000D2DB5"/>
    <w:rsid w:val="000D2E64"/>
    <w:rsid w:val="000D2FA2"/>
    <w:rsid w:val="000D3025"/>
    <w:rsid w:val="000D30D3"/>
    <w:rsid w:val="000D34BA"/>
    <w:rsid w:val="000D3992"/>
    <w:rsid w:val="000D421D"/>
    <w:rsid w:val="000D4990"/>
    <w:rsid w:val="000D58A5"/>
    <w:rsid w:val="000D5AB0"/>
    <w:rsid w:val="000D6055"/>
    <w:rsid w:val="000D60C5"/>
    <w:rsid w:val="000D67E8"/>
    <w:rsid w:val="000D6B88"/>
    <w:rsid w:val="000D6C83"/>
    <w:rsid w:val="000D6D2A"/>
    <w:rsid w:val="000D6F53"/>
    <w:rsid w:val="000D7706"/>
    <w:rsid w:val="000D7E5E"/>
    <w:rsid w:val="000D7FFC"/>
    <w:rsid w:val="000E070C"/>
    <w:rsid w:val="000E0B90"/>
    <w:rsid w:val="000E0BD1"/>
    <w:rsid w:val="000E0CAA"/>
    <w:rsid w:val="000E0CDF"/>
    <w:rsid w:val="000E0FAA"/>
    <w:rsid w:val="000E13F0"/>
    <w:rsid w:val="000E31CB"/>
    <w:rsid w:val="000E44AD"/>
    <w:rsid w:val="000E4547"/>
    <w:rsid w:val="000E4635"/>
    <w:rsid w:val="000E52C1"/>
    <w:rsid w:val="000E57B7"/>
    <w:rsid w:val="000E616C"/>
    <w:rsid w:val="000E7A79"/>
    <w:rsid w:val="000E7BD5"/>
    <w:rsid w:val="000E7D7E"/>
    <w:rsid w:val="000F053D"/>
    <w:rsid w:val="000F05B8"/>
    <w:rsid w:val="000F11DF"/>
    <w:rsid w:val="000F12C9"/>
    <w:rsid w:val="000F13EA"/>
    <w:rsid w:val="000F1558"/>
    <w:rsid w:val="000F1DC7"/>
    <w:rsid w:val="000F24D1"/>
    <w:rsid w:val="000F2643"/>
    <w:rsid w:val="000F277D"/>
    <w:rsid w:val="000F337C"/>
    <w:rsid w:val="000F3398"/>
    <w:rsid w:val="000F3822"/>
    <w:rsid w:val="000F3B50"/>
    <w:rsid w:val="000F40D0"/>
    <w:rsid w:val="000F43E1"/>
    <w:rsid w:val="000F48FD"/>
    <w:rsid w:val="000F5A86"/>
    <w:rsid w:val="000F5ACE"/>
    <w:rsid w:val="000F62F4"/>
    <w:rsid w:val="000F6697"/>
    <w:rsid w:val="000F67A6"/>
    <w:rsid w:val="000F6B60"/>
    <w:rsid w:val="000F7082"/>
    <w:rsid w:val="000F79E1"/>
    <w:rsid w:val="000F7F7E"/>
    <w:rsid w:val="00100730"/>
    <w:rsid w:val="00100B22"/>
    <w:rsid w:val="00101870"/>
    <w:rsid w:val="001018BA"/>
    <w:rsid w:val="00101EDD"/>
    <w:rsid w:val="00102531"/>
    <w:rsid w:val="0010350B"/>
    <w:rsid w:val="001040E7"/>
    <w:rsid w:val="001046C8"/>
    <w:rsid w:val="0010497E"/>
    <w:rsid w:val="001052F1"/>
    <w:rsid w:val="00105407"/>
    <w:rsid w:val="00105A6C"/>
    <w:rsid w:val="001062C3"/>
    <w:rsid w:val="001062DC"/>
    <w:rsid w:val="00106CA3"/>
    <w:rsid w:val="00107DC9"/>
    <w:rsid w:val="0011066C"/>
    <w:rsid w:val="0011073F"/>
    <w:rsid w:val="00110C3B"/>
    <w:rsid w:val="001114D1"/>
    <w:rsid w:val="001115C0"/>
    <w:rsid w:val="001118D5"/>
    <w:rsid w:val="00111938"/>
    <w:rsid w:val="00111BDB"/>
    <w:rsid w:val="00111CB9"/>
    <w:rsid w:val="001120A3"/>
    <w:rsid w:val="00112385"/>
    <w:rsid w:val="00112E00"/>
    <w:rsid w:val="00113048"/>
    <w:rsid w:val="00113052"/>
    <w:rsid w:val="00113A8F"/>
    <w:rsid w:val="00114440"/>
    <w:rsid w:val="001145CF"/>
    <w:rsid w:val="00114FB8"/>
    <w:rsid w:val="001156DB"/>
    <w:rsid w:val="00115E2C"/>
    <w:rsid w:val="00117285"/>
    <w:rsid w:val="00117E0D"/>
    <w:rsid w:val="00117EC5"/>
    <w:rsid w:val="001200C7"/>
    <w:rsid w:val="0012065E"/>
    <w:rsid w:val="00121046"/>
    <w:rsid w:val="001210CB"/>
    <w:rsid w:val="0012117A"/>
    <w:rsid w:val="001212E2"/>
    <w:rsid w:val="00121440"/>
    <w:rsid w:val="00121D36"/>
    <w:rsid w:val="00122340"/>
    <w:rsid w:val="0012275C"/>
    <w:rsid w:val="00122D09"/>
    <w:rsid w:val="001231F7"/>
    <w:rsid w:val="001237D8"/>
    <w:rsid w:val="00123B53"/>
    <w:rsid w:val="00123FA6"/>
    <w:rsid w:val="00123FAC"/>
    <w:rsid w:val="00123FB9"/>
    <w:rsid w:val="00124043"/>
    <w:rsid w:val="001243E4"/>
    <w:rsid w:val="001247E3"/>
    <w:rsid w:val="0012486A"/>
    <w:rsid w:val="00124DA8"/>
    <w:rsid w:val="00125A5A"/>
    <w:rsid w:val="0012625A"/>
    <w:rsid w:val="00126712"/>
    <w:rsid w:val="00126F63"/>
    <w:rsid w:val="00126F73"/>
    <w:rsid w:val="00127461"/>
    <w:rsid w:val="00127547"/>
    <w:rsid w:val="001277DC"/>
    <w:rsid w:val="00127C6C"/>
    <w:rsid w:val="00127F4C"/>
    <w:rsid w:val="00127FB3"/>
    <w:rsid w:val="001302A7"/>
    <w:rsid w:val="001302BC"/>
    <w:rsid w:val="00130AD9"/>
    <w:rsid w:val="00130B73"/>
    <w:rsid w:val="00130C3C"/>
    <w:rsid w:val="00130C74"/>
    <w:rsid w:val="00131823"/>
    <w:rsid w:val="00131983"/>
    <w:rsid w:val="00131BF5"/>
    <w:rsid w:val="0013229A"/>
    <w:rsid w:val="001322CD"/>
    <w:rsid w:val="001322D1"/>
    <w:rsid w:val="0013259B"/>
    <w:rsid w:val="001326C5"/>
    <w:rsid w:val="00132771"/>
    <w:rsid w:val="00132BFE"/>
    <w:rsid w:val="0013346B"/>
    <w:rsid w:val="00134193"/>
    <w:rsid w:val="00134265"/>
    <w:rsid w:val="001349A0"/>
    <w:rsid w:val="00134C73"/>
    <w:rsid w:val="00135350"/>
    <w:rsid w:val="00135352"/>
    <w:rsid w:val="00135606"/>
    <w:rsid w:val="001365A9"/>
    <w:rsid w:val="00136EA5"/>
    <w:rsid w:val="001370F0"/>
    <w:rsid w:val="0013747D"/>
    <w:rsid w:val="00137EEB"/>
    <w:rsid w:val="00140292"/>
    <w:rsid w:val="00140428"/>
    <w:rsid w:val="00140676"/>
    <w:rsid w:val="0014074D"/>
    <w:rsid w:val="00141C2E"/>
    <w:rsid w:val="00141FD8"/>
    <w:rsid w:val="00142422"/>
    <w:rsid w:val="00142436"/>
    <w:rsid w:val="00142D3A"/>
    <w:rsid w:val="00143197"/>
    <w:rsid w:val="001434DE"/>
    <w:rsid w:val="001436EC"/>
    <w:rsid w:val="001444EA"/>
    <w:rsid w:val="001445AD"/>
    <w:rsid w:val="0014487A"/>
    <w:rsid w:val="00144B9A"/>
    <w:rsid w:val="00144D1D"/>
    <w:rsid w:val="0014515E"/>
    <w:rsid w:val="001451B1"/>
    <w:rsid w:val="0014538B"/>
    <w:rsid w:val="00145F86"/>
    <w:rsid w:val="001462E4"/>
    <w:rsid w:val="001466A8"/>
    <w:rsid w:val="00146F5D"/>
    <w:rsid w:val="00147253"/>
    <w:rsid w:val="001477E7"/>
    <w:rsid w:val="00147AD0"/>
    <w:rsid w:val="00147CE6"/>
    <w:rsid w:val="00147DF6"/>
    <w:rsid w:val="00147EC3"/>
    <w:rsid w:val="00147F5B"/>
    <w:rsid w:val="00150EDF"/>
    <w:rsid w:val="001515B5"/>
    <w:rsid w:val="00151937"/>
    <w:rsid w:val="001520C6"/>
    <w:rsid w:val="00152AFF"/>
    <w:rsid w:val="001533EE"/>
    <w:rsid w:val="001533FC"/>
    <w:rsid w:val="00153C4D"/>
    <w:rsid w:val="00153D1D"/>
    <w:rsid w:val="00154000"/>
    <w:rsid w:val="00154088"/>
    <w:rsid w:val="0015493D"/>
    <w:rsid w:val="00154AC1"/>
    <w:rsid w:val="00155936"/>
    <w:rsid w:val="00155E24"/>
    <w:rsid w:val="00156C0D"/>
    <w:rsid w:val="001570D7"/>
    <w:rsid w:val="001572AC"/>
    <w:rsid w:val="001578EF"/>
    <w:rsid w:val="00157A96"/>
    <w:rsid w:val="00157B01"/>
    <w:rsid w:val="0016051A"/>
    <w:rsid w:val="0016063B"/>
    <w:rsid w:val="00160A40"/>
    <w:rsid w:val="0016155F"/>
    <w:rsid w:val="001616A1"/>
    <w:rsid w:val="00162233"/>
    <w:rsid w:val="001625AC"/>
    <w:rsid w:val="001628A7"/>
    <w:rsid w:val="00162A99"/>
    <w:rsid w:val="00162D92"/>
    <w:rsid w:val="0016346C"/>
    <w:rsid w:val="00163840"/>
    <w:rsid w:val="00163B3A"/>
    <w:rsid w:val="00163F1C"/>
    <w:rsid w:val="001645A3"/>
    <w:rsid w:val="001645A6"/>
    <w:rsid w:val="00164726"/>
    <w:rsid w:val="00164C29"/>
    <w:rsid w:val="001656AE"/>
    <w:rsid w:val="001659E1"/>
    <w:rsid w:val="00165C58"/>
    <w:rsid w:val="00166812"/>
    <w:rsid w:val="00166D30"/>
    <w:rsid w:val="00166EB4"/>
    <w:rsid w:val="00167823"/>
    <w:rsid w:val="00167B4B"/>
    <w:rsid w:val="00170222"/>
    <w:rsid w:val="001712B3"/>
    <w:rsid w:val="0017174C"/>
    <w:rsid w:val="00171837"/>
    <w:rsid w:val="001718F5"/>
    <w:rsid w:val="00171BDF"/>
    <w:rsid w:val="00171C0B"/>
    <w:rsid w:val="00171CDA"/>
    <w:rsid w:val="00171E20"/>
    <w:rsid w:val="00171EA5"/>
    <w:rsid w:val="001722ED"/>
    <w:rsid w:val="00172307"/>
    <w:rsid w:val="0017232A"/>
    <w:rsid w:val="00172676"/>
    <w:rsid w:val="00172881"/>
    <w:rsid w:val="00172BA9"/>
    <w:rsid w:val="00172D46"/>
    <w:rsid w:val="00172F72"/>
    <w:rsid w:val="00173530"/>
    <w:rsid w:val="00173ED3"/>
    <w:rsid w:val="001741CD"/>
    <w:rsid w:val="00174F96"/>
    <w:rsid w:val="001753D5"/>
    <w:rsid w:val="001754A7"/>
    <w:rsid w:val="00175982"/>
    <w:rsid w:val="00175B8C"/>
    <w:rsid w:val="00175C16"/>
    <w:rsid w:val="00176176"/>
    <w:rsid w:val="0017631C"/>
    <w:rsid w:val="00176A9B"/>
    <w:rsid w:val="00176AE7"/>
    <w:rsid w:val="00176D8B"/>
    <w:rsid w:val="00177014"/>
    <w:rsid w:val="0017767B"/>
    <w:rsid w:val="0018034F"/>
    <w:rsid w:val="00180441"/>
    <w:rsid w:val="00180A96"/>
    <w:rsid w:val="00180C82"/>
    <w:rsid w:val="00180E55"/>
    <w:rsid w:val="00180F91"/>
    <w:rsid w:val="001810A5"/>
    <w:rsid w:val="0018135F"/>
    <w:rsid w:val="0018187F"/>
    <w:rsid w:val="00181E30"/>
    <w:rsid w:val="00182289"/>
    <w:rsid w:val="001822EB"/>
    <w:rsid w:val="00182C6D"/>
    <w:rsid w:val="001832FD"/>
    <w:rsid w:val="0018352D"/>
    <w:rsid w:val="001839EA"/>
    <w:rsid w:val="00183F32"/>
    <w:rsid w:val="00183F52"/>
    <w:rsid w:val="001840A7"/>
    <w:rsid w:val="001841D0"/>
    <w:rsid w:val="00184891"/>
    <w:rsid w:val="00184A91"/>
    <w:rsid w:val="00184DB8"/>
    <w:rsid w:val="00185829"/>
    <w:rsid w:val="00185D14"/>
    <w:rsid w:val="00185F3C"/>
    <w:rsid w:val="00185FD1"/>
    <w:rsid w:val="00186702"/>
    <w:rsid w:val="00186A23"/>
    <w:rsid w:val="0018703F"/>
    <w:rsid w:val="001878B6"/>
    <w:rsid w:val="00187A0B"/>
    <w:rsid w:val="001904C2"/>
    <w:rsid w:val="00190511"/>
    <w:rsid w:val="0019101D"/>
    <w:rsid w:val="001918BB"/>
    <w:rsid w:val="00191AFD"/>
    <w:rsid w:val="00191ED7"/>
    <w:rsid w:val="0019200F"/>
    <w:rsid w:val="00192147"/>
    <w:rsid w:val="001921D2"/>
    <w:rsid w:val="001927C2"/>
    <w:rsid w:val="0019291D"/>
    <w:rsid w:val="001929D6"/>
    <w:rsid w:val="00192FAA"/>
    <w:rsid w:val="00193221"/>
    <w:rsid w:val="00193928"/>
    <w:rsid w:val="00193F1B"/>
    <w:rsid w:val="0019486C"/>
    <w:rsid w:val="00194A1C"/>
    <w:rsid w:val="00194A38"/>
    <w:rsid w:val="00194A9E"/>
    <w:rsid w:val="00194B3A"/>
    <w:rsid w:val="00194F65"/>
    <w:rsid w:val="00196C65"/>
    <w:rsid w:val="001975F0"/>
    <w:rsid w:val="00197AB6"/>
    <w:rsid w:val="00197DC5"/>
    <w:rsid w:val="001A0076"/>
    <w:rsid w:val="001A053E"/>
    <w:rsid w:val="001A0759"/>
    <w:rsid w:val="001A12EF"/>
    <w:rsid w:val="001A1447"/>
    <w:rsid w:val="001A1483"/>
    <w:rsid w:val="001A1669"/>
    <w:rsid w:val="001A1754"/>
    <w:rsid w:val="001A1CFF"/>
    <w:rsid w:val="001A2C9D"/>
    <w:rsid w:val="001A2DB2"/>
    <w:rsid w:val="001A3079"/>
    <w:rsid w:val="001A355E"/>
    <w:rsid w:val="001A3B13"/>
    <w:rsid w:val="001A3BCB"/>
    <w:rsid w:val="001A43A7"/>
    <w:rsid w:val="001A477F"/>
    <w:rsid w:val="001A4A3B"/>
    <w:rsid w:val="001A4D31"/>
    <w:rsid w:val="001A4EB3"/>
    <w:rsid w:val="001A5228"/>
    <w:rsid w:val="001A5CA5"/>
    <w:rsid w:val="001A64DC"/>
    <w:rsid w:val="001A7034"/>
    <w:rsid w:val="001A7221"/>
    <w:rsid w:val="001A745A"/>
    <w:rsid w:val="001A7B7C"/>
    <w:rsid w:val="001A7B7E"/>
    <w:rsid w:val="001B0827"/>
    <w:rsid w:val="001B0832"/>
    <w:rsid w:val="001B0C16"/>
    <w:rsid w:val="001B1163"/>
    <w:rsid w:val="001B11B5"/>
    <w:rsid w:val="001B152F"/>
    <w:rsid w:val="001B161F"/>
    <w:rsid w:val="001B16BE"/>
    <w:rsid w:val="001B1DF2"/>
    <w:rsid w:val="001B1E34"/>
    <w:rsid w:val="001B2968"/>
    <w:rsid w:val="001B31EB"/>
    <w:rsid w:val="001B32BE"/>
    <w:rsid w:val="001B3494"/>
    <w:rsid w:val="001B39A0"/>
    <w:rsid w:val="001B4233"/>
    <w:rsid w:val="001B47EA"/>
    <w:rsid w:val="001B4902"/>
    <w:rsid w:val="001B498D"/>
    <w:rsid w:val="001B4B80"/>
    <w:rsid w:val="001B55D9"/>
    <w:rsid w:val="001B5875"/>
    <w:rsid w:val="001B5B6A"/>
    <w:rsid w:val="001B6903"/>
    <w:rsid w:val="001B6FA1"/>
    <w:rsid w:val="001B7112"/>
    <w:rsid w:val="001B71F8"/>
    <w:rsid w:val="001B7425"/>
    <w:rsid w:val="001B7BB6"/>
    <w:rsid w:val="001B7C71"/>
    <w:rsid w:val="001B7DC8"/>
    <w:rsid w:val="001C02E5"/>
    <w:rsid w:val="001C03D6"/>
    <w:rsid w:val="001C0508"/>
    <w:rsid w:val="001C0901"/>
    <w:rsid w:val="001C0A08"/>
    <w:rsid w:val="001C0A14"/>
    <w:rsid w:val="001C0D96"/>
    <w:rsid w:val="001C19A8"/>
    <w:rsid w:val="001C1B14"/>
    <w:rsid w:val="001C1FC3"/>
    <w:rsid w:val="001C2225"/>
    <w:rsid w:val="001C22BE"/>
    <w:rsid w:val="001C234D"/>
    <w:rsid w:val="001C2A59"/>
    <w:rsid w:val="001C3108"/>
    <w:rsid w:val="001C3835"/>
    <w:rsid w:val="001C3A7C"/>
    <w:rsid w:val="001C3BB2"/>
    <w:rsid w:val="001C3D9A"/>
    <w:rsid w:val="001C4040"/>
    <w:rsid w:val="001C4070"/>
    <w:rsid w:val="001C59A7"/>
    <w:rsid w:val="001C5AD5"/>
    <w:rsid w:val="001C61F2"/>
    <w:rsid w:val="001C7497"/>
    <w:rsid w:val="001C7B85"/>
    <w:rsid w:val="001C7C79"/>
    <w:rsid w:val="001C7ED3"/>
    <w:rsid w:val="001D0211"/>
    <w:rsid w:val="001D03C4"/>
    <w:rsid w:val="001D16BF"/>
    <w:rsid w:val="001D1D3F"/>
    <w:rsid w:val="001D202D"/>
    <w:rsid w:val="001D20DF"/>
    <w:rsid w:val="001D21E8"/>
    <w:rsid w:val="001D2EE7"/>
    <w:rsid w:val="001D307B"/>
    <w:rsid w:val="001D3227"/>
    <w:rsid w:val="001D394B"/>
    <w:rsid w:val="001D3C38"/>
    <w:rsid w:val="001D41AC"/>
    <w:rsid w:val="001D457C"/>
    <w:rsid w:val="001D4B65"/>
    <w:rsid w:val="001D4CAF"/>
    <w:rsid w:val="001D51DC"/>
    <w:rsid w:val="001D53EA"/>
    <w:rsid w:val="001D5C9C"/>
    <w:rsid w:val="001D5E7D"/>
    <w:rsid w:val="001D5FF6"/>
    <w:rsid w:val="001D615B"/>
    <w:rsid w:val="001D6280"/>
    <w:rsid w:val="001D664C"/>
    <w:rsid w:val="001D6AD2"/>
    <w:rsid w:val="001D6D09"/>
    <w:rsid w:val="001D7182"/>
    <w:rsid w:val="001D74A5"/>
    <w:rsid w:val="001E0880"/>
    <w:rsid w:val="001E13B1"/>
    <w:rsid w:val="001E1681"/>
    <w:rsid w:val="001E1DDD"/>
    <w:rsid w:val="001E2613"/>
    <w:rsid w:val="001E26E9"/>
    <w:rsid w:val="001E2991"/>
    <w:rsid w:val="001E29C6"/>
    <w:rsid w:val="001E2AD5"/>
    <w:rsid w:val="001E35E8"/>
    <w:rsid w:val="001E3AD9"/>
    <w:rsid w:val="001E47C9"/>
    <w:rsid w:val="001E4A29"/>
    <w:rsid w:val="001E4AE1"/>
    <w:rsid w:val="001E504C"/>
    <w:rsid w:val="001E5431"/>
    <w:rsid w:val="001E5643"/>
    <w:rsid w:val="001E5954"/>
    <w:rsid w:val="001E5CA3"/>
    <w:rsid w:val="001E5DF8"/>
    <w:rsid w:val="001E6224"/>
    <w:rsid w:val="001E63C4"/>
    <w:rsid w:val="001E793F"/>
    <w:rsid w:val="001E797C"/>
    <w:rsid w:val="001E7994"/>
    <w:rsid w:val="001E7AC1"/>
    <w:rsid w:val="001E7BA2"/>
    <w:rsid w:val="001E7F60"/>
    <w:rsid w:val="001F0479"/>
    <w:rsid w:val="001F06F1"/>
    <w:rsid w:val="001F0933"/>
    <w:rsid w:val="001F11F3"/>
    <w:rsid w:val="001F1C45"/>
    <w:rsid w:val="001F1CB7"/>
    <w:rsid w:val="001F1D6B"/>
    <w:rsid w:val="001F23A1"/>
    <w:rsid w:val="001F28FF"/>
    <w:rsid w:val="001F2F61"/>
    <w:rsid w:val="001F30B9"/>
    <w:rsid w:val="001F32C5"/>
    <w:rsid w:val="001F3457"/>
    <w:rsid w:val="001F34FF"/>
    <w:rsid w:val="001F39D5"/>
    <w:rsid w:val="001F3AF6"/>
    <w:rsid w:val="001F3DCB"/>
    <w:rsid w:val="001F49D1"/>
    <w:rsid w:val="001F5BEA"/>
    <w:rsid w:val="001F6569"/>
    <w:rsid w:val="001F67C4"/>
    <w:rsid w:val="001F779E"/>
    <w:rsid w:val="001F7A83"/>
    <w:rsid w:val="001F7B17"/>
    <w:rsid w:val="00200589"/>
    <w:rsid w:val="0020059C"/>
    <w:rsid w:val="002011E8"/>
    <w:rsid w:val="00201648"/>
    <w:rsid w:val="002026CB"/>
    <w:rsid w:val="00202A85"/>
    <w:rsid w:val="00202ED9"/>
    <w:rsid w:val="00202F46"/>
    <w:rsid w:val="00202F6A"/>
    <w:rsid w:val="00202FEC"/>
    <w:rsid w:val="0020357D"/>
    <w:rsid w:val="00203A18"/>
    <w:rsid w:val="00204B37"/>
    <w:rsid w:val="00204B55"/>
    <w:rsid w:val="00204FC6"/>
    <w:rsid w:val="00205E99"/>
    <w:rsid w:val="00206182"/>
    <w:rsid w:val="002076D7"/>
    <w:rsid w:val="0020782B"/>
    <w:rsid w:val="00207F07"/>
    <w:rsid w:val="002100AD"/>
    <w:rsid w:val="002100B7"/>
    <w:rsid w:val="002103DB"/>
    <w:rsid w:val="0021055E"/>
    <w:rsid w:val="0021115C"/>
    <w:rsid w:val="0021144D"/>
    <w:rsid w:val="002121B5"/>
    <w:rsid w:val="00212564"/>
    <w:rsid w:val="002125A1"/>
    <w:rsid w:val="002126E1"/>
    <w:rsid w:val="00212A14"/>
    <w:rsid w:val="00212B1C"/>
    <w:rsid w:val="00212EBD"/>
    <w:rsid w:val="00212FF7"/>
    <w:rsid w:val="00213036"/>
    <w:rsid w:val="00213790"/>
    <w:rsid w:val="00213F2D"/>
    <w:rsid w:val="00214299"/>
    <w:rsid w:val="0021478A"/>
    <w:rsid w:val="00214C06"/>
    <w:rsid w:val="00214F1B"/>
    <w:rsid w:val="00215719"/>
    <w:rsid w:val="00215919"/>
    <w:rsid w:val="00215F75"/>
    <w:rsid w:val="00216B48"/>
    <w:rsid w:val="00217460"/>
    <w:rsid w:val="0021776D"/>
    <w:rsid w:val="00217AEA"/>
    <w:rsid w:val="00217F1B"/>
    <w:rsid w:val="0022088E"/>
    <w:rsid w:val="00220BBB"/>
    <w:rsid w:val="00221079"/>
    <w:rsid w:val="00221209"/>
    <w:rsid w:val="00221215"/>
    <w:rsid w:val="00221A7E"/>
    <w:rsid w:val="00221F82"/>
    <w:rsid w:val="00222B2F"/>
    <w:rsid w:val="00222D38"/>
    <w:rsid w:val="00223C66"/>
    <w:rsid w:val="00223EDB"/>
    <w:rsid w:val="00224249"/>
    <w:rsid w:val="0022454D"/>
    <w:rsid w:val="00224B8B"/>
    <w:rsid w:val="00224C4B"/>
    <w:rsid w:val="00224C4D"/>
    <w:rsid w:val="00224E9E"/>
    <w:rsid w:val="002250E4"/>
    <w:rsid w:val="002250F7"/>
    <w:rsid w:val="002257A8"/>
    <w:rsid w:val="00226074"/>
    <w:rsid w:val="00226290"/>
    <w:rsid w:val="00226A21"/>
    <w:rsid w:val="00226BEE"/>
    <w:rsid w:val="00226FDE"/>
    <w:rsid w:val="0022716F"/>
    <w:rsid w:val="002277AD"/>
    <w:rsid w:val="00227C65"/>
    <w:rsid w:val="00230074"/>
    <w:rsid w:val="0023085E"/>
    <w:rsid w:val="00230B24"/>
    <w:rsid w:val="002315FE"/>
    <w:rsid w:val="002318A1"/>
    <w:rsid w:val="00231959"/>
    <w:rsid w:val="00231961"/>
    <w:rsid w:val="00231FB2"/>
    <w:rsid w:val="002320C3"/>
    <w:rsid w:val="002321E2"/>
    <w:rsid w:val="002322EB"/>
    <w:rsid w:val="00232956"/>
    <w:rsid w:val="00232C69"/>
    <w:rsid w:val="00232F6D"/>
    <w:rsid w:val="00232FF8"/>
    <w:rsid w:val="00233B06"/>
    <w:rsid w:val="00233B2A"/>
    <w:rsid w:val="00233E38"/>
    <w:rsid w:val="00234398"/>
    <w:rsid w:val="002344DE"/>
    <w:rsid w:val="00234E80"/>
    <w:rsid w:val="00234F67"/>
    <w:rsid w:val="002350D6"/>
    <w:rsid w:val="0023511E"/>
    <w:rsid w:val="002355DE"/>
    <w:rsid w:val="0023563C"/>
    <w:rsid w:val="00235834"/>
    <w:rsid w:val="002359C6"/>
    <w:rsid w:val="00235A36"/>
    <w:rsid w:val="002360EE"/>
    <w:rsid w:val="00236151"/>
    <w:rsid w:val="00236217"/>
    <w:rsid w:val="00236431"/>
    <w:rsid w:val="002364C2"/>
    <w:rsid w:val="00237662"/>
    <w:rsid w:val="002379B2"/>
    <w:rsid w:val="00237E27"/>
    <w:rsid w:val="002408B9"/>
    <w:rsid w:val="002409D3"/>
    <w:rsid w:val="00240AA9"/>
    <w:rsid w:val="0024109A"/>
    <w:rsid w:val="00242392"/>
    <w:rsid w:val="00242603"/>
    <w:rsid w:val="00243519"/>
    <w:rsid w:val="002438B9"/>
    <w:rsid w:val="00244987"/>
    <w:rsid w:val="00244A25"/>
    <w:rsid w:val="00244A70"/>
    <w:rsid w:val="00245E8F"/>
    <w:rsid w:val="00246525"/>
    <w:rsid w:val="00246B94"/>
    <w:rsid w:val="00246EE6"/>
    <w:rsid w:val="00247814"/>
    <w:rsid w:val="00250037"/>
    <w:rsid w:val="002500ED"/>
    <w:rsid w:val="002501A7"/>
    <w:rsid w:val="0025034C"/>
    <w:rsid w:val="002507B2"/>
    <w:rsid w:val="00250BBC"/>
    <w:rsid w:val="00251060"/>
    <w:rsid w:val="00251211"/>
    <w:rsid w:val="00251417"/>
    <w:rsid w:val="0025141C"/>
    <w:rsid w:val="00251810"/>
    <w:rsid w:val="002519C1"/>
    <w:rsid w:val="002528C4"/>
    <w:rsid w:val="00252D76"/>
    <w:rsid w:val="00253342"/>
    <w:rsid w:val="0025342F"/>
    <w:rsid w:val="00253680"/>
    <w:rsid w:val="00253B31"/>
    <w:rsid w:val="00253CA8"/>
    <w:rsid w:val="0025465B"/>
    <w:rsid w:val="00255081"/>
    <w:rsid w:val="00255288"/>
    <w:rsid w:val="0025557E"/>
    <w:rsid w:val="002559C4"/>
    <w:rsid w:val="00255D2A"/>
    <w:rsid w:val="00255F6A"/>
    <w:rsid w:val="00256069"/>
    <w:rsid w:val="002561B2"/>
    <w:rsid w:val="00256292"/>
    <w:rsid w:val="00256500"/>
    <w:rsid w:val="00256606"/>
    <w:rsid w:val="002567C8"/>
    <w:rsid w:val="002570A5"/>
    <w:rsid w:val="00257177"/>
    <w:rsid w:val="00257A33"/>
    <w:rsid w:val="00257B12"/>
    <w:rsid w:val="00257D51"/>
    <w:rsid w:val="00257DEE"/>
    <w:rsid w:val="002605BC"/>
    <w:rsid w:val="002605C4"/>
    <w:rsid w:val="00260BA6"/>
    <w:rsid w:val="00260BE1"/>
    <w:rsid w:val="002611AC"/>
    <w:rsid w:val="0026129C"/>
    <w:rsid w:val="00261325"/>
    <w:rsid w:val="00261878"/>
    <w:rsid w:val="00262117"/>
    <w:rsid w:val="00262254"/>
    <w:rsid w:val="002628A4"/>
    <w:rsid w:val="00262CA4"/>
    <w:rsid w:val="00262E0E"/>
    <w:rsid w:val="002635E2"/>
    <w:rsid w:val="0026374E"/>
    <w:rsid w:val="00263847"/>
    <w:rsid w:val="00263B14"/>
    <w:rsid w:val="00263B73"/>
    <w:rsid w:val="00263E3C"/>
    <w:rsid w:val="00263F4A"/>
    <w:rsid w:val="002644F3"/>
    <w:rsid w:val="00264E7E"/>
    <w:rsid w:val="00265877"/>
    <w:rsid w:val="002658A3"/>
    <w:rsid w:val="00265A2E"/>
    <w:rsid w:val="00265BD7"/>
    <w:rsid w:val="00265D9E"/>
    <w:rsid w:val="00265E04"/>
    <w:rsid w:val="00266360"/>
    <w:rsid w:val="002665B6"/>
    <w:rsid w:val="002668A0"/>
    <w:rsid w:val="00266FFD"/>
    <w:rsid w:val="002677DD"/>
    <w:rsid w:val="00267874"/>
    <w:rsid w:val="00267C9E"/>
    <w:rsid w:val="00270050"/>
    <w:rsid w:val="0027012B"/>
    <w:rsid w:val="00270163"/>
    <w:rsid w:val="0027052B"/>
    <w:rsid w:val="00270545"/>
    <w:rsid w:val="002707FA"/>
    <w:rsid w:val="002712D8"/>
    <w:rsid w:val="00271485"/>
    <w:rsid w:val="0027166B"/>
    <w:rsid w:val="00271F47"/>
    <w:rsid w:val="002720A8"/>
    <w:rsid w:val="0027231D"/>
    <w:rsid w:val="00272755"/>
    <w:rsid w:val="002729A7"/>
    <w:rsid w:val="00272A2A"/>
    <w:rsid w:val="00272D6F"/>
    <w:rsid w:val="002732A4"/>
    <w:rsid w:val="0027330D"/>
    <w:rsid w:val="00273665"/>
    <w:rsid w:val="002738D8"/>
    <w:rsid w:val="0027409C"/>
    <w:rsid w:val="002745A1"/>
    <w:rsid w:val="00274638"/>
    <w:rsid w:val="0027479B"/>
    <w:rsid w:val="00274C78"/>
    <w:rsid w:val="00274F01"/>
    <w:rsid w:val="00275647"/>
    <w:rsid w:val="00275810"/>
    <w:rsid w:val="00276431"/>
    <w:rsid w:val="002766EE"/>
    <w:rsid w:val="00276945"/>
    <w:rsid w:val="00276AB1"/>
    <w:rsid w:val="00276ABD"/>
    <w:rsid w:val="00277543"/>
    <w:rsid w:val="002778A7"/>
    <w:rsid w:val="002779DF"/>
    <w:rsid w:val="00277F4E"/>
    <w:rsid w:val="00280512"/>
    <w:rsid w:val="002806BB"/>
    <w:rsid w:val="00280A05"/>
    <w:rsid w:val="00280E8F"/>
    <w:rsid w:val="00280F61"/>
    <w:rsid w:val="0028131C"/>
    <w:rsid w:val="00281908"/>
    <w:rsid w:val="00281989"/>
    <w:rsid w:val="00281B6C"/>
    <w:rsid w:val="00281BB8"/>
    <w:rsid w:val="00281D47"/>
    <w:rsid w:val="00281EDC"/>
    <w:rsid w:val="00281FDF"/>
    <w:rsid w:val="00282233"/>
    <w:rsid w:val="0028229E"/>
    <w:rsid w:val="002823B3"/>
    <w:rsid w:val="002826D7"/>
    <w:rsid w:val="00282776"/>
    <w:rsid w:val="002827A3"/>
    <w:rsid w:val="0028319E"/>
    <w:rsid w:val="00283EE8"/>
    <w:rsid w:val="00283EED"/>
    <w:rsid w:val="00284036"/>
    <w:rsid w:val="00284186"/>
    <w:rsid w:val="0028441E"/>
    <w:rsid w:val="002853AC"/>
    <w:rsid w:val="00285858"/>
    <w:rsid w:val="0028587A"/>
    <w:rsid w:val="00285B27"/>
    <w:rsid w:val="00285B44"/>
    <w:rsid w:val="0028612B"/>
    <w:rsid w:val="00286275"/>
    <w:rsid w:val="002867DD"/>
    <w:rsid w:val="0028741D"/>
    <w:rsid w:val="00287452"/>
    <w:rsid w:val="00287504"/>
    <w:rsid w:val="0028781E"/>
    <w:rsid w:val="00287F69"/>
    <w:rsid w:val="00290782"/>
    <w:rsid w:val="0029146E"/>
    <w:rsid w:val="002914DE"/>
    <w:rsid w:val="002917DC"/>
    <w:rsid w:val="002920C3"/>
    <w:rsid w:val="0029211E"/>
    <w:rsid w:val="00292291"/>
    <w:rsid w:val="00292813"/>
    <w:rsid w:val="00292884"/>
    <w:rsid w:val="002928CE"/>
    <w:rsid w:val="00293656"/>
    <w:rsid w:val="0029452E"/>
    <w:rsid w:val="0029453B"/>
    <w:rsid w:val="0029453C"/>
    <w:rsid w:val="002948BA"/>
    <w:rsid w:val="0029492D"/>
    <w:rsid w:val="00294AC7"/>
    <w:rsid w:val="00295307"/>
    <w:rsid w:val="00295843"/>
    <w:rsid w:val="00295F07"/>
    <w:rsid w:val="002960A0"/>
    <w:rsid w:val="00296617"/>
    <w:rsid w:val="00296DDB"/>
    <w:rsid w:val="00297106"/>
    <w:rsid w:val="00297333"/>
    <w:rsid w:val="002973DE"/>
    <w:rsid w:val="00297639"/>
    <w:rsid w:val="002976F6"/>
    <w:rsid w:val="002A02B0"/>
    <w:rsid w:val="002A0A44"/>
    <w:rsid w:val="002A0C1B"/>
    <w:rsid w:val="002A15F0"/>
    <w:rsid w:val="002A180C"/>
    <w:rsid w:val="002A1B34"/>
    <w:rsid w:val="002A2036"/>
    <w:rsid w:val="002A2534"/>
    <w:rsid w:val="002A258A"/>
    <w:rsid w:val="002A25F9"/>
    <w:rsid w:val="002A2B5A"/>
    <w:rsid w:val="002A3713"/>
    <w:rsid w:val="002A38F4"/>
    <w:rsid w:val="002A3F5C"/>
    <w:rsid w:val="002A4294"/>
    <w:rsid w:val="002A43AC"/>
    <w:rsid w:val="002A4A5D"/>
    <w:rsid w:val="002A4D9F"/>
    <w:rsid w:val="002A5445"/>
    <w:rsid w:val="002A5C42"/>
    <w:rsid w:val="002A5D4C"/>
    <w:rsid w:val="002A5E98"/>
    <w:rsid w:val="002A5EE3"/>
    <w:rsid w:val="002A684C"/>
    <w:rsid w:val="002A6D8D"/>
    <w:rsid w:val="002A7568"/>
    <w:rsid w:val="002A796D"/>
    <w:rsid w:val="002A7C24"/>
    <w:rsid w:val="002A7F19"/>
    <w:rsid w:val="002A7F29"/>
    <w:rsid w:val="002B002A"/>
    <w:rsid w:val="002B0275"/>
    <w:rsid w:val="002B0E16"/>
    <w:rsid w:val="002B1000"/>
    <w:rsid w:val="002B1205"/>
    <w:rsid w:val="002B131B"/>
    <w:rsid w:val="002B14AE"/>
    <w:rsid w:val="002B1D7F"/>
    <w:rsid w:val="002B1DC1"/>
    <w:rsid w:val="002B28C7"/>
    <w:rsid w:val="002B2B22"/>
    <w:rsid w:val="002B2F1A"/>
    <w:rsid w:val="002B339E"/>
    <w:rsid w:val="002B3DEA"/>
    <w:rsid w:val="002B3E17"/>
    <w:rsid w:val="002B40AA"/>
    <w:rsid w:val="002B42C8"/>
    <w:rsid w:val="002B4588"/>
    <w:rsid w:val="002B4A4B"/>
    <w:rsid w:val="002B4B59"/>
    <w:rsid w:val="002B4D02"/>
    <w:rsid w:val="002B4DD2"/>
    <w:rsid w:val="002B5A47"/>
    <w:rsid w:val="002B656B"/>
    <w:rsid w:val="002B6805"/>
    <w:rsid w:val="002B6B39"/>
    <w:rsid w:val="002B6C71"/>
    <w:rsid w:val="002B6E8F"/>
    <w:rsid w:val="002B78D5"/>
    <w:rsid w:val="002B79E9"/>
    <w:rsid w:val="002B7B64"/>
    <w:rsid w:val="002B7DB0"/>
    <w:rsid w:val="002B7E02"/>
    <w:rsid w:val="002B7F76"/>
    <w:rsid w:val="002C04B1"/>
    <w:rsid w:val="002C05EC"/>
    <w:rsid w:val="002C07B2"/>
    <w:rsid w:val="002C1209"/>
    <w:rsid w:val="002C139D"/>
    <w:rsid w:val="002C16D8"/>
    <w:rsid w:val="002C1CE2"/>
    <w:rsid w:val="002C1F54"/>
    <w:rsid w:val="002C2796"/>
    <w:rsid w:val="002C28B9"/>
    <w:rsid w:val="002C2CCF"/>
    <w:rsid w:val="002C2D55"/>
    <w:rsid w:val="002C31EB"/>
    <w:rsid w:val="002C426C"/>
    <w:rsid w:val="002C433E"/>
    <w:rsid w:val="002C4677"/>
    <w:rsid w:val="002C584C"/>
    <w:rsid w:val="002C615E"/>
    <w:rsid w:val="002C62FC"/>
    <w:rsid w:val="002C7DC5"/>
    <w:rsid w:val="002C7FCF"/>
    <w:rsid w:val="002D0727"/>
    <w:rsid w:val="002D07E5"/>
    <w:rsid w:val="002D0CCA"/>
    <w:rsid w:val="002D0F18"/>
    <w:rsid w:val="002D0F85"/>
    <w:rsid w:val="002D10A5"/>
    <w:rsid w:val="002D1252"/>
    <w:rsid w:val="002D1DD9"/>
    <w:rsid w:val="002D20D0"/>
    <w:rsid w:val="002D211E"/>
    <w:rsid w:val="002D26A9"/>
    <w:rsid w:val="002D276E"/>
    <w:rsid w:val="002D28F6"/>
    <w:rsid w:val="002D2EC2"/>
    <w:rsid w:val="002D41D6"/>
    <w:rsid w:val="002D423A"/>
    <w:rsid w:val="002D4FB3"/>
    <w:rsid w:val="002D58E3"/>
    <w:rsid w:val="002D6572"/>
    <w:rsid w:val="002D66A3"/>
    <w:rsid w:val="002D7229"/>
    <w:rsid w:val="002D72D2"/>
    <w:rsid w:val="002D785A"/>
    <w:rsid w:val="002D79FA"/>
    <w:rsid w:val="002D7A69"/>
    <w:rsid w:val="002E08AC"/>
    <w:rsid w:val="002E0B4E"/>
    <w:rsid w:val="002E10EE"/>
    <w:rsid w:val="002E1361"/>
    <w:rsid w:val="002E15E1"/>
    <w:rsid w:val="002E1C63"/>
    <w:rsid w:val="002E1D80"/>
    <w:rsid w:val="002E2790"/>
    <w:rsid w:val="002E328A"/>
    <w:rsid w:val="002E333C"/>
    <w:rsid w:val="002E389B"/>
    <w:rsid w:val="002E399C"/>
    <w:rsid w:val="002E41A1"/>
    <w:rsid w:val="002E43BB"/>
    <w:rsid w:val="002E459A"/>
    <w:rsid w:val="002E468D"/>
    <w:rsid w:val="002E4B04"/>
    <w:rsid w:val="002E4BBE"/>
    <w:rsid w:val="002E4CD6"/>
    <w:rsid w:val="002E5784"/>
    <w:rsid w:val="002E5A61"/>
    <w:rsid w:val="002E5A6A"/>
    <w:rsid w:val="002E5DF4"/>
    <w:rsid w:val="002E6571"/>
    <w:rsid w:val="002E6C2E"/>
    <w:rsid w:val="002E6D7A"/>
    <w:rsid w:val="002E711F"/>
    <w:rsid w:val="002E79F5"/>
    <w:rsid w:val="002F0860"/>
    <w:rsid w:val="002F0EFC"/>
    <w:rsid w:val="002F172A"/>
    <w:rsid w:val="002F1753"/>
    <w:rsid w:val="002F1949"/>
    <w:rsid w:val="002F1D17"/>
    <w:rsid w:val="002F2F6C"/>
    <w:rsid w:val="002F2FF0"/>
    <w:rsid w:val="002F30FE"/>
    <w:rsid w:val="002F3104"/>
    <w:rsid w:val="002F3188"/>
    <w:rsid w:val="002F3236"/>
    <w:rsid w:val="002F35B2"/>
    <w:rsid w:val="002F3934"/>
    <w:rsid w:val="002F3F62"/>
    <w:rsid w:val="002F4298"/>
    <w:rsid w:val="002F43BD"/>
    <w:rsid w:val="002F48C9"/>
    <w:rsid w:val="002F4ABD"/>
    <w:rsid w:val="002F54CB"/>
    <w:rsid w:val="002F5729"/>
    <w:rsid w:val="002F5BE4"/>
    <w:rsid w:val="002F5CD0"/>
    <w:rsid w:val="002F643F"/>
    <w:rsid w:val="002F6C7F"/>
    <w:rsid w:val="002F74C7"/>
    <w:rsid w:val="00300051"/>
    <w:rsid w:val="003000AA"/>
    <w:rsid w:val="003001C6"/>
    <w:rsid w:val="00300C38"/>
    <w:rsid w:val="0030159E"/>
    <w:rsid w:val="003021C5"/>
    <w:rsid w:val="00302D40"/>
    <w:rsid w:val="00302D8C"/>
    <w:rsid w:val="0030327F"/>
    <w:rsid w:val="00303547"/>
    <w:rsid w:val="00303616"/>
    <w:rsid w:val="00303B35"/>
    <w:rsid w:val="00303D65"/>
    <w:rsid w:val="003044FB"/>
    <w:rsid w:val="003048CF"/>
    <w:rsid w:val="0030495F"/>
    <w:rsid w:val="00304D63"/>
    <w:rsid w:val="00304FD8"/>
    <w:rsid w:val="00305051"/>
    <w:rsid w:val="00305326"/>
    <w:rsid w:val="0030559A"/>
    <w:rsid w:val="00305882"/>
    <w:rsid w:val="00305AF9"/>
    <w:rsid w:val="00305B76"/>
    <w:rsid w:val="0030631A"/>
    <w:rsid w:val="00306398"/>
    <w:rsid w:val="003063BF"/>
    <w:rsid w:val="00306843"/>
    <w:rsid w:val="003071B9"/>
    <w:rsid w:val="003072C5"/>
    <w:rsid w:val="00307D4F"/>
    <w:rsid w:val="00307D6A"/>
    <w:rsid w:val="00307F61"/>
    <w:rsid w:val="00310280"/>
    <w:rsid w:val="00310B6B"/>
    <w:rsid w:val="00310DCB"/>
    <w:rsid w:val="0031100F"/>
    <w:rsid w:val="00311133"/>
    <w:rsid w:val="0031133D"/>
    <w:rsid w:val="00311477"/>
    <w:rsid w:val="003114A4"/>
    <w:rsid w:val="003116D6"/>
    <w:rsid w:val="00312143"/>
    <w:rsid w:val="003126AB"/>
    <w:rsid w:val="0031273F"/>
    <w:rsid w:val="0031288A"/>
    <w:rsid w:val="00312B81"/>
    <w:rsid w:val="00313409"/>
    <w:rsid w:val="00313A98"/>
    <w:rsid w:val="00313C5C"/>
    <w:rsid w:val="00314367"/>
    <w:rsid w:val="00314592"/>
    <w:rsid w:val="0031472D"/>
    <w:rsid w:val="00314849"/>
    <w:rsid w:val="0031491A"/>
    <w:rsid w:val="003149D3"/>
    <w:rsid w:val="003149D7"/>
    <w:rsid w:val="00314EEE"/>
    <w:rsid w:val="00315262"/>
    <w:rsid w:val="0031590B"/>
    <w:rsid w:val="00315ADF"/>
    <w:rsid w:val="00315F78"/>
    <w:rsid w:val="00316113"/>
    <w:rsid w:val="0031627D"/>
    <w:rsid w:val="0031648E"/>
    <w:rsid w:val="0031673B"/>
    <w:rsid w:val="0031674E"/>
    <w:rsid w:val="00316A4A"/>
    <w:rsid w:val="00316F90"/>
    <w:rsid w:val="0032008B"/>
    <w:rsid w:val="00320263"/>
    <w:rsid w:val="003203B1"/>
    <w:rsid w:val="0032069E"/>
    <w:rsid w:val="00321506"/>
    <w:rsid w:val="00322782"/>
    <w:rsid w:val="00322CE7"/>
    <w:rsid w:val="00322E77"/>
    <w:rsid w:val="00322EF1"/>
    <w:rsid w:val="00322FAA"/>
    <w:rsid w:val="00323831"/>
    <w:rsid w:val="00323EA7"/>
    <w:rsid w:val="00323EE9"/>
    <w:rsid w:val="0032486B"/>
    <w:rsid w:val="003256B7"/>
    <w:rsid w:val="00325725"/>
    <w:rsid w:val="00325838"/>
    <w:rsid w:val="003258C7"/>
    <w:rsid w:val="00325B2E"/>
    <w:rsid w:val="00325E31"/>
    <w:rsid w:val="003262A3"/>
    <w:rsid w:val="0032673D"/>
    <w:rsid w:val="00326BA0"/>
    <w:rsid w:val="00327190"/>
    <w:rsid w:val="00327636"/>
    <w:rsid w:val="00327678"/>
    <w:rsid w:val="00327A68"/>
    <w:rsid w:val="00330254"/>
    <w:rsid w:val="00330BDF"/>
    <w:rsid w:val="00331026"/>
    <w:rsid w:val="00331853"/>
    <w:rsid w:val="00331C0A"/>
    <w:rsid w:val="003333A6"/>
    <w:rsid w:val="003335E2"/>
    <w:rsid w:val="0033451E"/>
    <w:rsid w:val="003346FF"/>
    <w:rsid w:val="0033591C"/>
    <w:rsid w:val="0033598B"/>
    <w:rsid w:val="00336149"/>
    <w:rsid w:val="0033676C"/>
    <w:rsid w:val="00337255"/>
    <w:rsid w:val="0033776B"/>
    <w:rsid w:val="00337A47"/>
    <w:rsid w:val="00337B5F"/>
    <w:rsid w:val="00337D8A"/>
    <w:rsid w:val="00340050"/>
    <w:rsid w:val="0034153B"/>
    <w:rsid w:val="003429A0"/>
    <w:rsid w:val="00342C53"/>
    <w:rsid w:val="003435B4"/>
    <w:rsid w:val="00343A4E"/>
    <w:rsid w:val="00343A95"/>
    <w:rsid w:val="003440FB"/>
    <w:rsid w:val="003444A4"/>
    <w:rsid w:val="00344DD5"/>
    <w:rsid w:val="00344F0D"/>
    <w:rsid w:val="00344F9F"/>
    <w:rsid w:val="00346AA8"/>
    <w:rsid w:val="00346B08"/>
    <w:rsid w:val="00347680"/>
    <w:rsid w:val="003476D5"/>
    <w:rsid w:val="00347F71"/>
    <w:rsid w:val="00347FB3"/>
    <w:rsid w:val="00350D56"/>
    <w:rsid w:val="00350D5F"/>
    <w:rsid w:val="003511D7"/>
    <w:rsid w:val="003512A7"/>
    <w:rsid w:val="003516E8"/>
    <w:rsid w:val="00352831"/>
    <w:rsid w:val="0035309F"/>
    <w:rsid w:val="00353C29"/>
    <w:rsid w:val="0035401B"/>
    <w:rsid w:val="003547BF"/>
    <w:rsid w:val="003549E8"/>
    <w:rsid w:val="00354A65"/>
    <w:rsid w:val="00354EF0"/>
    <w:rsid w:val="0035544C"/>
    <w:rsid w:val="00355A9C"/>
    <w:rsid w:val="00355CEB"/>
    <w:rsid w:val="00355F62"/>
    <w:rsid w:val="00355F64"/>
    <w:rsid w:val="00356366"/>
    <w:rsid w:val="003564FB"/>
    <w:rsid w:val="00356851"/>
    <w:rsid w:val="0035725F"/>
    <w:rsid w:val="003572E4"/>
    <w:rsid w:val="003572EF"/>
    <w:rsid w:val="003575A1"/>
    <w:rsid w:val="0035796C"/>
    <w:rsid w:val="003579F4"/>
    <w:rsid w:val="00357B49"/>
    <w:rsid w:val="00357DD4"/>
    <w:rsid w:val="00357F1E"/>
    <w:rsid w:val="00357F47"/>
    <w:rsid w:val="0036079F"/>
    <w:rsid w:val="00360817"/>
    <w:rsid w:val="00360B54"/>
    <w:rsid w:val="00360D40"/>
    <w:rsid w:val="00360DE7"/>
    <w:rsid w:val="00360F15"/>
    <w:rsid w:val="0036127A"/>
    <w:rsid w:val="0036177D"/>
    <w:rsid w:val="0036182D"/>
    <w:rsid w:val="003618DA"/>
    <w:rsid w:val="00361D47"/>
    <w:rsid w:val="00361DB9"/>
    <w:rsid w:val="00362384"/>
    <w:rsid w:val="003623F2"/>
    <w:rsid w:val="00362504"/>
    <w:rsid w:val="0036256A"/>
    <w:rsid w:val="003626BC"/>
    <w:rsid w:val="0036277B"/>
    <w:rsid w:val="0036287B"/>
    <w:rsid w:val="0036341E"/>
    <w:rsid w:val="0036342E"/>
    <w:rsid w:val="00363657"/>
    <w:rsid w:val="00363AD6"/>
    <w:rsid w:val="00363B0B"/>
    <w:rsid w:val="003641FA"/>
    <w:rsid w:val="0036486D"/>
    <w:rsid w:val="00364934"/>
    <w:rsid w:val="003659CF"/>
    <w:rsid w:val="00365ABC"/>
    <w:rsid w:val="00365EBA"/>
    <w:rsid w:val="003661AF"/>
    <w:rsid w:val="00366B60"/>
    <w:rsid w:val="00366F05"/>
    <w:rsid w:val="0036751C"/>
    <w:rsid w:val="003701CC"/>
    <w:rsid w:val="0037062A"/>
    <w:rsid w:val="00370709"/>
    <w:rsid w:val="00370B90"/>
    <w:rsid w:val="00370E67"/>
    <w:rsid w:val="0037140F"/>
    <w:rsid w:val="003716FF"/>
    <w:rsid w:val="00371B7D"/>
    <w:rsid w:val="00371BC8"/>
    <w:rsid w:val="00371BF8"/>
    <w:rsid w:val="00371F99"/>
    <w:rsid w:val="0037201E"/>
    <w:rsid w:val="003727C0"/>
    <w:rsid w:val="0037301F"/>
    <w:rsid w:val="00373CA0"/>
    <w:rsid w:val="00373EEC"/>
    <w:rsid w:val="0037404F"/>
    <w:rsid w:val="00374204"/>
    <w:rsid w:val="00374BC0"/>
    <w:rsid w:val="003750D8"/>
    <w:rsid w:val="003754C9"/>
    <w:rsid w:val="0037578F"/>
    <w:rsid w:val="003758C7"/>
    <w:rsid w:val="00375CFF"/>
    <w:rsid w:val="00375E09"/>
    <w:rsid w:val="00376129"/>
    <w:rsid w:val="00376F00"/>
    <w:rsid w:val="0037728D"/>
    <w:rsid w:val="003773A3"/>
    <w:rsid w:val="00377EB6"/>
    <w:rsid w:val="00380885"/>
    <w:rsid w:val="003816E9"/>
    <w:rsid w:val="00381AA5"/>
    <w:rsid w:val="00381B52"/>
    <w:rsid w:val="00382D0C"/>
    <w:rsid w:val="00382E9E"/>
    <w:rsid w:val="00383108"/>
    <w:rsid w:val="00383116"/>
    <w:rsid w:val="003831E8"/>
    <w:rsid w:val="00383439"/>
    <w:rsid w:val="00383A39"/>
    <w:rsid w:val="00384503"/>
    <w:rsid w:val="00384CF1"/>
    <w:rsid w:val="00384F30"/>
    <w:rsid w:val="00385204"/>
    <w:rsid w:val="00385517"/>
    <w:rsid w:val="00386030"/>
    <w:rsid w:val="0038666D"/>
    <w:rsid w:val="00386973"/>
    <w:rsid w:val="00386CA1"/>
    <w:rsid w:val="00387C31"/>
    <w:rsid w:val="00387CFB"/>
    <w:rsid w:val="003901B1"/>
    <w:rsid w:val="0039029F"/>
    <w:rsid w:val="00390714"/>
    <w:rsid w:val="00390761"/>
    <w:rsid w:val="003907FC"/>
    <w:rsid w:val="003912B5"/>
    <w:rsid w:val="0039166E"/>
    <w:rsid w:val="003916AA"/>
    <w:rsid w:val="0039203A"/>
    <w:rsid w:val="00392139"/>
    <w:rsid w:val="00392476"/>
    <w:rsid w:val="003929E5"/>
    <w:rsid w:val="00392BA3"/>
    <w:rsid w:val="00393172"/>
    <w:rsid w:val="00393726"/>
    <w:rsid w:val="00393D69"/>
    <w:rsid w:val="00393E36"/>
    <w:rsid w:val="00394287"/>
    <w:rsid w:val="003942A3"/>
    <w:rsid w:val="003943F0"/>
    <w:rsid w:val="00394567"/>
    <w:rsid w:val="003948D1"/>
    <w:rsid w:val="00394AB2"/>
    <w:rsid w:val="00394D83"/>
    <w:rsid w:val="003955FC"/>
    <w:rsid w:val="003956FC"/>
    <w:rsid w:val="00395826"/>
    <w:rsid w:val="003958EB"/>
    <w:rsid w:val="0039598F"/>
    <w:rsid w:val="00395CDA"/>
    <w:rsid w:val="0039628D"/>
    <w:rsid w:val="003964BE"/>
    <w:rsid w:val="0039650E"/>
    <w:rsid w:val="0039709B"/>
    <w:rsid w:val="00397215"/>
    <w:rsid w:val="00397624"/>
    <w:rsid w:val="00397FD9"/>
    <w:rsid w:val="003A0063"/>
    <w:rsid w:val="003A0537"/>
    <w:rsid w:val="003A096F"/>
    <w:rsid w:val="003A0AE7"/>
    <w:rsid w:val="003A0BB9"/>
    <w:rsid w:val="003A0BC3"/>
    <w:rsid w:val="003A0FD0"/>
    <w:rsid w:val="003A1D9F"/>
    <w:rsid w:val="003A2586"/>
    <w:rsid w:val="003A2D59"/>
    <w:rsid w:val="003A35DF"/>
    <w:rsid w:val="003A37FE"/>
    <w:rsid w:val="003A38C1"/>
    <w:rsid w:val="003A4045"/>
    <w:rsid w:val="003A4126"/>
    <w:rsid w:val="003A459D"/>
    <w:rsid w:val="003A4A4E"/>
    <w:rsid w:val="003A4A81"/>
    <w:rsid w:val="003A50F8"/>
    <w:rsid w:val="003A60EC"/>
    <w:rsid w:val="003A655C"/>
    <w:rsid w:val="003A684F"/>
    <w:rsid w:val="003B00BF"/>
    <w:rsid w:val="003B00E3"/>
    <w:rsid w:val="003B0458"/>
    <w:rsid w:val="003B05D2"/>
    <w:rsid w:val="003B091B"/>
    <w:rsid w:val="003B0AB8"/>
    <w:rsid w:val="003B0E3C"/>
    <w:rsid w:val="003B1250"/>
    <w:rsid w:val="003B12D0"/>
    <w:rsid w:val="003B172A"/>
    <w:rsid w:val="003B1F42"/>
    <w:rsid w:val="003B1FCF"/>
    <w:rsid w:val="003B1FFA"/>
    <w:rsid w:val="003B26FD"/>
    <w:rsid w:val="003B286A"/>
    <w:rsid w:val="003B2A42"/>
    <w:rsid w:val="003B2D1A"/>
    <w:rsid w:val="003B2FFE"/>
    <w:rsid w:val="003B33FD"/>
    <w:rsid w:val="003B390F"/>
    <w:rsid w:val="003B3EB4"/>
    <w:rsid w:val="003B3FF7"/>
    <w:rsid w:val="003B438A"/>
    <w:rsid w:val="003B43ED"/>
    <w:rsid w:val="003B4D4B"/>
    <w:rsid w:val="003B4EE0"/>
    <w:rsid w:val="003B5B5B"/>
    <w:rsid w:val="003B5F8C"/>
    <w:rsid w:val="003B646C"/>
    <w:rsid w:val="003B73F6"/>
    <w:rsid w:val="003C0095"/>
    <w:rsid w:val="003C00B3"/>
    <w:rsid w:val="003C0BD6"/>
    <w:rsid w:val="003C0D30"/>
    <w:rsid w:val="003C0EA0"/>
    <w:rsid w:val="003C166E"/>
    <w:rsid w:val="003C1C32"/>
    <w:rsid w:val="003C221A"/>
    <w:rsid w:val="003C2DDF"/>
    <w:rsid w:val="003C2E95"/>
    <w:rsid w:val="003C2F7C"/>
    <w:rsid w:val="003C3480"/>
    <w:rsid w:val="003C3671"/>
    <w:rsid w:val="003C3791"/>
    <w:rsid w:val="003C3C3E"/>
    <w:rsid w:val="003C3CF9"/>
    <w:rsid w:val="003C3E92"/>
    <w:rsid w:val="003C4278"/>
    <w:rsid w:val="003C4285"/>
    <w:rsid w:val="003C453F"/>
    <w:rsid w:val="003C4643"/>
    <w:rsid w:val="003C4D1B"/>
    <w:rsid w:val="003C52C0"/>
    <w:rsid w:val="003C62B1"/>
    <w:rsid w:val="003C66CD"/>
    <w:rsid w:val="003C6BA6"/>
    <w:rsid w:val="003C6CD4"/>
    <w:rsid w:val="003C734D"/>
    <w:rsid w:val="003C794B"/>
    <w:rsid w:val="003C7C20"/>
    <w:rsid w:val="003C7F41"/>
    <w:rsid w:val="003D0B93"/>
    <w:rsid w:val="003D0E18"/>
    <w:rsid w:val="003D1962"/>
    <w:rsid w:val="003D251A"/>
    <w:rsid w:val="003D27AF"/>
    <w:rsid w:val="003D396C"/>
    <w:rsid w:val="003D4E9A"/>
    <w:rsid w:val="003D52E2"/>
    <w:rsid w:val="003D59EF"/>
    <w:rsid w:val="003D5AB2"/>
    <w:rsid w:val="003D5B7D"/>
    <w:rsid w:val="003D61A5"/>
    <w:rsid w:val="003D68D4"/>
    <w:rsid w:val="003D6A94"/>
    <w:rsid w:val="003D6F16"/>
    <w:rsid w:val="003D7467"/>
    <w:rsid w:val="003D7998"/>
    <w:rsid w:val="003D7D58"/>
    <w:rsid w:val="003D7DBE"/>
    <w:rsid w:val="003D7EA4"/>
    <w:rsid w:val="003E026F"/>
    <w:rsid w:val="003E0271"/>
    <w:rsid w:val="003E040D"/>
    <w:rsid w:val="003E0503"/>
    <w:rsid w:val="003E090B"/>
    <w:rsid w:val="003E1126"/>
    <w:rsid w:val="003E1B3D"/>
    <w:rsid w:val="003E2B64"/>
    <w:rsid w:val="003E3105"/>
    <w:rsid w:val="003E35EF"/>
    <w:rsid w:val="003E3C9A"/>
    <w:rsid w:val="003E45D9"/>
    <w:rsid w:val="003E47C6"/>
    <w:rsid w:val="003E4E52"/>
    <w:rsid w:val="003E50EE"/>
    <w:rsid w:val="003E54E7"/>
    <w:rsid w:val="003E560D"/>
    <w:rsid w:val="003E5A53"/>
    <w:rsid w:val="003E5FAD"/>
    <w:rsid w:val="003E614B"/>
    <w:rsid w:val="003E6ABB"/>
    <w:rsid w:val="003E776D"/>
    <w:rsid w:val="003E7AE3"/>
    <w:rsid w:val="003E7CCF"/>
    <w:rsid w:val="003F0430"/>
    <w:rsid w:val="003F05FF"/>
    <w:rsid w:val="003F1446"/>
    <w:rsid w:val="003F15F0"/>
    <w:rsid w:val="003F16BE"/>
    <w:rsid w:val="003F1CDE"/>
    <w:rsid w:val="003F1EA9"/>
    <w:rsid w:val="003F22A5"/>
    <w:rsid w:val="003F259A"/>
    <w:rsid w:val="003F2E73"/>
    <w:rsid w:val="003F356E"/>
    <w:rsid w:val="003F3615"/>
    <w:rsid w:val="003F4276"/>
    <w:rsid w:val="003F46AC"/>
    <w:rsid w:val="003F4964"/>
    <w:rsid w:val="003F499A"/>
    <w:rsid w:val="003F4C7B"/>
    <w:rsid w:val="003F5714"/>
    <w:rsid w:val="003F5F07"/>
    <w:rsid w:val="003F61A6"/>
    <w:rsid w:val="003F61DC"/>
    <w:rsid w:val="003F64B8"/>
    <w:rsid w:val="003F654D"/>
    <w:rsid w:val="003F65F2"/>
    <w:rsid w:val="003F6775"/>
    <w:rsid w:val="003F6BC3"/>
    <w:rsid w:val="003F6FCF"/>
    <w:rsid w:val="003F76BD"/>
    <w:rsid w:val="003F7F79"/>
    <w:rsid w:val="00400484"/>
    <w:rsid w:val="004015EB"/>
    <w:rsid w:val="00401B26"/>
    <w:rsid w:val="00401F25"/>
    <w:rsid w:val="00402228"/>
    <w:rsid w:val="004025DE"/>
    <w:rsid w:val="00402DBF"/>
    <w:rsid w:val="0040331C"/>
    <w:rsid w:val="004039E6"/>
    <w:rsid w:val="00403AEF"/>
    <w:rsid w:val="00403AF0"/>
    <w:rsid w:val="00403C4D"/>
    <w:rsid w:val="00403F48"/>
    <w:rsid w:val="0040407C"/>
    <w:rsid w:val="00404737"/>
    <w:rsid w:val="00405D3C"/>
    <w:rsid w:val="00405FFD"/>
    <w:rsid w:val="004062F1"/>
    <w:rsid w:val="004064F9"/>
    <w:rsid w:val="004066AE"/>
    <w:rsid w:val="004074D6"/>
    <w:rsid w:val="0040778C"/>
    <w:rsid w:val="004077A8"/>
    <w:rsid w:val="00407F11"/>
    <w:rsid w:val="00410236"/>
    <w:rsid w:val="0041052F"/>
    <w:rsid w:val="00410A88"/>
    <w:rsid w:val="00410E30"/>
    <w:rsid w:val="00411178"/>
    <w:rsid w:val="0041141F"/>
    <w:rsid w:val="00411A47"/>
    <w:rsid w:val="00411BBE"/>
    <w:rsid w:val="00411C53"/>
    <w:rsid w:val="00411CCB"/>
    <w:rsid w:val="00411F00"/>
    <w:rsid w:val="00412009"/>
    <w:rsid w:val="0041374B"/>
    <w:rsid w:val="0041381A"/>
    <w:rsid w:val="00413C09"/>
    <w:rsid w:val="00413C9C"/>
    <w:rsid w:val="00413E71"/>
    <w:rsid w:val="00414034"/>
    <w:rsid w:val="0041424E"/>
    <w:rsid w:val="004143BD"/>
    <w:rsid w:val="0041497F"/>
    <w:rsid w:val="00414D82"/>
    <w:rsid w:val="00414DE2"/>
    <w:rsid w:val="00415030"/>
    <w:rsid w:val="00415FB3"/>
    <w:rsid w:val="00416AC9"/>
    <w:rsid w:val="0041711C"/>
    <w:rsid w:val="00417347"/>
    <w:rsid w:val="00417904"/>
    <w:rsid w:val="004206B2"/>
    <w:rsid w:val="0042110E"/>
    <w:rsid w:val="004211CA"/>
    <w:rsid w:val="0042120B"/>
    <w:rsid w:val="004214F7"/>
    <w:rsid w:val="004227AC"/>
    <w:rsid w:val="004227FA"/>
    <w:rsid w:val="00422B4B"/>
    <w:rsid w:val="00422BFF"/>
    <w:rsid w:val="00423561"/>
    <w:rsid w:val="00423B28"/>
    <w:rsid w:val="00423D48"/>
    <w:rsid w:val="00424362"/>
    <w:rsid w:val="00424750"/>
    <w:rsid w:val="00424ACF"/>
    <w:rsid w:val="00424FAE"/>
    <w:rsid w:val="00425934"/>
    <w:rsid w:val="0042595F"/>
    <w:rsid w:val="004259B7"/>
    <w:rsid w:val="00425DA4"/>
    <w:rsid w:val="004261F1"/>
    <w:rsid w:val="0042629A"/>
    <w:rsid w:val="00426599"/>
    <w:rsid w:val="00426EF5"/>
    <w:rsid w:val="00427B32"/>
    <w:rsid w:val="00427C09"/>
    <w:rsid w:val="00427C29"/>
    <w:rsid w:val="004300C9"/>
    <w:rsid w:val="004308B3"/>
    <w:rsid w:val="00431394"/>
    <w:rsid w:val="004316A8"/>
    <w:rsid w:val="004316E3"/>
    <w:rsid w:val="00431F37"/>
    <w:rsid w:val="004327C9"/>
    <w:rsid w:val="00432BAC"/>
    <w:rsid w:val="00432EBA"/>
    <w:rsid w:val="00432F86"/>
    <w:rsid w:val="0043316A"/>
    <w:rsid w:val="004332FE"/>
    <w:rsid w:val="00433510"/>
    <w:rsid w:val="00433E3E"/>
    <w:rsid w:val="00433F4F"/>
    <w:rsid w:val="00434141"/>
    <w:rsid w:val="00434455"/>
    <w:rsid w:val="00434463"/>
    <w:rsid w:val="00434500"/>
    <w:rsid w:val="00434630"/>
    <w:rsid w:val="00434A16"/>
    <w:rsid w:val="00434DE1"/>
    <w:rsid w:val="00435BC5"/>
    <w:rsid w:val="00435C3D"/>
    <w:rsid w:val="004366D3"/>
    <w:rsid w:val="00436766"/>
    <w:rsid w:val="00436C15"/>
    <w:rsid w:val="00436F47"/>
    <w:rsid w:val="00436F88"/>
    <w:rsid w:val="004376A7"/>
    <w:rsid w:val="00437FEC"/>
    <w:rsid w:val="00440351"/>
    <w:rsid w:val="0044081D"/>
    <w:rsid w:val="004409F6"/>
    <w:rsid w:val="004410ED"/>
    <w:rsid w:val="004412FB"/>
    <w:rsid w:val="0044161C"/>
    <w:rsid w:val="00441800"/>
    <w:rsid w:val="00441E4F"/>
    <w:rsid w:val="004421E7"/>
    <w:rsid w:val="004429C3"/>
    <w:rsid w:val="00442C37"/>
    <w:rsid w:val="00442D54"/>
    <w:rsid w:val="00442DBC"/>
    <w:rsid w:val="00442FD3"/>
    <w:rsid w:val="004440CE"/>
    <w:rsid w:val="0044417F"/>
    <w:rsid w:val="004445DE"/>
    <w:rsid w:val="0044460A"/>
    <w:rsid w:val="00444B0A"/>
    <w:rsid w:val="00444C23"/>
    <w:rsid w:val="00444F20"/>
    <w:rsid w:val="0044505E"/>
    <w:rsid w:val="00445401"/>
    <w:rsid w:val="00445420"/>
    <w:rsid w:val="00445B74"/>
    <w:rsid w:val="00445BF5"/>
    <w:rsid w:val="00445F2C"/>
    <w:rsid w:val="00446ED3"/>
    <w:rsid w:val="00446EDA"/>
    <w:rsid w:val="00447113"/>
    <w:rsid w:val="00447209"/>
    <w:rsid w:val="0044772D"/>
    <w:rsid w:val="00447892"/>
    <w:rsid w:val="00447CB6"/>
    <w:rsid w:val="00450435"/>
    <w:rsid w:val="004509CA"/>
    <w:rsid w:val="00451009"/>
    <w:rsid w:val="00451424"/>
    <w:rsid w:val="00452D77"/>
    <w:rsid w:val="004538C6"/>
    <w:rsid w:val="00453F0D"/>
    <w:rsid w:val="00453FA6"/>
    <w:rsid w:val="00454539"/>
    <w:rsid w:val="0045461A"/>
    <w:rsid w:val="004550A2"/>
    <w:rsid w:val="0045513A"/>
    <w:rsid w:val="0045585E"/>
    <w:rsid w:val="00455BB3"/>
    <w:rsid w:val="00455D2F"/>
    <w:rsid w:val="00455F73"/>
    <w:rsid w:val="00456193"/>
    <w:rsid w:val="00457270"/>
    <w:rsid w:val="00457875"/>
    <w:rsid w:val="00457AEB"/>
    <w:rsid w:val="00460A9B"/>
    <w:rsid w:val="00460B0C"/>
    <w:rsid w:val="00460B94"/>
    <w:rsid w:val="00460D47"/>
    <w:rsid w:val="0046101D"/>
    <w:rsid w:val="00461D7B"/>
    <w:rsid w:val="00462373"/>
    <w:rsid w:val="004628F4"/>
    <w:rsid w:val="00462B3F"/>
    <w:rsid w:val="00462F6D"/>
    <w:rsid w:val="00463340"/>
    <w:rsid w:val="00464142"/>
    <w:rsid w:val="00465507"/>
    <w:rsid w:val="00465725"/>
    <w:rsid w:val="00465F58"/>
    <w:rsid w:val="00465F83"/>
    <w:rsid w:val="004662A1"/>
    <w:rsid w:val="004664F2"/>
    <w:rsid w:val="00466957"/>
    <w:rsid w:val="004669CE"/>
    <w:rsid w:val="00467298"/>
    <w:rsid w:val="0046739F"/>
    <w:rsid w:val="00467C6C"/>
    <w:rsid w:val="00467CEE"/>
    <w:rsid w:val="00471327"/>
    <w:rsid w:val="00471384"/>
    <w:rsid w:val="00471773"/>
    <w:rsid w:val="00471EB5"/>
    <w:rsid w:val="00472104"/>
    <w:rsid w:val="00472120"/>
    <w:rsid w:val="004725B6"/>
    <w:rsid w:val="00472877"/>
    <w:rsid w:val="00472959"/>
    <w:rsid w:val="004729AC"/>
    <w:rsid w:val="00472F82"/>
    <w:rsid w:val="00473332"/>
    <w:rsid w:val="0047373D"/>
    <w:rsid w:val="00473976"/>
    <w:rsid w:val="00473D09"/>
    <w:rsid w:val="00473EDE"/>
    <w:rsid w:val="00474159"/>
    <w:rsid w:val="00474AC3"/>
    <w:rsid w:val="00474E59"/>
    <w:rsid w:val="00474F58"/>
    <w:rsid w:val="00475276"/>
    <w:rsid w:val="00476063"/>
    <w:rsid w:val="004761A7"/>
    <w:rsid w:val="00476327"/>
    <w:rsid w:val="004765F0"/>
    <w:rsid w:val="00476672"/>
    <w:rsid w:val="00476B50"/>
    <w:rsid w:val="00476E01"/>
    <w:rsid w:val="0047712A"/>
    <w:rsid w:val="00477B3E"/>
    <w:rsid w:val="0048007F"/>
    <w:rsid w:val="00480445"/>
    <w:rsid w:val="004808B4"/>
    <w:rsid w:val="0048097E"/>
    <w:rsid w:val="00480A5F"/>
    <w:rsid w:val="004811DD"/>
    <w:rsid w:val="00481CCF"/>
    <w:rsid w:val="004826E4"/>
    <w:rsid w:val="00482943"/>
    <w:rsid w:val="004830EB"/>
    <w:rsid w:val="004842BC"/>
    <w:rsid w:val="00484433"/>
    <w:rsid w:val="00484C0A"/>
    <w:rsid w:val="00484CDE"/>
    <w:rsid w:val="00484F7A"/>
    <w:rsid w:val="0048518B"/>
    <w:rsid w:val="00485395"/>
    <w:rsid w:val="00485957"/>
    <w:rsid w:val="00485965"/>
    <w:rsid w:val="00485DEF"/>
    <w:rsid w:val="00486307"/>
    <w:rsid w:val="00486975"/>
    <w:rsid w:val="004871F7"/>
    <w:rsid w:val="004878DA"/>
    <w:rsid w:val="00487A05"/>
    <w:rsid w:val="0049000B"/>
    <w:rsid w:val="00490105"/>
    <w:rsid w:val="00490474"/>
    <w:rsid w:val="00491020"/>
    <w:rsid w:val="00491211"/>
    <w:rsid w:val="004914A3"/>
    <w:rsid w:val="00491A9C"/>
    <w:rsid w:val="00491B80"/>
    <w:rsid w:val="00492680"/>
    <w:rsid w:val="004928B6"/>
    <w:rsid w:val="00492A0B"/>
    <w:rsid w:val="00492BD3"/>
    <w:rsid w:val="00493041"/>
    <w:rsid w:val="00493B1A"/>
    <w:rsid w:val="00493BE1"/>
    <w:rsid w:val="00494084"/>
    <w:rsid w:val="004941D9"/>
    <w:rsid w:val="004943C5"/>
    <w:rsid w:val="00494F4D"/>
    <w:rsid w:val="00495213"/>
    <w:rsid w:val="00495D28"/>
    <w:rsid w:val="00495D7D"/>
    <w:rsid w:val="00496DA0"/>
    <w:rsid w:val="00496DC4"/>
    <w:rsid w:val="004971D1"/>
    <w:rsid w:val="00497C88"/>
    <w:rsid w:val="00497FD3"/>
    <w:rsid w:val="004A0494"/>
    <w:rsid w:val="004A05BE"/>
    <w:rsid w:val="004A081E"/>
    <w:rsid w:val="004A09D4"/>
    <w:rsid w:val="004A0A20"/>
    <w:rsid w:val="004A0DD0"/>
    <w:rsid w:val="004A0F48"/>
    <w:rsid w:val="004A181E"/>
    <w:rsid w:val="004A1CBE"/>
    <w:rsid w:val="004A1D05"/>
    <w:rsid w:val="004A1F23"/>
    <w:rsid w:val="004A2481"/>
    <w:rsid w:val="004A3261"/>
    <w:rsid w:val="004A38A8"/>
    <w:rsid w:val="004A3D6D"/>
    <w:rsid w:val="004A3FA3"/>
    <w:rsid w:val="004A48F4"/>
    <w:rsid w:val="004A4AF9"/>
    <w:rsid w:val="004A4BBA"/>
    <w:rsid w:val="004A4DF1"/>
    <w:rsid w:val="004A4E64"/>
    <w:rsid w:val="004A5949"/>
    <w:rsid w:val="004A6062"/>
    <w:rsid w:val="004A6195"/>
    <w:rsid w:val="004A704B"/>
    <w:rsid w:val="004A79F6"/>
    <w:rsid w:val="004B005B"/>
    <w:rsid w:val="004B0482"/>
    <w:rsid w:val="004B07E5"/>
    <w:rsid w:val="004B1290"/>
    <w:rsid w:val="004B330E"/>
    <w:rsid w:val="004B36A5"/>
    <w:rsid w:val="004B39C7"/>
    <w:rsid w:val="004B3FB1"/>
    <w:rsid w:val="004B4778"/>
    <w:rsid w:val="004B4BF1"/>
    <w:rsid w:val="004B4D4D"/>
    <w:rsid w:val="004B4F04"/>
    <w:rsid w:val="004B519F"/>
    <w:rsid w:val="004B53DE"/>
    <w:rsid w:val="004B59EE"/>
    <w:rsid w:val="004B637E"/>
    <w:rsid w:val="004B64E1"/>
    <w:rsid w:val="004B6572"/>
    <w:rsid w:val="004B6746"/>
    <w:rsid w:val="004B6849"/>
    <w:rsid w:val="004B686B"/>
    <w:rsid w:val="004B68B6"/>
    <w:rsid w:val="004B6BC4"/>
    <w:rsid w:val="004B719B"/>
    <w:rsid w:val="004B73F7"/>
    <w:rsid w:val="004B78A9"/>
    <w:rsid w:val="004C011B"/>
    <w:rsid w:val="004C03C9"/>
    <w:rsid w:val="004C0766"/>
    <w:rsid w:val="004C07AF"/>
    <w:rsid w:val="004C081E"/>
    <w:rsid w:val="004C0C10"/>
    <w:rsid w:val="004C0CB6"/>
    <w:rsid w:val="004C0FEC"/>
    <w:rsid w:val="004C102E"/>
    <w:rsid w:val="004C118A"/>
    <w:rsid w:val="004C1394"/>
    <w:rsid w:val="004C1A70"/>
    <w:rsid w:val="004C22C0"/>
    <w:rsid w:val="004C292C"/>
    <w:rsid w:val="004C2A52"/>
    <w:rsid w:val="004C318B"/>
    <w:rsid w:val="004C3573"/>
    <w:rsid w:val="004C38A3"/>
    <w:rsid w:val="004C3CE1"/>
    <w:rsid w:val="004C47BD"/>
    <w:rsid w:val="004C482E"/>
    <w:rsid w:val="004C486E"/>
    <w:rsid w:val="004C4960"/>
    <w:rsid w:val="004C512B"/>
    <w:rsid w:val="004C54FF"/>
    <w:rsid w:val="004C55FD"/>
    <w:rsid w:val="004C5B2D"/>
    <w:rsid w:val="004C61DE"/>
    <w:rsid w:val="004C6344"/>
    <w:rsid w:val="004C6E9A"/>
    <w:rsid w:val="004C6E9B"/>
    <w:rsid w:val="004C7ED5"/>
    <w:rsid w:val="004D0475"/>
    <w:rsid w:val="004D092F"/>
    <w:rsid w:val="004D0A60"/>
    <w:rsid w:val="004D0ACC"/>
    <w:rsid w:val="004D0E19"/>
    <w:rsid w:val="004D1238"/>
    <w:rsid w:val="004D1424"/>
    <w:rsid w:val="004D1CEA"/>
    <w:rsid w:val="004D1CF3"/>
    <w:rsid w:val="004D2718"/>
    <w:rsid w:val="004D2799"/>
    <w:rsid w:val="004D2C80"/>
    <w:rsid w:val="004D3553"/>
    <w:rsid w:val="004D380A"/>
    <w:rsid w:val="004D3D95"/>
    <w:rsid w:val="004D4079"/>
    <w:rsid w:val="004D445E"/>
    <w:rsid w:val="004D48E9"/>
    <w:rsid w:val="004D55E8"/>
    <w:rsid w:val="004D5E32"/>
    <w:rsid w:val="004D633B"/>
    <w:rsid w:val="004D64BF"/>
    <w:rsid w:val="004D687F"/>
    <w:rsid w:val="004D6B49"/>
    <w:rsid w:val="004D6C7C"/>
    <w:rsid w:val="004D6E8C"/>
    <w:rsid w:val="004D7792"/>
    <w:rsid w:val="004D79A8"/>
    <w:rsid w:val="004D7B51"/>
    <w:rsid w:val="004D7C11"/>
    <w:rsid w:val="004D7F88"/>
    <w:rsid w:val="004E038A"/>
    <w:rsid w:val="004E0FBA"/>
    <w:rsid w:val="004E182C"/>
    <w:rsid w:val="004E1C9E"/>
    <w:rsid w:val="004E1E74"/>
    <w:rsid w:val="004E2103"/>
    <w:rsid w:val="004E22C6"/>
    <w:rsid w:val="004E23D3"/>
    <w:rsid w:val="004E3E3B"/>
    <w:rsid w:val="004E4BA7"/>
    <w:rsid w:val="004E4D47"/>
    <w:rsid w:val="004E540B"/>
    <w:rsid w:val="004E5452"/>
    <w:rsid w:val="004E549B"/>
    <w:rsid w:val="004E5AAB"/>
    <w:rsid w:val="004E5CD2"/>
    <w:rsid w:val="004E6BD3"/>
    <w:rsid w:val="004E7634"/>
    <w:rsid w:val="004E7843"/>
    <w:rsid w:val="004E788B"/>
    <w:rsid w:val="004E78C1"/>
    <w:rsid w:val="004E7BD3"/>
    <w:rsid w:val="004F0515"/>
    <w:rsid w:val="004F056D"/>
    <w:rsid w:val="004F0649"/>
    <w:rsid w:val="004F0B00"/>
    <w:rsid w:val="004F0B19"/>
    <w:rsid w:val="004F0C3A"/>
    <w:rsid w:val="004F16DF"/>
    <w:rsid w:val="004F19DC"/>
    <w:rsid w:val="004F2606"/>
    <w:rsid w:val="004F2654"/>
    <w:rsid w:val="004F2F8F"/>
    <w:rsid w:val="004F31CB"/>
    <w:rsid w:val="004F370B"/>
    <w:rsid w:val="004F38CD"/>
    <w:rsid w:val="004F40AF"/>
    <w:rsid w:val="004F4659"/>
    <w:rsid w:val="004F4B14"/>
    <w:rsid w:val="004F4E92"/>
    <w:rsid w:val="004F536C"/>
    <w:rsid w:val="004F598C"/>
    <w:rsid w:val="004F5D74"/>
    <w:rsid w:val="004F61F3"/>
    <w:rsid w:val="004F637A"/>
    <w:rsid w:val="004F6D1F"/>
    <w:rsid w:val="004F73E3"/>
    <w:rsid w:val="004F7AAD"/>
    <w:rsid w:val="00500020"/>
    <w:rsid w:val="0050013F"/>
    <w:rsid w:val="00500592"/>
    <w:rsid w:val="00500A4C"/>
    <w:rsid w:val="00500B97"/>
    <w:rsid w:val="005016E3"/>
    <w:rsid w:val="005019DD"/>
    <w:rsid w:val="00502297"/>
    <w:rsid w:val="00502402"/>
    <w:rsid w:val="0050311C"/>
    <w:rsid w:val="00503789"/>
    <w:rsid w:val="00504C6D"/>
    <w:rsid w:val="005050FC"/>
    <w:rsid w:val="005052E2"/>
    <w:rsid w:val="005056A1"/>
    <w:rsid w:val="00505AF3"/>
    <w:rsid w:val="00505D02"/>
    <w:rsid w:val="00506F50"/>
    <w:rsid w:val="005070C5"/>
    <w:rsid w:val="00507340"/>
    <w:rsid w:val="005078F1"/>
    <w:rsid w:val="00507D52"/>
    <w:rsid w:val="005101AA"/>
    <w:rsid w:val="005102F7"/>
    <w:rsid w:val="00510457"/>
    <w:rsid w:val="00510641"/>
    <w:rsid w:val="00510FD7"/>
    <w:rsid w:val="00511724"/>
    <w:rsid w:val="00511917"/>
    <w:rsid w:val="00511EE3"/>
    <w:rsid w:val="00512C6F"/>
    <w:rsid w:val="00513108"/>
    <w:rsid w:val="00513778"/>
    <w:rsid w:val="00513987"/>
    <w:rsid w:val="005140CF"/>
    <w:rsid w:val="00514797"/>
    <w:rsid w:val="005147CB"/>
    <w:rsid w:val="00514ABC"/>
    <w:rsid w:val="00514B67"/>
    <w:rsid w:val="00514E55"/>
    <w:rsid w:val="00514F76"/>
    <w:rsid w:val="00515304"/>
    <w:rsid w:val="0051600A"/>
    <w:rsid w:val="005164D4"/>
    <w:rsid w:val="00516B34"/>
    <w:rsid w:val="0051768C"/>
    <w:rsid w:val="005177D1"/>
    <w:rsid w:val="00517C24"/>
    <w:rsid w:val="00517F82"/>
    <w:rsid w:val="00520378"/>
    <w:rsid w:val="0052076B"/>
    <w:rsid w:val="00520BC7"/>
    <w:rsid w:val="00520F08"/>
    <w:rsid w:val="00520FF0"/>
    <w:rsid w:val="00521D0E"/>
    <w:rsid w:val="0052215B"/>
    <w:rsid w:val="00522379"/>
    <w:rsid w:val="005226AF"/>
    <w:rsid w:val="00522DA3"/>
    <w:rsid w:val="005230D5"/>
    <w:rsid w:val="00523303"/>
    <w:rsid w:val="00523E0A"/>
    <w:rsid w:val="005240A2"/>
    <w:rsid w:val="00524E6F"/>
    <w:rsid w:val="005255CD"/>
    <w:rsid w:val="0052588B"/>
    <w:rsid w:val="00526111"/>
    <w:rsid w:val="00526E1F"/>
    <w:rsid w:val="005273DB"/>
    <w:rsid w:val="00527736"/>
    <w:rsid w:val="00527868"/>
    <w:rsid w:val="005278B0"/>
    <w:rsid w:val="005279EB"/>
    <w:rsid w:val="00527CF0"/>
    <w:rsid w:val="00530098"/>
    <w:rsid w:val="00530143"/>
    <w:rsid w:val="00530B72"/>
    <w:rsid w:val="00530D74"/>
    <w:rsid w:val="00531061"/>
    <w:rsid w:val="0053150E"/>
    <w:rsid w:val="005318D5"/>
    <w:rsid w:val="00531C3D"/>
    <w:rsid w:val="00531C4B"/>
    <w:rsid w:val="00531DDC"/>
    <w:rsid w:val="00531E59"/>
    <w:rsid w:val="005323A0"/>
    <w:rsid w:val="00533AD0"/>
    <w:rsid w:val="00533B31"/>
    <w:rsid w:val="00534045"/>
    <w:rsid w:val="00534436"/>
    <w:rsid w:val="00534592"/>
    <w:rsid w:val="00534FD0"/>
    <w:rsid w:val="00535093"/>
    <w:rsid w:val="00535CCD"/>
    <w:rsid w:val="00535DF6"/>
    <w:rsid w:val="0053621E"/>
    <w:rsid w:val="005366D6"/>
    <w:rsid w:val="00536D7C"/>
    <w:rsid w:val="005371B6"/>
    <w:rsid w:val="00537601"/>
    <w:rsid w:val="00537A90"/>
    <w:rsid w:val="00537E20"/>
    <w:rsid w:val="005409EB"/>
    <w:rsid w:val="00540FE9"/>
    <w:rsid w:val="005417B9"/>
    <w:rsid w:val="00541C97"/>
    <w:rsid w:val="00542168"/>
    <w:rsid w:val="005422B7"/>
    <w:rsid w:val="00542B92"/>
    <w:rsid w:val="00542D6D"/>
    <w:rsid w:val="00542EC2"/>
    <w:rsid w:val="0054345D"/>
    <w:rsid w:val="00543654"/>
    <w:rsid w:val="00543738"/>
    <w:rsid w:val="00543AB9"/>
    <w:rsid w:val="00544125"/>
    <w:rsid w:val="00544CF6"/>
    <w:rsid w:val="005451FF"/>
    <w:rsid w:val="00545BC3"/>
    <w:rsid w:val="00545C34"/>
    <w:rsid w:val="00545C36"/>
    <w:rsid w:val="00546773"/>
    <w:rsid w:val="00546C86"/>
    <w:rsid w:val="00546E01"/>
    <w:rsid w:val="00547058"/>
    <w:rsid w:val="00547BA9"/>
    <w:rsid w:val="00547E99"/>
    <w:rsid w:val="00550019"/>
    <w:rsid w:val="00550120"/>
    <w:rsid w:val="005506E2"/>
    <w:rsid w:val="005509F8"/>
    <w:rsid w:val="00550A99"/>
    <w:rsid w:val="00550CAD"/>
    <w:rsid w:val="005518AE"/>
    <w:rsid w:val="005519F5"/>
    <w:rsid w:val="00551F60"/>
    <w:rsid w:val="0055252A"/>
    <w:rsid w:val="005525C6"/>
    <w:rsid w:val="0055290B"/>
    <w:rsid w:val="00552BD2"/>
    <w:rsid w:val="00553BBB"/>
    <w:rsid w:val="00553FD7"/>
    <w:rsid w:val="00554278"/>
    <w:rsid w:val="00554314"/>
    <w:rsid w:val="00554816"/>
    <w:rsid w:val="00554A34"/>
    <w:rsid w:val="00554D4F"/>
    <w:rsid w:val="00554D67"/>
    <w:rsid w:val="00555410"/>
    <w:rsid w:val="005556C3"/>
    <w:rsid w:val="00556E23"/>
    <w:rsid w:val="00556EEA"/>
    <w:rsid w:val="00557399"/>
    <w:rsid w:val="00557415"/>
    <w:rsid w:val="0055757C"/>
    <w:rsid w:val="00557DBA"/>
    <w:rsid w:val="00557F7D"/>
    <w:rsid w:val="005614E8"/>
    <w:rsid w:val="0056153C"/>
    <w:rsid w:val="00561E0E"/>
    <w:rsid w:val="005622E7"/>
    <w:rsid w:val="00562E16"/>
    <w:rsid w:val="00562E23"/>
    <w:rsid w:val="0056319F"/>
    <w:rsid w:val="0056377B"/>
    <w:rsid w:val="005637B8"/>
    <w:rsid w:val="005644D0"/>
    <w:rsid w:val="0056454C"/>
    <w:rsid w:val="00564686"/>
    <w:rsid w:val="00564A86"/>
    <w:rsid w:val="00564E9F"/>
    <w:rsid w:val="00565BCF"/>
    <w:rsid w:val="0056606B"/>
    <w:rsid w:val="00566235"/>
    <w:rsid w:val="005667FD"/>
    <w:rsid w:val="0056705A"/>
    <w:rsid w:val="00567994"/>
    <w:rsid w:val="00570653"/>
    <w:rsid w:val="00570716"/>
    <w:rsid w:val="00570943"/>
    <w:rsid w:val="00570A45"/>
    <w:rsid w:val="00571E30"/>
    <w:rsid w:val="00572930"/>
    <w:rsid w:val="00573038"/>
    <w:rsid w:val="005730CD"/>
    <w:rsid w:val="005735BC"/>
    <w:rsid w:val="005737D1"/>
    <w:rsid w:val="005738AA"/>
    <w:rsid w:val="005750B0"/>
    <w:rsid w:val="00575651"/>
    <w:rsid w:val="00575DE9"/>
    <w:rsid w:val="0057627A"/>
    <w:rsid w:val="005766E5"/>
    <w:rsid w:val="005767A9"/>
    <w:rsid w:val="005767ED"/>
    <w:rsid w:val="00576843"/>
    <w:rsid w:val="00576D8B"/>
    <w:rsid w:val="00577A4B"/>
    <w:rsid w:val="00577A78"/>
    <w:rsid w:val="005804CF"/>
    <w:rsid w:val="005807B1"/>
    <w:rsid w:val="005807D9"/>
    <w:rsid w:val="00580A1A"/>
    <w:rsid w:val="005816FB"/>
    <w:rsid w:val="005817B1"/>
    <w:rsid w:val="0058219B"/>
    <w:rsid w:val="005822F5"/>
    <w:rsid w:val="005826B9"/>
    <w:rsid w:val="00583523"/>
    <w:rsid w:val="00583A95"/>
    <w:rsid w:val="00583E53"/>
    <w:rsid w:val="00583F0A"/>
    <w:rsid w:val="005841ED"/>
    <w:rsid w:val="0058486A"/>
    <w:rsid w:val="0058493A"/>
    <w:rsid w:val="00584AF6"/>
    <w:rsid w:val="0058580B"/>
    <w:rsid w:val="00585DA9"/>
    <w:rsid w:val="00586B39"/>
    <w:rsid w:val="00586C7F"/>
    <w:rsid w:val="0058709E"/>
    <w:rsid w:val="0058713B"/>
    <w:rsid w:val="00587210"/>
    <w:rsid w:val="00587435"/>
    <w:rsid w:val="0058757D"/>
    <w:rsid w:val="00587BD2"/>
    <w:rsid w:val="00587E11"/>
    <w:rsid w:val="00587F81"/>
    <w:rsid w:val="00590014"/>
    <w:rsid w:val="00590110"/>
    <w:rsid w:val="00590749"/>
    <w:rsid w:val="00590C7A"/>
    <w:rsid w:val="00590E7A"/>
    <w:rsid w:val="00590FDB"/>
    <w:rsid w:val="00591362"/>
    <w:rsid w:val="005913D2"/>
    <w:rsid w:val="00591AFC"/>
    <w:rsid w:val="00591B9B"/>
    <w:rsid w:val="00591D1B"/>
    <w:rsid w:val="005922FA"/>
    <w:rsid w:val="00592DB2"/>
    <w:rsid w:val="00592EC1"/>
    <w:rsid w:val="00592F55"/>
    <w:rsid w:val="00592FC5"/>
    <w:rsid w:val="00593497"/>
    <w:rsid w:val="00593AE4"/>
    <w:rsid w:val="00593B82"/>
    <w:rsid w:val="005941B3"/>
    <w:rsid w:val="005947EE"/>
    <w:rsid w:val="00594845"/>
    <w:rsid w:val="00594F3E"/>
    <w:rsid w:val="00595278"/>
    <w:rsid w:val="005952CB"/>
    <w:rsid w:val="00595809"/>
    <w:rsid w:val="0059581B"/>
    <w:rsid w:val="00595D8A"/>
    <w:rsid w:val="005961BC"/>
    <w:rsid w:val="005970EF"/>
    <w:rsid w:val="00597145"/>
    <w:rsid w:val="005971CE"/>
    <w:rsid w:val="005979C0"/>
    <w:rsid w:val="00597B3E"/>
    <w:rsid w:val="00597BB6"/>
    <w:rsid w:val="00597F03"/>
    <w:rsid w:val="005A0A50"/>
    <w:rsid w:val="005A0DCF"/>
    <w:rsid w:val="005A146B"/>
    <w:rsid w:val="005A1481"/>
    <w:rsid w:val="005A1900"/>
    <w:rsid w:val="005A1F91"/>
    <w:rsid w:val="005A200D"/>
    <w:rsid w:val="005A2562"/>
    <w:rsid w:val="005A29C0"/>
    <w:rsid w:val="005A2D16"/>
    <w:rsid w:val="005A317E"/>
    <w:rsid w:val="005A3A67"/>
    <w:rsid w:val="005A4187"/>
    <w:rsid w:val="005A445E"/>
    <w:rsid w:val="005A44B7"/>
    <w:rsid w:val="005A4A8F"/>
    <w:rsid w:val="005A4BF1"/>
    <w:rsid w:val="005A4D0D"/>
    <w:rsid w:val="005A5063"/>
    <w:rsid w:val="005A541A"/>
    <w:rsid w:val="005A5791"/>
    <w:rsid w:val="005A58BD"/>
    <w:rsid w:val="005A61CD"/>
    <w:rsid w:val="005A7AA4"/>
    <w:rsid w:val="005A7CB0"/>
    <w:rsid w:val="005B03F0"/>
    <w:rsid w:val="005B0598"/>
    <w:rsid w:val="005B07CD"/>
    <w:rsid w:val="005B0C70"/>
    <w:rsid w:val="005B1363"/>
    <w:rsid w:val="005B1683"/>
    <w:rsid w:val="005B1A7E"/>
    <w:rsid w:val="005B1F77"/>
    <w:rsid w:val="005B2B61"/>
    <w:rsid w:val="005B3155"/>
    <w:rsid w:val="005B35EF"/>
    <w:rsid w:val="005B39AC"/>
    <w:rsid w:val="005B39B8"/>
    <w:rsid w:val="005B3A97"/>
    <w:rsid w:val="005B3E78"/>
    <w:rsid w:val="005B3EF0"/>
    <w:rsid w:val="005B3F7C"/>
    <w:rsid w:val="005B4181"/>
    <w:rsid w:val="005B4495"/>
    <w:rsid w:val="005B4834"/>
    <w:rsid w:val="005B49C9"/>
    <w:rsid w:val="005B4A14"/>
    <w:rsid w:val="005B4D13"/>
    <w:rsid w:val="005B4E7C"/>
    <w:rsid w:val="005B4FAE"/>
    <w:rsid w:val="005B56A5"/>
    <w:rsid w:val="005B5EBA"/>
    <w:rsid w:val="005B6580"/>
    <w:rsid w:val="005B66FC"/>
    <w:rsid w:val="005B67F1"/>
    <w:rsid w:val="005B6AA9"/>
    <w:rsid w:val="005B7444"/>
    <w:rsid w:val="005B74A8"/>
    <w:rsid w:val="005B75EA"/>
    <w:rsid w:val="005B7AC1"/>
    <w:rsid w:val="005C023B"/>
    <w:rsid w:val="005C0983"/>
    <w:rsid w:val="005C14D2"/>
    <w:rsid w:val="005C20C4"/>
    <w:rsid w:val="005C2B3E"/>
    <w:rsid w:val="005C2DB2"/>
    <w:rsid w:val="005C314E"/>
    <w:rsid w:val="005C31DC"/>
    <w:rsid w:val="005C32E3"/>
    <w:rsid w:val="005C3637"/>
    <w:rsid w:val="005C39A6"/>
    <w:rsid w:val="005C3C03"/>
    <w:rsid w:val="005C3E01"/>
    <w:rsid w:val="005C41AA"/>
    <w:rsid w:val="005C4350"/>
    <w:rsid w:val="005C4388"/>
    <w:rsid w:val="005C491F"/>
    <w:rsid w:val="005C4E6D"/>
    <w:rsid w:val="005C506D"/>
    <w:rsid w:val="005C5731"/>
    <w:rsid w:val="005C5DA1"/>
    <w:rsid w:val="005C63B5"/>
    <w:rsid w:val="005C63CF"/>
    <w:rsid w:val="005C64AB"/>
    <w:rsid w:val="005C6C33"/>
    <w:rsid w:val="005C6C36"/>
    <w:rsid w:val="005C6C85"/>
    <w:rsid w:val="005C6F59"/>
    <w:rsid w:val="005C6F6F"/>
    <w:rsid w:val="005C7911"/>
    <w:rsid w:val="005C7A72"/>
    <w:rsid w:val="005D0493"/>
    <w:rsid w:val="005D065E"/>
    <w:rsid w:val="005D0704"/>
    <w:rsid w:val="005D0825"/>
    <w:rsid w:val="005D09B6"/>
    <w:rsid w:val="005D109E"/>
    <w:rsid w:val="005D127B"/>
    <w:rsid w:val="005D1A38"/>
    <w:rsid w:val="005D1B5D"/>
    <w:rsid w:val="005D1DF5"/>
    <w:rsid w:val="005D271B"/>
    <w:rsid w:val="005D27BC"/>
    <w:rsid w:val="005D2814"/>
    <w:rsid w:val="005D28C8"/>
    <w:rsid w:val="005D2F85"/>
    <w:rsid w:val="005D303E"/>
    <w:rsid w:val="005D397E"/>
    <w:rsid w:val="005D48A1"/>
    <w:rsid w:val="005D4F40"/>
    <w:rsid w:val="005D50DD"/>
    <w:rsid w:val="005D5114"/>
    <w:rsid w:val="005D5235"/>
    <w:rsid w:val="005D54A2"/>
    <w:rsid w:val="005D58D7"/>
    <w:rsid w:val="005D5A04"/>
    <w:rsid w:val="005D5A43"/>
    <w:rsid w:val="005D5BD3"/>
    <w:rsid w:val="005D5CCC"/>
    <w:rsid w:val="005D5DCA"/>
    <w:rsid w:val="005D6321"/>
    <w:rsid w:val="005D64A2"/>
    <w:rsid w:val="005D65BF"/>
    <w:rsid w:val="005D708F"/>
    <w:rsid w:val="005D7399"/>
    <w:rsid w:val="005D7904"/>
    <w:rsid w:val="005E0713"/>
    <w:rsid w:val="005E0EC7"/>
    <w:rsid w:val="005E1138"/>
    <w:rsid w:val="005E207A"/>
    <w:rsid w:val="005E21C8"/>
    <w:rsid w:val="005E2A1A"/>
    <w:rsid w:val="005E2AE7"/>
    <w:rsid w:val="005E2B4A"/>
    <w:rsid w:val="005E361A"/>
    <w:rsid w:val="005E3720"/>
    <w:rsid w:val="005E44D0"/>
    <w:rsid w:val="005E4A13"/>
    <w:rsid w:val="005E4C60"/>
    <w:rsid w:val="005E4D2C"/>
    <w:rsid w:val="005E4DF6"/>
    <w:rsid w:val="005E5E41"/>
    <w:rsid w:val="005E5FC7"/>
    <w:rsid w:val="005E6F25"/>
    <w:rsid w:val="005E7287"/>
    <w:rsid w:val="005E728A"/>
    <w:rsid w:val="005E78FA"/>
    <w:rsid w:val="005E7B94"/>
    <w:rsid w:val="005E7D10"/>
    <w:rsid w:val="005F038A"/>
    <w:rsid w:val="005F052F"/>
    <w:rsid w:val="005F15A9"/>
    <w:rsid w:val="005F15C3"/>
    <w:rsid w:val="005F1A31"/>
    <w:rsid w:val="005F23B8"/>
    <w:rsid w:val="005F27B0"/>
    <w:rsid w:val="005F2C2F"/>
    <w:rsid w:val="005F2E72"/>
    <w:rsid w:val="005F3073"/>
    <w:rsid w:val="005F30B3"/>
    <w:rsid w:val="005F36DC"/>
    <w:rsid w:val="005F4052"/>
    <w:rsid w:val="005F425E"/>
    <w:rsid w:val="005F46D6"/>
    <w:rsid w:val="005F4FE2"/>
    <w:rsid w:val="005F52B1"/>
    <w:rsid w:val="005F5A2E"/>
    <w:rsid w:val="005F5B3E"/>
    <w:rsid w:val="005F5C76"/>
    <w:rsid w:val="005F652E"/>
    <w:rsid w:val="005F6659"/>
    <w:rsid w:val="005F6851"/>
    <w:rsid w:val="005F6CE8"/>
    <w:rsid w:val="005F6CFE"/>
    <w:rsid w:val="005F7418"/>
    <w:rsid w:val="00600421"/>
    <w:rsid w:val="006005E2"/>
    <w:rsid w:val="00600B3E"/>
    <w:rsid w:val="00601270"/>
    <w:rsid w:val="006013C2"/>
    <w:rsid w:val="00601468"/>
    <w:rsid w:val="0060154F"/>
    <w:rsid w:val="006017A6"/>
    <w:rsid w:val="006018CE"/>
    <w:rsid w:val="00601B6D"/>
    <w:rsid w:val="00601BD5"/>
    <w:rsid w:val="006020E9"/>
    <w:rsid w:val="0060249C"/>
    <w:rsid w:val="00602723"/>
    <w:rsid w:val="00602F3D"/>
    <w:rsid w:val="0060311A"/>
    <w:rsid w:val="0060395A"/>
    <w:rsid w:val="006039FA"/>
    <w:rsid w:val="00603ABF"/>
    <w:rsid w:val="00603B78"/>
    <w:rsid w:val="00603EF1"/>
    <w:rsid w:val="00604009"/>
    <w:rsid w:val="006043DC"/>
    <w:rsid w:val="00604C3C"/>
    <w:rsid w:val="00604D1E"/>
    <w:rsid w:val="00605B0A"/>
    <w:rsid w:val="00605EA1"/>
    <w:rsid w:val="006066C7"/>
    <w:rsid w:val="00606E36"/>
    <w:rsid w:val="0060706C"/>
    <w:rsid w:val="00607094"/>
    <w:rsid w:val="006077E8"/>
    <w:rsid w:val="00607B47"/>
    <w:rsid w:val="00610231"/>
    <w:rsid w:val="00610492"/>
    <w:rsid w:val="00610889"/>
    <w:rsid w:val="00610D24"/>
    <w:rsid w:val="00611165"/>
    <w:rsid w:val="00611210"/>
    <w:rsid w:val="00611513"/>
    <w:rsid w:val="00611B73"/>
    <w:rsid w:val="00611E48"/>
    <w:rsid w:val="00611ED1"/>
    <w:rsid w:val="0061240D"/>
    <w:rsid w:val="006125A4"/>
    <w:rsid w:val="00612B76"/>
    <w:rsid w:val="00612E51"/>
    <w:rsid w:val="00613C01"/>
    <w:rsid w:val="006142B9"/>
    <w:rsid w:val="00614B79"/>
    <w:rsid w:val="00614BE6"/>
    <w:rsid w:val="00614DCA"/>
    <w:rsid w:val="006150F7"/>
    <w:rsid w:val="006151E9"/>
    <w:rsid w:val="00615A47"/>
    <w:rsid w:val="006162F5"/>
    <w:rsid w:val="006166E2"/>
    <w:rsid w:val="006167D2"/>
    <w:rsid w:val="00616FD2"/>
    <w:rsid w:val="006170D8"/>
    <w:rsid w:val="006170E1"/>
    <w:rsid w:val="006179B2"/>
    <w:rsid w:val="00617D5C"/>
    <w:rsid w:val="00617F95"/>
    <w:rsid w:val="006200E9"/>
    <w:rsid w:val="00620312"/>
    <w:rsid w:val="006209F2"/>
    <w:rsid w:val="00620B82"/>
    <w:rsid w:val="00620BDD"/>
    <w:rsid w:val="00620C2F"/>
    <w:rsid w:val="00622B75"/>
    <w:rsid w:val="00622F77"/>
    <w:rsid w:val="0062379E"/>
    <w:rsid w:val="00625609"/>
    <w:rsid w:val="00625763"/>
    <w:rsid w:val="00625B44"/>
    <w:rsid w:val="00625C95"/>
    <w:rsid w:val="00626105"/>
    <w:rsid w:val="00626555"/>
    <w:rsid w:val="00626C9D"/>
    <w:rsid w:val="006271FD"/>
    <w:rsid w:val="0062731E"/>
    <w:rsid w:val="00627C74"/>
    <w:rsid w:val="006300BC"/>
    <w:rsid w:val="00630E96"/>
    <w:rsid w:val="0063107D"/>
    <w:rsid w:val="00631302"/>
    <w:rsid w:val="00631365"/>
    <w:rsid w:val="006313C3"/>
    <w:rsid w:val="0063153D"/>
    <w:rsid w:val="00631948"/>
    <w:rsid w:val="00631DF6"/>
    <w:rsid w:val="006320B4"/>
    <w:rsid w:val="00632B1D"/>
    <w:rsid w:val="00632D97"/>
    <w:rsid w:val="00632DCA"/>
    <w:rsid w:val="006330A8"/>
    <w:rsid w:val="0063321E"/>
    <w:rsid w:val="006337F4"/>
    <w:rsid w:val="00633ABE"/>
    <w:rsid w:val="006342E9"/>
    <w:rsid w:val="00634EC2"/>
    <w:rsid w:val="00635E56"/>
    <w:rsid w:val="0063616B"/>
    <w:rsid w:val="00636392"/>
    <w:rsid w:val="0063671C"/>
    <w:rsid w:val="006367A8"/>
    <w:rsid w:val="00636800"/>
    <w:rsid w:val="0063685B"/>
    <w:rsid w:val="00636C48"/>
    <w:rsid w:val="00637896"/>
    <w:rsid w:val="00637B77"/>
    <w:rsid w:val="00637C23"/>
    <w:rsid w:val="00637DBC"/>
    <w:rsid w:val="006402EB"/>
    <w:rsid w:val="006409BC"/>
    <w:rsid w:val="006409CF"/>
    <w:rsid w:val="00640C0E"/>
    <w:rsid w:val="006418A6"/>
    <w:rsid w:val="00641E3A"/>
    <w:rsid w:val="00642202"/>
    <w:rsid w:val="006426CC"/>
    <w:rsid w:val="0064322A"/>
    <w:rsid w:val="00643928"/>
    <w:rsid w:val="00643C87"/>
    <w:rsid w:val="00644784"/>
    <w:rsid w:val="0064496B"/>
    <w:rsid w:val="00644A02"/>
    <w:rsid w:val="00644F73"/>
    <w:rsid w:val="00644FB0"/>
    <w:rsid w:val="006456A8"/>
    <w:rsid w:val="006456E9"/>
    <w:rsid w:val="006457A8"/>
    <w:rsid w:val="006459E0"/>
    <w:rsid w:val="006467B6"/>
    <w:rsid w:val="00646FFC"/>
    <w:rsid w:val="0064714F"/>
    <w:rsid w:val="0064743E"/>
    <w:rsid w:val="006474AA"/>
    <w:rsid w:val="00647847"/>
    <w:rsid w:val="00647A23"/>
    <w:rsid w:val="00647CCE"/>
    <w:rsid w:val="00647D4B"/>
    <w:rsid w:val="00647E04"/>
    <w:rsid w:val="00650097"/>
    <w:rsid w:val="00650599"/>
    <w:rsid w:val="00650763"/>
    <w:rsid w:val="006509B0"/>
    <w:rsid w:val="00651722"/>
    <w:rsid w:val="00651CB8"/>
    <w:rsid w:val="00651F74"/>
    <w:rsid w:val="006526BA"/>
    <w:rsid w:val="00652B1E"/>
    <w:rsid w:val="00652CA4"/>
    <w:rsid w:val="00652F65"/>
    <w:rsid w:val="00653233"/>
    <w:rsid w:val="0065336C"/>
    <w:rsid w:val="0065436E"/>
    <w:rsid w:val="006543CD"/>
    <w:rsid w:val="0065479D"/>
    <w:rsid w:val="00654DC6"/>
    <w:rsid w:val="006552FE"/>
    <w:rsid w:val="006557FC"/>
    <w:rsid w:val="00655960"/>
    <w:rsid w:val="00655E17"/>
    <w:rsid w:val="00655F1F"/>
    <w:rsid w:val="00655FDA"/>
    <w:rsid w:val="0065611C"/>
    <w:rsid w:val="00656245"/>
    <w:rsid w:val="006569F3"/>
    <w:rsid w:val="006570BF"/>
    <w:rsid w:val="00657310"/>
    <w:rsid w:val="0065780C"/>
    <w:rsid w:val="00657CBA"/>
    <w:rsid w:val="00657D2B"/>
    <w:rsid w:val="00657DAB"/>
    <w:rsid w:val="006604DF"/>
    <w:rsid w:val="00660876"/>
    <w:rsid w:val="00660CBE"/>
    <w:rsid w:val="00661615"/>
    <w:rsid w:val="00661B59"/>
    <w:rsid w:val="00661D78"/>
    <w:rsid w:val="00661DA4"/>
    <w:rsid w:val="00662A3B"/>
    <w:rsid w:val="00663A20"/>
    <w:rsid w:val="00663ACB"/>
    <w:rsid w:val="00663B90"/>
    <w:rsid w:val="006644B0"/>
    <w:rsid w:val="006645B3"/>
    <w:rsid w:val="006647C6"/>
    <w:rsid w:val="0066527A"/>
    <w:rsid w:val="0066529D"/>
    <w:rsid w:val="00665709"/>
    <w:rsid w:val="0066605C"/>
    <w:rsid w:val="00666209"/>
    <w:rsid w:val="0066632E"/>
    <w:rsid w:val="006664C8"/>
    <w:rsid w:val="006666DA"/>
    <w:rsid w:val="00666793"/>
    <w:rsid w:val="00666E41"/>
    <w:rsid w:val="00666F40"/>
    <w:rsid w:val="0066737B"/>
    <w:rsid w:val="00667EF5"/>
    <w:rsid w:val="00670C7D"/>
    <w:rsid w:val="00671303"/>
    <w:rsid w:val="00671366"/>
    <w:rsid w:val="0067168B"/>
    <w:rsid w:val="00671D4E"/>
    <w:rsid w:val="00672F37"/>
    <w:rsid w:val="0067363B"/>
    <w:rsid w:val="00674215"/>
    <w:rsid w:val="00674217"/>
    <w:rsid w:val="006742B4"/>
    <w:rsid w:val="0067435A"/>
    <w:rsid w:val="00674457"/>
    <w:rsid w:val="00674F84"/>
    <w:rsid w:val="00675491"/>
    <w:rsid w:val="006757BC"/>
    <w:rsid w:val="00676C71"/>
    <w:rsid w:val="00677138"/>
    <w:rsid w:val="00677450"/>
    <w:rsid w:val="0067774C"/>
    <w:rsid w:val="00677774"/>
    <w:rsid w:val="00677AC8"/>
    <w:rsid w:val="006808AB"/>
    <w:rsid w:val="00680FE5"/>
    <w:rsid w:val="0068148A"/>
    <w:rsid w:val="00681939"/>
    <w:rsid w:val="00681ABC"/>
    <w:rsid w:val="00682192"/>
    <w:rsid w:val="006821E2"/>
    <w:rsid w:val="00682ACB"/>
    <w:rsid w:val="006839BA"/>
    <w:rsid w:val="006839CA"/>
    <w:rsid w:val="00684585"/>
    <w:rsid w:val="00684D39"/>
    <w:rsid w:val="00685120"/>
    <w:rsid w:val="00685159"/>
    <w:rsid w:val="00685A1A"/>
    <w:rsid w:val="0068602E"/>
    <w:rsid w:val="006862F1"/>
    <w:rsid w:val="0068655A"/>
    <w:rsid w:val="006865E1"/>
    <w:rsid w:val="006868D7"/>
    <w:rsid w:val="006869F2"/>
    <w:rsid w:val="006873FF"/>
    <w:rsid w:val="00687560"/>
    <w:rsid w:val="00687669"/>
    <w:rsid w:val="0068767A"/>
    <w:rsid w:val="00687701"/>
    <w:rsid w:val="00690475"/>
    <w:rsid w:val="0069077B"/>
    <w:rsid w:val="00690838"/>
    <w:rsid w:val="00690A04"/>
    <w:rsid w:val="00691A51"/>
    <w:rsid w:val="00691B52"/>
    <w:rsid w:val="00691BD1"/>
    <w:rsid w:val="00691D79"/>
    <w:rsid w:val="006920AB"/>
    <w:rsid w:val="0069254A"/>
    <w:rsid w:val="00692630"/>
    <w:rsid w:val="006930DB"/>
    <w:rsid w:val="0069372A"/>
    <w:rsid w:val="00693B78"/>
    <w:rsid w:val="00693CF6"/>
    <w:rsid w:val="00693D24"/>
    <w:rsid w:val="00693DBB"/>
    <w:rsid w:val="00693FC1"/>
    <w:rsid w:val="0069400D"/>
    <w:rsid w:val="006950B6"/>
    <w:rsid w:val="0069510C"/>
    <w:rsid w:val="006954CC"/>
    <w:rsid w:val="006961F5"/>
    <w:rsid w:val="0069672A"/>
    <w:rsid w:val="0069769C"/>
    <w:rsid w:val="006977AD"/>
    <w:rsid w:val="006A05BE"/>
    <w:rsid w:val="006A084C"/>
    <w:rsid w:val="006A107D"/>
    <w:rsid w:val="006A1408"/>
    <w:rsid w:val="006A1569"/>
    <w:rsid w:val="006A1DA6"/>
    <w:rsid w:val="006A1E86"/>
    <w:rsid w:val="006A21A7"/>
    <w:rsid w:val="006A25F7"/>
    <w:rsid w:val="006A2F6C"/>
    <w:rsid w:val="006A2F9B"/>
    <w:rsid w:val="006A3611"/>
    <w:rsid w:val="006A37C4"/>
    <w:rsid w:val="006A3D3C"/>
    <w:rsid w:val="006A4147"/>
    <w:rsid w:val="006A4235"/>
    <w:rsid w:val="006A4667"/>
    <w:rsid w:val="006A4995"/>
    <w:rsid w:val="006A49DB"/>
    <w:rsid w:val="006A4A72"/>
    <w:rsid w:val="006A4F72"/>
    <w:rsid w:val="006A5221"/>
    <w:rsid w:val="006A5783"/>
    <w:rsid w:val="006A578D"/>
    <w:rsid w:val="006A5794"/>
    <w:rsid w:val="006A5971"/>
    <w:rsid w:val="006A5DE7"/>
    <w:rsid w:val="006A6640"/>
    <w:rsid w:val="006A75DD"/>
    <w:rsid w:val="006A76F0"/>
    <w:rsid w:val="006A772F"/>
    <w:rsid w:val="006A7EF4"/>
    <w:rsid w:val="006B00BD"/>
    <w:rsid w:val="006B030C"/>
    <w:rsid w:val="006B0C2A"/>
    <w:rsid w:val="006B147D"/>
    <w:rsid w:val="006B15E8"/>
    <w:rsid w:val="006B1685"/>
    <w:rsid w:val="006B1A5E"/>
    <w:rsid w:val="006B1D81"/>
    <w:rsid w:val="006B1F6B"/>
    <w:rsid w:val="006B23B1"/>
    <w:rsid w:val="006B2B9E"/>
    <w:rsid w:val="006B33AD"/>
    <w:rsid w:val="006B3F41"/>
    <w:rsid w:val="006B403B"/>
    <w:rsid w:val="006B412B"/>
    <w:rsid w:val="006B4198"/>
    <w:rsid w:val="006B41FD"/>
    <w:rsid w:val="006B4347"/>
    <w:rsid w:val="006B5139"/>
    <w:rsid w:val="006B53FF"/>
    <w:rsid w:val="006B68E7"/>
    <w:rsid w:val="006B750B"/>
    <w:rsid w:val="006B7564"/>
    <w:rsid w:val="006B76D9"/>
    <w:rsid w:val="006B7C02"/>
    <w:rsid w:val="006C0265"/>
    <w:rsid w:val="006C053A"/>
    <w:rsid w:val="006C06E6"/>
    <w:rsid w:val="006C0D7A"/>
    <w:rsid w:val="006C1552"/>
    <w:rsid w:val="006C1B5D"/>
    <w:rsid w:val="006C1BFC"/>
    <w:rsid w:val="006C1FFF"/>
    <w:rsid w:val="006C2429"/>
    <w:rsid w:val="006C2D6E"/>
    <w:rsid w:val="006C2DB5"/>
    <w:rsid w:val="006C2E94"/>
    <w:rsid w:val="006C3008"/>
    <w:rsid w:val="006C338E"/>
    <w:rsid w:val="006C3A87"/>
    <w:rsid w:val="006C3B2F"/>
    <w:rsid w:val="006C3C9D"/>
    <w:rsid w:val="006C3F72"/>
    <w:rsid w:val="006C4088"/>
    <w:rsid w:val="006C40E1"/>
    <w:rsid w:val="006C4C79"/>
    <w:rsid w:val="006C4D78"/>
    <w:rsid w:val="006C4D9D"/>
    <w:rsid w:val="006C4EF6"/>
    <w:rsid w:val="006C64FE"/>
    <w:rsid w:val="006C6FA8"/>
    <w:rsid w:val="006C7134"/>
    <w:rsid w:val="006C72EF"/>
    <w:rsid w:val="006C7BB5"/>
    <w:rsid w:val="006D03D4"/>
    <w:rsid w:val="006D05A8"/>
    <w:rsid w:val="006D0885"/>
    <w:rsid w:val="006D0A43"/>
    <w:rsid w:val="006D0B06"/>
    <w:rsid w:val="006D0BAD"/>
    <w:rsid w:val="006D2368"/>
    <w:rsid w:val="006D34F6"/>
    <w:rsid w:val="006D351A"/>
    <w:rsid w:val="006D3F1D"/>
    <w:rsid w:val="006D3F54"/>
    <w:rsid w:val="006D4143"/>
    <w:rsid w:val="006D44DC"/>
    <w:rsid w:val="006D4681"/>
    <w:rsid w:val="006D4708"/>
    <w:rsid w:val="006D48A6"/>
    <w:rsid w:val="006D4913"/>
    <w:rsid w:val="006D4BAE"/>
    <w:rsid w:val="006D4F8C"/>
    <w:rsid w:val="006D4FA5"/>
    <w:rsid w:val="006D5124"/>
    <w:rsid w:val="006D582B"/>
    <w:rsid w:val="006D5B49"/>
    <w:rsid w:val="006D5E23"/>
    <w:rsid w:val="006D6433"/>
    <w:rsid w:val="006D7060"/>
    <w:rsid w:val="006D7570"/>
    <w:rsid w:val="006D75ED"/>
    <w:rsid w:val="006D78F3"/>
    <w:rsid w:val="006D7A95"/>
    <w:rsid w:val="006D7B34"/>
    <w:rsid w:val="006D7C86"/>
    <w:rsid w:val="006E0267"/>
    <w:rsid w:val="006E0444"/>
    <w:rsid w:val="006E04C2"/>
    <w:rsid w:val="006E06C8"/>
    <w:rsid w:val="006E089D"/>
    <w:rsid w:val="006E11C3"/>
    <w:rsid w:val="006E1435"/>
    <w:rsid w:val="006E19D0"/>
    <w:rsid w:val="006E1C5D"/>
    <w:rsid w:val="006E1F5E"/>
    <w:rsid w:val="006E2077"/>
    <w:rsid w:val="006E2191"/>
    <w:rsid w:val="006E232E"/>
    <w:rsid w:val="006E26FF"/>
    <w:rsid w:val="006E28BB"/>
    <w:rsid w:val="006E2B31"/>
    <w:rsid w:val="006E2C19"/>
    <w:rsid w:val="006E2CDF"/>
    <w:rsid w:val="006E2F23"/>
    <w:rsid w:val="006E3A84"/>
    <w:rsid w:val="006E4498"/>
    <w:rsid w:val="006E48B5"/>
    <w:rsid w:val="006E4D41"/>
    <w:rsid w:val="006E59BE"/>
    <w:rsid w:val="006E5C93"/>
    <w:rsid w:val="006E5E63"/>
    <w:rsid w:val="006E6007"/>
    <w:rsid w:val="006F07CE"/>
    <w:rsid w:val="006F0E6B"/>
    <w:rsid w:val="006F130D"/>
    <w:rsid w:val="006F18F7"/>
    <w:rsid w:val="006F1A64"/>
    <w:rsid w:val="006F216B"/>
    <w:rsid w:val="006F2B11"/>
    <w:rsid w:val="006F31DD"/>
    <w:rsid w:val="006F33EE"/>
    <w:rsid w:val="006F3802"/>
    <w:rsid w:val="006F4124"/>
    <w:rsid w:val="006F4976"/>
    <w:rsid w:val="006F4CB1"/>
    <w:rsid w:val="006F4E4C"/>
    <w:rsid w:val="006F5052"/>
    <w:rsid w:val="006F509D"/>
    <w:rsid w:val="006F5390"/>
    <w:rsid w:val="006F5449"/>
    <w:rsid w:val="006F5555"/>
    <w:rsid w:val="006F5687"/>
    <w:rsid w:val="006F6295"/>
    <w:rsid w:val="006F69F3"/>
    <w:rsid w:val="006F6E73"/>
    <w:rsid w:val="006F762A"/>
    <w:rsid w:val="006F7AA5"/>
    <w:rsid w:val="006F7CF1"/>
    <w:rsid w:val="00700D3A"/>
    <w:rsid w:val="0070270D"/>
    <w:rsid w:val="007027BC"/>
    <w:rsid w:val="00702CAB"/>
    <w:rsid w:val="0070310E"/>
    <w:rsid w:val="00703671"/>
    <w:rsid w:val="00703A3D"/>
    <w:rsid w:val="00703B93"/>
    <w:rsid w:val="00703ED0"/>
    <w:rsid w:val="007045C4"/>
    <w:rsid w:val="00704710"/>
    <w:rsid w:val="00704C41"/>
    <w:rsid w:val="0070507C"/>
    <w:rsid w:val="00705084"/>
    <w:rsid w:val="0070584A"/>
    <w:rsid w:val="00706EAC"/>
    <w:rsid w:val="00707177"/>
    <w:rsid w:val="00707226"/>
    <w:rsid w:val="00707916"/>
    <w:rsid w:val="007079FF"/>
    <w:rsid w:val="00707F95"/>
    <w:rsid w:val="0071001F"/>
    <w:rsid w:val="0071025D"/>
    <w:rsid w:val="00710525"/>
    <w:rsid w:val="00710D8F"/>
    <w:rsid w:val="00710FCD"/>
    <w:rsid w:val="007118A4"/>
    <w:rsid w:val="00711B0F"/>
    <w:rsid w:val="0071253A"/>
    <w:rsid w:val="007125A5"/>
    <w:rsid w:val="0071269A"/>
    <w:rsid w:val="007126B1"/>
    <w:rsid w:val="00712767"/>
    <w:rsid w:val="00712C42"/>
    <w:rsid w:val="00712FD8"/>
    <w:rsid w:val="00713087"/>
    <w:rsid w:val="00713282"/>
    <w:rsid w:val="00713EEA"/>
    <w:rsid w:val="00713F89"/>
    <w:rsid w:val="00714A77"/>
    <w:rsid w:val="00714C7E"/>
    <w:rsid w:val="00714DE9"/>
    <w:rsid w:val="00715F46"/>
    <w:rsid w:val="0071606A"/>
    <w:rsid w:val="007164CD"/>
    <w:rsid w:val="0071658E"/>
    <w:rsid w:val="00716E18"/>
    <w:rsid w:val="00716E4D"/>
    <w:rsid w:val="00716FF8"/>
    <w:rsid w:val="007176FE"/>
    <w:rsid w:val="00717837"/>
    <w:rsid w:val="00717EC6"/>
    <w:rsid w:val="0072058E"/>
    <w:rsid w:val="007206CD"/>
    <w:rsid w:val="00720AA2"/>
    <w:rsid w:val="00720B03"/>
    <w:rsid w:val="00721277"/>
    <w:rsid w:val="0072169C"/>
    <w:rsid w:val="00721BAE"/>
    <w:rsid w:val="00721D62"/>
    <w:rsid w:val="007220DC"/>
    <w:rsid w:val="0072218F"/>
    <w:rsid w:val="007222F7"/>
    <w:rsid w:val="007224ED"/>
    <w:rsid w:val="00722562"/>
    <w:rsid w:val="00722CF7"/>
    <w:rsid w:val="00722ECF"/>
    <w:rsid w:val="00723C52"/>
    <w:rsid w:val="00723CFF"/>
    <w:rsid w:val="00723D4E"/>
    <w:rsid w:val="00723E34"/>
    <w:rsid w:val="00724054"/>
    <w:rsid w:val="00724C07"/>
    <w:rsid w:val="00724F5F"/>
    <w:rsid w:val="0072501C"/>
    <w:rsid w:val="007255BA"/>
    <w:rsid w:val="00725BAC"/>
    <w:rsid w:val="00725E53"/>
    <w:rsid w:val="00725FD5"/>
    <w:rsid w:val="00726233"/>
    <w:rsid w:val="007263D5"/>
    <w:rsid w:val="00726A90"/>
    <w:rsid w:val="00727987"/>
    <w:rsid w:val="00727C3E"/>
    <w:rsid w:val="00727E5E"/>
    <w:rsid w:val="00730068"/>
    <w:rsid w:val="00730488"/>
    <w:rsid w:val="007307D8"/>
    <w:rsid w:val="00730B37"/>
    <w:rsid w:val="007314F8"/>
    <w:rsid w:val="00732400"/>
    <w:rsid w:val="00732422"/>
    <w:rsid w:val="0073292D"/>
    <w:rsid w:val="00732972"/>
    <w:rsid w:val="007329B7"/>
    <w:rsid w:val="00732C32"/>
    <w:rsid w:val="00732D20"/>
    <w:rsid w:val="00733440"/>
    <w:rsid w:val="00733576"/>
    <w:rsid w:val="0073360F"/>
    <w:rsid w:val="00733910"/>
    <w:rsid w:val="00733AC8"/>
    <w:rsid w:val="00733D0D"/>
    <w:rsid w:val="00733DAF"/>
    <w:rsid w:val="00733E49"/>
    <w:rsid w:val="0073431F"/>
    <w:rsid w:val="007343B9"/>
    <w:rsid w:val="00734ABC"/>
    <w:rsid w:val="00734E6C"/>
    <w:rsid w:val="00735881"/>
    <w:rsid w:val="00735A5D"/>
    <w:rsid w:val="00735DB4"/>
    <w:rsid w:val="007364EE"/>
    <w:rsid w:val="007367E9"/>
    <w:rsid w:val="00736C11"/>
    <w:rsid w:val="00737118"/>
    <w:rsid w:val="00737C09"/>
    <w:rsid w:val="00737F70"/>
    <w:rsid w:val="007403A9"/>
    <w:rsid w:val="007403EA"/>
    <w:rsid w:val="00740559"/>
    <w:rsid w:val="00740EC5"/>
    <w:rsid w:val="007411B9"/>
    <w:rsid w:val="00741A8D"/>
    <w:rsid w:val="0074229D"/>
    <w:rsid w:val="00742FA3"/>
    <w:rsid w:val="0074399F"/>
    <w:rsid w:val="007439F2"/>
    <w:rsid w:val="00743DB6"/>
    <w:rsid w:val="007440B6"/>
    <w:rsid w:val="00744543"/>
    <w:rsid w:val="0074461A"/>
    <w:rsid w:val="00744D9E"/>
    <w:rsid w:val="007451CB"/>
    <w:rsid w:val="00745492"/>
    <w:rsid w:val="007454EF"/>
    <w:rsid w:val="00745754"/>
    <w:rsid w:val="00745E2E"/>
    <w:rsid w:val="00745EC3"/>
    <w:rsid w:val="00745F85"/>
    <w:rsid w:val="00745F90"/>
    <w:rsid w:val="00746468"/>
    <w:rsid w:val="00746DFA"/>
    <w:rsid w:val="00747221"/>
    <w:rsid w:val="00747551"/>
    <w:rsid w:val="007475FA"/>
    <w:rsid w:val="0074768A"/>
    <w:rsid w:val="00747FEE"/>
    <w:rsid w:val="007502BC"/>
    <w:rsid w:val="0075039A"/>
    <w:rsid w:val="007503D5"/>
    <w:rsid w:val="007508DF"/>
    <w:rsid w:val="00750C6B"/>
    <w:rsid w:val="00750D7D"/>
    <w:rsid w:val="00750EB3"/>
    <w:rsid w:val="007516B8"/>
    <w:rsid w:val="007519F1"/>
    <w:rsid w:val="00752486"/>
    <w:rsid w:val="0075265B"/>
    <w:rsid w:val="00752800"/>
    <w:rsid w:val="00752A15"/>
    <w:rsid w:val="00752C4A"/>
    <w:rsid w:val="00754701"/>
    <w:rsid w:val="007547A8"/>
    <w:rsid w:val="007547FD"/>
    <w:rsid w:val="0075548A"/>
    <w:rsid w:val="0075557F"/>
    <w:rsid w:val="00755781"/>
    <w:rsid w:val="007557E3"/>
    <w:rsid w:val="00755C8E"/>
    <w:rsid w:val="00756031"/>
    <w:rsid w:val="0075637D"/>
    <w:rsid w:val="0075696D"/>
    <w:rsid w:val="007570CF"/>
    <w:rsid w:val="007574A0"/>
    <w:rsid w:val="007575E4"/>
    <w:rsid w:val="0075772C"/>
    <w:rsid w:val="00757A45"/>
    <w:rsid w:val="00757B14"/>
    <w:rsid w:val="00757CC7"/>
    <w:rsid w:val="0076059B"/>
    <w:rsid w:val="007605CD"/>
    <w:rsid w:val="0076063B"/>
    <w:rsid w:val="00760B0C"/>
    <w:rsid w:val="00760CF9"/>
    <w:rsid w:val="00760ECA"/>
    <w:rsid w:val="007613F0"/>
    <w:rsid w:val="00761533"/>
    <w:rsid w:val="007616A4"/>
    <w:rsid w:val="0076184F"/>
    <w:rsid w:val="00761A84"/>
    <w:rsid w:val="00761FF7"/>
    <w:rsid w:val="00762C5C"/>
    <w:rsid w:val="00763032"/>
    <w:rsid w:val="00763242"/>
    <w:rsid w:val="00763325"/>
    <w:rsid w:val="007633E2"/>
    <w:rsid w:val="00763A85"/>
    <w:rsid w:val="00763B17"/>
    <w:rsid w:val="007642FF"/>
    <w:rsid w:val="00764365"/>
    <w:rsid w:val="007649BF"/>
    <w:rsid w:val="00764C01"/>
    <w:rsid w:val="00764DBA"/>
    <w:rsid w:val="007651FD"/>
    <w:rsid w:val="007655E7"/>
    <w:rsid w:val="00765652"/>
    <w:rsid w:val="00765A85"/>
    <w:rsid w:val="00765F7D"/>
    <w:rsid w:val="0076635E"/>
    <w:rsid w:val="007668AD"/>
    <w:rsid w:val="00766F76"/>
    <w:rsid w:val="00767886"/>
    <w:rsid w:val="00770E5E"/>
    <w:rsid w:val="007716BF"/>
    <w:rsid w:val="00771950"/>
    <w:rsid w:val="00771D43"/>
    <w:rsid w:val="00771EDC"/>
    <w:rsid w:val="0077233C"/>
    <w:rsid w:val="00772905"/>
    <w:rsid w:val="00772A45"/>
    <w:rsid w:val="00772F0F"/>
    <w:rsid w:val="007732ED"/>
    <w:rsid w:val="007738A0"/>
    <w:rsid w:val="00773CB3"/>
    <w:rsid w:val="0077418F"/>
    <w:rsid w:val="0077427D"/>
    <w:rsid w:val="007747CA"/>
    <w:rsid w:val="00774910"/>
    <w:rsid w:val="00774D6A"/>
    <w:rsid w:val="00775562"/>
    <w:rsid w:val="00775672"/>
    <w:rsid w:val="007759E8"/>
    <w:rsid w:val="00775E8A"/>
    <w:rsid w:val="007760B4"/>
    <w:rsid w:val="007764F1"/>
    <w:rsid w:val="00776A36"/>
    <w:rsid w:val="00776B73"/>
    <w:rsid w:val="00777140"/>
    <w:rsid w:val="00777155"/>
    <w:rsid w:val="0077731A"/>
    <w:rsid w:val="007778C6"/>
    <w:rsid w:val="00777A09"/>
    <w:rsid w:val="0078003D"/>
    <w:rsid w:val="007809E8"/>
    <w:rsid w:val="00780F2A"/>
    <w:rsid w:val="00781395"/>
    <w:rsid w:val="0078172C"/>
    <w:rsid w:val="00781748"/>
    <w:rsid w:val="00782E4D"/>
    <w:rsid w:val="007833AC"/>
    <w:rsid w:val="00783524"/>
    <w:rsid w:val="007837AE"/>
    <w:rsid w:val="007838CE"/>
    <w:rsid w:val="00783DA8"/>
    <w:rsid w:val="007841C3"/>
    <w:rsid w:val="00784BAB"/>
    <w:rsid w:val="00785127"/>
    <w:rsid w:val="00785337"/>
    <w:rsid w:val="00785652"/>
    <w:rsid w:val="007858E6"/>
    <w:rsid w:val="00785BC8"/>
    <w:rsid w:val="0078612A"/>
    <w:rsid w:val="007861FE"/>
    <w:rsid w:val="0078658A"/>
    <w:rsid w:val="00786859"/>
    <w:rsid w:val="00787ADF"/>
    <w:rsid w:val="00787C8B"/>
    <w:rsid w:val="007900CF"/>
    <w:rsid w:val="00791C02"/>
    <w:rsid w:val="007925D4"/>
    <w:rsid w:val="0079294A"/>
    <w:rsid w:val="00792A71"/>
    <w:rsid w:val="00792DF8"/>
    <w:rsid w:val="00792FB8"/>
    <w:rsid w:val="00793530"/>
    <w:rsid w:val="00793DC9"/>
    <w:rsid w:val="00794122"/>
    <w:rsid w:val="00794878"/>
    <w:rsid w:val="00795356"/>
    <w:rsid w:val="00795769"/>
    <w:rsid w:val="007964A8"/>
    <w:rsid w:val="007973DE"/>
    <w:rsid w:val="007976C6"/>
    <w:rsid w:val="00797D1E"/>
    <w:rsid w:val="007A016E"/>
    <w:rsid w:val="007A02F7"/>
    <w:rsid w:val="007A07D0"/>
    <w:rsid w:val="007A0D00"/>
    <w:rsid w:val="007A1254"/>
    <w:rsid w:val="007A172C"/>
    <w:rsid w:val="007A1904"/>
    <w:rsid w:val="007A1EEF"/>
    <w:rsid w:val="007A279E"/>
    <w:rsid w:val="007A28B2"/>
    <w:rsid w:val="007A2D18"/>
    <w:rsid w:val="007A2D3B"/>
    <w:rsid w:val="007A2DDA"/>
    <w:rsid w:val="007A3933"/>
    <w:rsid w:val="007A39D0"/>
    <w:rsid w:val="007A3B2E"/>
    <w:rsid w:val="007A3B89"/>
    <w:rsid w:val="007A3BC5"/>
    <w:rsid w:val="007A3EBD"/>
    <w:rsid w:val="007A400B"/>
    <w:rsid w:val="007A4293"/>
    <w:rsid w:val="007A4727"/>
    <w:rsid w:val="007A490A"/>
    <w:rsid w:val="007A4E9A"/>
    <w:rsid w:val="007A508F"/>
    <w:rsid w:val="007A5930"/>
    <w:rsid w:val="007A5E52"/>
    <w:rsid w:val="007A68D1"/>
    <w:rsid w:val="007A7005"/>
    <w:rsid w:val="007A7DC5"/>
    <w:rsid w:val="007B0C07"/>
    <w:rsid w:val="007B0C85"/>
    <w:rsid w:val="007B0D13"/>
    <w:rsid w:val="007B1D72"/>
    <w:rsid w:val="007B254F"/>
    <w:rsid w:val="007B26F1"/>
    <w:rsid w:val="007B2A74"/>
    <w:rsid w:val="007B2DF0"/>
    <w:rsid w:val="007B3609"/>
    <w:rsid w:val="007B364C"/>
    <w:rsid w:val="007B372F"/>
    <w:rsid w:val="007B3AE2"/>
    <w:rsid w:val="007B434D"/>
    <w:rsid w:val="007B446A"/>
    <w:rsid w:val="007B5004"/>
    <w:rsid w:val="007B5367"/>
    <w:rsid w:val="007B5431"/>
    <w:rsid w:val="007B5844"/>
    <w:rsid w:val="007B62A6"/>
    <w:rsid w:val="007B65F0"/>
    <w:rsid w:val="007B66CF"/>
    <w:rsid w:val="007B6956"/>
    <w:rsid w:val="007B6AC4"/>
    <w:rsid w:val="007B700A"/>
    <w:rsid w:val="007B7469"/>
    <w:rsid w:val="007B78DA"/>
    <w:rsid w:val="007B79F7"/>
    <w:rsid w:val="007B7C62"/>
    <w:rsid w:val="007B7DC0"/>
    <w:rsid w:val="007C02B3"/>
    <w:rsid w:val="007C02F1"/>
    <w:rsid w:val="007C0AE8"/>
    <w:rsid w:val="007C0EEF"/>
    <w:rsid w:val="007C194F"/>
    <w:rsid w:val="007C1EDE"/>
    <w:rsid w:val="007C259E"/>
    <w:rsid w:val="007C294D"/>
    <w:rsid w:val="007C29AD"/>
    <w:rsid w:val="007C2C3D"/>
    <w:rsid w:val="007C3832"/>
    <w:rsid w:val="007C38C7"/>
    <w:rsid w:val="007C395F"/>
    <w:rsid w:val="007C3CE7"/>
    <w:rsid w:val="007C3E5D"/>
    <w:rsid w:val="007C5B39"/>
    <w:rsid w:val="007C61AC"/>
    <w:rsid w:val="007C6CB4"/>
    <w:rsid w:val="007C6E5F"/>
    <w:rsid w:val="007C78EE"/>
    <w:rsid w:val="007C7A59"/>
    <w:rsid w:val="007C7E63"/>
    <w:rsid w:val="007D0134"/>
    <w:rsid w:val="007D0E62"/>
    <w:rsid w:val="007D0F13"/>
    <w:rsid w:val="007D10C1"/>
    <w:rsid w:val="007D17B7"/>
    <w:rsid w:val="007D1AFD"/>
    <w:rsid w:val="007D1B93"/>
    <w:rsid w:val="007D1D49"/>
    <w:rsid w:val="007D21E8"/>
    <w:rsid w:val="007D263A"/>
    <w:rsid w:val="007D28DE"/>
    <w:rsid w:val="007D2D2A"/>
    <w:rsid w:val="007D2E08"/>
    <w:rsid w:val="007D2F69"/>
    <w:rsid w:val="007D3718"/>
    <w:rsid w:val="007D3721"/>
    <w:rsid w:val="007D38CC"/>
    <w:rsid w:val="007D3915"/>
    <w:rsid w:val="007D43C3"/>
    <w:rsid w:val="007D46D2"/>
    <w:rsid w:val="007D4F63"/>
    <w:rsid w:val="007D5560"/>
    <w:rsid w:val="007D572F"/>
    <w:rsid w:val="007D57AB"/>
    <w:rsid w:val="007D59D7"/>
    <w:rsid w:val="007D62C8"/>
    <w:rsid w:val="007D6BF4"/>
    <w:rsid w:val="007D6C9D"/>
    <w:rsid w:val="007D7136"/>
    <w:rsid w:val="007D7609"/>
    <w:rsid w:val="007D7C06"/>
    <w:rsid w:val="007D7D7D"/>
    <w:rsid w:val="007E000B"/>
    <w:rsid w:val="007E153C"/>
    <w:rsid w:val="007E17E5"/>
    <w:rsid w:val="007E189D"/>
    <w:rsid w:val="007E1AC4"/>
    <w:rsid w:val="007E2948"/>
    <w:rsid w:val="007E2B8D"/>
    <w:rsid w:val="007E2CFB"/>
    <w:rsid w:val="007E31CE"/>
    <w:rsid w:val="007E3483"/>
    <w:rsid w:val="007E366F"/>
    <w:rsid w:val="007E4684"/>
    <w:rsid w:val="007E4AE6"/>
    <w:rsid w:val="007E4BBC"/>
    <w:rsid w:val="007E4D7B"/>
    <w:rsid w:val="007E4E6C"/>
    <w:rsid w:val="007E5052"/>
    <w:rsid w:val="007E6182"/>
    <w:rsid w:val="007E667D"/>
    <w:rsid w:val="007E6A45"/>
    <w:rsid w:val="007E6AEF"/>
    <w:rsid w:val="007E6C28"/>
    <w:rsid w:val="007E7129"/>
    <w:rsid w:val="007E77B9"/>
    <w:rsid w:val="007F0C7C"/>
    <w:rsid w:val="007F2030"/>
    <w:rsid w:val="007F25A4"/>
    <w:rsid w:val="007F2CAC"/>
    <w:rsid w:val="007F38C1"/>
    <w:rsid w:val="007F3DE4"/>
    <w:rsid w:val="007F3EEF"/>
    <w:rsid w:val="007F4771"/>
    <w:rsid w:val="007F4BBF"/>
    <w:rsid w:val="007F5139"/>
    <w:rsid w:val="007F5158"/>
    <w:rsid w:val="007F54AF"/>
    <w:rsid w:val="007F5562"/>
    <w:rsid w:val="007F619F"/>
    <w:rsid w:val="007F6763"/>
    <w:rsid w:val="007F6B6D"/>
    <w:rsid w:val="007F7A6F"/>
    <w:rsid w:val="007F7ECE"/>
    <w:rsid w:val="008001F4"/>
    <w:rsid w:val="008005B1"/>
    <w:rsid w:val="0080087A"/>
    <w:rsid w:val="00800F4C"/>
    <w:rsid w:val="00801034"/>
    <w:rsid w:val="00801972"/>
    <w:rsid w:val="00801FC5"/>
    <w:rsid w:val="00802036"/>
    <w:rsid w:val="008027D1"/>
    <w:rsid w:val="00802D96"/>
    <w:rsid w:val="008038C2"/>
    <w:rsid w:val="00803F69"/>
    <w:rsid w:val="0080408E"/>
    <w:rsid w:val="00804A0C"/>
    <w:rsid w:val="00805128"/>
    <w:rsid w:val="00806372"/>
    <w:rsid w:val="008063C7"/>
    <w:rsid w:val="008064F7"/>
    <w:rsid w:val="00806A55"/>
    <w:rsid w:val="00807041"/>
    <w:rsid w:val="0080715C"/>
    <w:rsid w:val="0080751F"/>
    <w:rsid w:val="00807629"/>
    <w:rsid w:val="0080768C"/>
    <w:rsid w:val="00807F9A"/>
    <w:rsid w:val="00811473"/>
    <w:rsid w:val="0081147A"/>
    <w:rsid w:val="00811B2E"/>
    <w:rsid w:val="00811EEB"/>
    <w:rsid w:val="00812237"/>
    <w:rsid w:val="0081262D"/>
    <w:rsid w:val="00812BBD"/>
    <w:rsid w:val="00812DFC"/>
    <w:rsid w:val="00812E90"/>
    <w:rsid w:val="0081310A"/>
    <w:rsid w:val="00813149"/>
    <w:rsid w:val="00813164"/>
    <w:rsid w:val="0081336F"/>
    <w:rsid w:val="0081340F"/>
    <w:rsid w:val="008138C3"/>
    <w:rsid w:val="00813CF4"/>
    <w:rsid w:val="00813D94"/>
    <w:rsid w:val="00813EA4"/>
    <w:rsid w:val="008140B1"/>
    <w:rsid w:val="00814140"/>
    <w:rsid w:val="008142B5"/>
    <w:rsid w:val="00814506"/>
    <w:rsid w:val="0081553B"/>
    <w:rsid w:val="0081559B"/>
    <w:rsid w:val="0081571D"/>
    <w:rsid w:val="00815809"/>
    <w:rsid w:val="008158D7"/>
    <w:rsid w:val="008158F3"/>
    <w:rsid w:val="008159DC"/>
    <w:rsid w:val="00816118"/>
    <w:rsid w:val="00816156"/>
    <w:rsid w:val="0081619C"/>
    <w:rsid w:val="008161BE"/>
    <w:rsid w:val="00817190"/>
    <w:rsid w:val="00817612"/>
    <w:rsid w:val="00820301"/>
    <w:rsid w:val="00820619"/>
    <w:rsid w:val="008219F5"/>
    <w:rsid w:val="00821BFE"/>
    <w:rsid w:val="00821E78"/>
    <w:rsid w:val="00822D9B"/>
    <w:rsid w:val="0082324E"/>
    <w:rsid w:val="00823454"/>
    <w:rsid w:val="008246CD"/>
    <w:rsid w:val="008248B2"/>
    <w:rsid w:val="0082498D"/>
    <w:rsid w:val="00824B28"/>
    <w:rsid w:val="00825D84"/>
    <w:rsid w:val="00826430"/>
    <w:rsid w:val="008267D6"/>
    <w:rsid w:val="00826847"/>
    <w:rsid w:val="00826899"/>
    <w:rsid w:val="00826B48"/>
    <w:rsid w:val="008272D3"/>
    <w:rsid w:val="00827455"/>
    <w:rsid w:val="0082755F"/>
    <w:rsid w:val="00827A06"/>
    <w:rsid w:val="008304CE"/>
    <w:rsid w:val="008305DF"/>
    <w:rsid w:val="00830873"/>
    <w:rsid w:val="008308D5"/>
    <w:rsid w:val="0083135A"/>
    <w:rsid w:val="0083164B"/>
    <w:rsid w:val="00831BE9"/>
    <w:rsid w:val="00831DEA"/>
    <w:rsid w:val="00831FCD"/>
    <w:rsid w:val="00832213"/>
    <w:rsid w:val="00832300"/>
    <w:rsid w:val="00832878"/>
    <w:rsid w:val="00832E23"/>
    <w:rsid w:val="00832FB3"/>
    <w:rsid w:val="008336F1"/>
    <w:rsid w:val="008340D6"/>
    <w:rsid w:val="00834D5A"/>
    <w:rsid w:val="008351B1"/>
    <w:rsid w:val="00835620"/>
    <w:rsid w:val="008358B2"/>
    <w:rsid w:val="00836222"/>
    <w:rsid w:val="00836B0E"/>
    <w:rsid w:val="00836B74"/>
    <w:rsid w:val="00836C26"/>
    <w:rsid w:val="00836F1E"/>
    <w:rsid w:val="00836F60"/>
    <w:rsid w:val="00836FFD"/>
    <w:rsid w:val="008371E4"/>
    <w:rsid w:val="008371F2"/>
    <w:rsid w:val="0083774C"/>
    <w:rsid w:val="008377B4"/>
    <w:rsid w:val="00837B06"/>
    <w:rsid w:val="00840AAD"/>
    <w:rsid w:val="00840B43"/>
    <w:rsid w:val="00840E9C"/>
    <w:rsid w:val="0084135D"/>
    <w:rsid w:val="008413FA"/>
    <w:rsid w:val="00841687"/>
    <w:rsid w:val="00841784"/>
    <w:rsid w:val="0084217F"/>
    <w:rsid w:val="0084272D"/>
    <w:rsid w:val="0084281F"/>
    <w:rsid w:val="00842C7E"/>
    <w:rsid w:val="00842DA3"/>
    <w:rsid w:val="00843DDB"/>
    <w:rsid w:val="00844B73"/>
    <w:rsid w:val="00844B9C"/>
    <w:rsid w:val="00844D1B"/>
    <w:rsid w:val="008453EE"/>
    <w:rsid w:val="00846109"/>
    <w:rsid w:val="00846327"/>
    <w:rsid w:val="00847592"/>
    <w:rsid w:val="0084767D"/>
    <w:rsid w:val="00847C2F"/>
    <w:rsid w:val="00850950"/>
    <w:rsid w:val="00850CF4"/>
    <w:rsid w:val="00851411"/>
    <w:rsid w:val="00852206"/>
    <w:rsid w:val="00852A21"/>
    <w:rsid w:val="00853173"/>
    <w:rsid w:val="008532A9"/>
    <w:rsid w:val="00853556"/>
    <w:rsid w:val="00853CBE"/>
    <w:rsid w:val="00853CED"/>
    <w:rsid w:val="00853DD8"/>
    <w:rsid w:val="0085409C"/>
    <w:rsid w:val="0085457A"/>
    <w:rsid w:val="00854FEC"/>
    <w:rsid w:val="00855286"/>
    <w:rsid w:val="00855517"/>
    <w:rsid w:val="0085579D"/>
    <w:rsid w:val="00855A49"/>
    <w:rsid w:val="00855A91"/>
    <w:rsid w:val="00855D05"/>
    <w:rsid w:val="00855F8D"/>
    <w:rsid w:val="00856097"/>
    <w:rsid w:val="008564D9"/>
    <w:rsid w:val="00856795"/>
    <w:rsid w:val="00856A2A"/>
    <w:rsid w:val="00857710"/>
    <w:rsid w:val="00857A61"/>
    <w:rsid w:val="008603C2"/>
    <w:rsid w:val="00860B0F"/>
    <w:rsid w:val="00861058"/>
    <w:rsid w:val="00861869"/>
    <w:rsid w:val="00861F75"/>
    <w:rsid w:val="0086201C"/>
    <w:rsid w:val="00862544"/>
    <w:rsid w:val="00862641"/>
    <w:rsid w:val="0086276C"/>
    <w:rsid w:val="008627ED"/>
    <w:rsid w:val="00862C84"/>
    <w:rsid w:val="00862DBB"/>
    <w:rsid w:val="008630CB"/>
    <w:rsid w:val="00863521"/>
    <w:rsid w:val="0086386F"/>
    <w:rsid w:val="0086396C"/>
    <w:rsid w:val="00863A17"/>
    <w:rsid w:val="00863D3E"/>
    <w:rsid w:val="008645FF"/>
    <w:rsid w:val="00864603"/>
    <w:rsid w:val="008646C4"/>
    <w:rsid w:val="0086482A"/>
    <w:rsid w:val="00864CE8"/>
    <w:rsid w:val="00864F49"/>
    <w:rsid w:val="008656AB"/>
    <w:rsid w:val="00866601"/>
    <w:rsid w:val="008667A3"/>
    <w:rsid w:val="00866950"/>
    <w:rsid w:val="00866EAB"/>
    <w:rsid w:val="0086757B"/>
    <w:rsid w:val="008676D9"/>
    <w:rsid w:val="00867993"/>
    <w:rsid w:val="00867D2B"/>
    <w:rsid w:val="00867D94"/>
    <w:rsid w:val="00867F87"/>
    <w:rsid w:val="008702DC"/>
    <w:rsid w:val="008705EB"/>
    <w:rsid w:val="008713DA"/>
    <w:rsid w:val="008716E9"/>
    <w:rsid w:val="00871878"/>
    <w:rsid w:val="0087189A"/>
    <w:rsid w:val="00871A92"/>
    <w:rsid w:val="00871D3F"/>
    <w:rsid w:val="00872C7F"/>
    <w:rsid w:val="00872EA5"/>
    <w:rsid w:val="00873110"/>
    <w:rsid w:val="0087321B"/>
    <w:rsid w:val="0087325D"/>
    <w:rsid w:val="0087392F"/>
    <w:rsid w:val="00873A96"/>
    <w:rsid w:val="00873D40"/>
    <w:rsid w:val="00873F0C"/>
    <w:rsid w:val="00873FAF"/>
    <w:rsid w:val="00874802"/>
    <w:rsid w:val="00874829"/>
    <w:rsid w:val="0087501B"/>
    <w:rsid w:val="00875045"/>
    <w:rsid w:val="008765B0"/>
    <w:rsid w:val="00877A13"/>
    <w:rsid w:val="00877D11"/>
    <w:rsid w:val="008807A2"/>
    <w:rsid w:val="00880838"/>
    <w:rsid w:val="00880E7E"/>
    <w:rsid w:val="00881476"/>
    <w:rsid w:val="00881B06"/>
    <w:rsid w:val="00881ED1"/>
    <w:rsid w:val="008821A3"/>
    <w:rsid w:val="00882226"/>
    <w:rsid w:val="00882570"/>
    <w:rsid w:val="00882E1E"/>
    <w:rsid w:val="00882EF4"/>
    <w:rsid w:val="00882F0E"/>
    <w:rsid w:val="00882F9C"/>
    <w:rsid w:val="008836E6"/>
    <w:rsid w:val="00883A3E"/>
    <w:rsid w:val="008846B1"/>
    <w:rsid w:val="00884762"/>
    <w:rsid w:val="00884CF7"/>
    <w:rsid w:val="00884E80"/>
    <w:rsid w:val="0088534C"/>
    <w:rsid w:val="00885415"/>
    <w:rsid w:val="0088551B"/>
    <w:rsid w:val="00885535"/>
    <w:rsid w:val="00885E8F"/>
    <w:rsid w:val="00886930"/>
    <w:rsid w:val="008870A4"/>
    <w:rsid w:val="00887242"/>
    <w:rsid w:val="00887C19"/>
    <w:rsid w:val="00887E4B"/>
    <w:rsid w:val="00890362"/>
    <w:rsid w:val="00890B76"/>
    <w:rsid w:val="00890DD2"/>
    <w:rsid w:val="00890DFA"/>
    <w:rsid w:val="0089127F"/>
    <w:rsid w:val="008921BE"/>
    <w:rsid w:val="008923D5"/>
    <w:rsid w:val="00892800"/>
    <w:rsid w:val="00892FAF"/>
    <w:rsid w:val="0089300A"/>
    <w:rsid w:val="008935DF"/>
    <w:rsid w:val="008936A6"/>
    <w:rsid w:val="008945B4"/>
    <w:rsid w:val="00894B5C"/>
    <w:rsid w:val="00894D65"/>
    <w:rsid w:val="00894E38"/>
    <w:rsid w:val="00894F69"/>
    <w:rsid w:val="008957A3"/>
    <w:rsid w:val="0089595E"/>
    <w:rsid w:val="00895AC7"/>
    <w:rsid w:val="00896D93"/>
    <w:rsid w:val="00896F29"/>
    <w:rsid w:val="00896F77"/>
    <w:rsid w:val="008975B0"/>
    <w:rsid w:val="00897648"/>
    <w:rsid w:val="00897788"/>
    <w:rsid w:val="008977C5"/>
    <w:rsid w:val="008979C0"/>
    <w:rsid w:val="00897A33"/>
    <w:rsid w:val="00897AD5"/>
    <w:rsid w:val="008A0A95"/>
    <w:rsid w:val="008A1365"/>
    <w:rsid w:val="008A1503"/>
    <w:rsid w:val="008A2CEA"/>
    <w:rsid w:val="008A2EC7"/>
    <w:rsid w:val="008A2F41"/>
    <w:rsid w:val="008A2FBE"/>
    <w:rsid w:val="008A3225"/>
    <w:rsid w:val="008A32B3"/>
    <w:rsid w:val="008A33EC"/>
    <w:rsid w:val="008A354A"/>
    <w:rsid w:val="008A3781"/>
    <w:rsid w:val="008A3882"/>
    <w:rsid w:val="008A38D6"/>
    <w:rsid w:val="008A3C06"/>
    <w:rsid w:val="008A49FE"/>
    <w:rsid w:val="008A4EDB"/>
    <w:rsid w:val="008A51C2"/>
    <w:rsid w:val="008A5240"/>
    <w:rsid w:val="008A53B8"/>
    <w:rsid w:val="008A5A1F"/>
    <w:rsid w:val="008A5B44"/>
    <w:rsid w:val="008A638B"/>
    <w:rsid w:val="008A6950"/>
    <w:rsid w:val="008A6B9D"/>
    <w:rsid w:val="008A6C26"/>
    <w:rsid w:val="008A6E6A"/>
    <w:rsid w:val="008A73B4"/>
    <w:rsid w:val="008A7E1F"/>
    <w:rsid w:val="008A7FDC"/>
    <w:rsid w:val="008B0079"/>
    <w:rsid w:val="008B02EC"/>
    <w:rsid w:val="008B0501"/>
    <w:rsid w:val="008B0639"/>
    <w:rsid w:val="008B0EAA"/>
    <w:rsid w:val="008B0FCC"/>
    <w:rsid w:val="008B174A"/>
    <w:rsid w:val="008B2124"/>
    <w:rsid w:val="008B2247"/>
    <w:rsid w:val="008B23FB"/>
    <w:rsid w:val="008B2D04"/>
    <w:rsid w:val="008B342F"/>
    <w:rsid w:val="008B3CBB"/>
    <w:rsid w:val="008B3CF9"/>
    <w:rsid w:val="008B58B5"/>
    <w:rsid w:val="008B5937"/>
    <w:rsid w:val="008B5A66"/>
    <w:rsid w:val="008B5D7C"/>
    <w:rsid w:val="008B5E5D"/>
    <w:rsid w:val="008B6661"/>
    <w:rsid w:val="008B69F9"/>
    <w:rsid w:val="008B6B9D"/>
    <w:rsid w:val="008B6E49"/>
    <w:rsid w:val="008B723B"/>
    <w:rsid w:val="008B72E8"/>
    <w:rsid w:val="008B74EF"/>
    <w:rsid w:val="008B7587"/>
    <w:rsid w:val="008B7821"/>
    <w:rsid w:val="008B7BF2"/>
    <w:rsid w:val="008C0018"/>
    <w:rsid w:val="008C02FC"/>
    <w:rsid w:val="008C0443"/>
    <w:rsid w:val="008C04D2"/>
    <w:rsid w:val="008C0897"/>
    <w:rsid w:val="008C0A82"/>
    <w:rsid w:val="008C13ED"/>
    <w:rsid w:val="008C3165"/>
    <w:rsid w:val="008C334D"/>
    <w:rsid w:val="008C372F"/>
    <w:rsid w:val="008C377D"/>
    <w:rsid w:val="008C4842"/>
    <w:rsid w:val="008C49DF"/>
    <w:rsid w:val="008C4DCD"/>
    <w:rsid w:val="008C4F3C"/>
    <w:rsid w:val="008C50C9"/>
    <w:rsid w:val="008C5696"/>
    <w:rsid w:val="008C5C5A"/>
    <w:rsid w:val="008C5DE1"/>
    <w:rsid w:val="008C6451"/>
    <w:rsid w:val="008C6622"/>
    <w:rsid w:val="008C67C3"/>
    <w:rsid w:val="008C6AE2"/>
    <w:rsid w:val="008C6B53"/>
    <w:rsid w:val="008C6BDE"/>
    <w:rsid w:val="008C6D2E"/>
    <w:rsid w:val="008C6F79"/>
    <w:rsid w:val="008C7126"/>
    <w:rsid w:val="008C7853"/>
    <w:rsid w:val="008C7AD6"/>
    <w:rsid w:val="008C7CB2"/>
    <w:rsid w:val="008D015D"/>
    <w:rsid w:val="008D1BE8"/>
    <w:rsid w:val="008D1CB3"/>
    <w:rsid w:val="008D21A8"/>
    <w:rsid w:val="008D2218"/>
    <w:rsid w:val="008D24BB"/>
    <w:rsid w:val="008D2B6C"/>
    <w:rsid w:val="008D2DE1"/>
    <w:rsid w:val="008D3190"/>
    <w:rsid w:val="008D31F2"/>
    <w:rsid w:val="008D45AE"/>
    <w:rsid w:val="008D4DC2"/>
    <w:rsid w:val="008D4F37"/>
    <w:rsid w:val="008D512A"/>
    <w:rsid w:val="008D573B"/>
    <w:rsid w:val="008D5A2B"/>
    <w:rsid w:val="008D5B09"/>
    <w:rsid w:val="008D5BF4"/>
    <w:rsid w:val="008D5FF3"/>
    <w:rsid w:val="008D6326"/>
    <w:rsid w:val="008D65E9"/>
    <w:rsid w:val="008D6A33"/>
    <w:rsid w:val="008D7B52"/>
    <w:rsid w:val="008D7BE2"/>
    <w:rsid w:val="008D7CA9"/>
    <w:rsid w:val="008D7D06"/>
    <w:rsid w:val="008D7D2C"/>
    <w:rsid w:val="008E040F"/>
    <w:rsid w:val="008E050B"/>
    <w:rsid w:val="008E056F"/>
    <w:rsid w:val="008E07FD"/>
    <w:rsid w:val="008E086B"/>
    <w:rsid w:val="008E1416"/>
    <w:rsid w:val="008E15DF"/>
    <w:rsid w:val="008E176E"/>
    <w:rsid w:val="008E1835"/>
    <w:rsid w:val="008E1C0D"/>
    <w:rsid w:val="008E1EA1"/>
    <w:rsid w:val="008E2539"/>
    <w:rsid w:val="008E2703"/>
    <w:rsid w:val="008E285D"/>
    <w:rsid w:val="008E2CEE"/>
    <w:rsid w:val="008E2EFD"/>
    <w:rsid w:val="008E30A1"/>
    <w:rsid w:val="008E327F"/>
    <w:rsid w:val="008E37D3"/>
    <w:rsid w:val="008E4111"/>
    <w:rsid w:val="008E440D"/>
    <w:rsid w:val="008E45D3"/>
    <w:rsid w:val="008E5723"/>
    <w:rsid w:val="008E5827"/>
    <w:rsid w:val="008E582F"/>
    <w:rsid w:val="008E589E"/>
    <w:rsid w:val="008E702B"/>
    <w:rsid w:val="008E78C0"/>
    <w:rsid w:val="008E7B2B"/>
    <w:rsid w:val="008E7CC4"/>
    <w:rsid w:val="008F002B"/>
    <w:rsid w:val="008F012C"/>
    <w:rsid w:val="008F04A2"/>
    <w:rsid w:val="008F09E6"/>
    <w:rsid w:val="008F0B87"/>
    <w:rsid w:val="008F15C7"/>
    <w:rsid w:val="008F1BF7"/>
    <w:rsid w:val="008F1C49"/>
    <w:rsid w:val="008F1DC4"/>
    <w:rsid w:val="008F21FA"/>
    <w:rsid w:val="008F27B0"/>
    <w:rsid w:val="008F280D"/>
    <w:rsid w:val="008F2AFF"/>
    <w:rsid w:val="008F2E86"/>
    <w:rsid w:val="008F311C"/>
    <w:rsid w:val="008F321B"/>
    <w:rsid w:val="008F331E"/>
    <w:rsid w:val="008F36A2"/>
    <w:rsid w:val="008F3897"/>
    <w:rsid w:val="008F3927"/>
    <w:rsid w:val="008F3BC4"/>
    <w:rsid w:val="008F3F66"/>
    <w:rsid w:val="008F3FA0"/>
    <w:rsid w:val="008F4004"/>
    <w:rsid w:val="008F4F65"/>
    <w:rsid w:val="008F56A5"/>
    <w:rsid w:val="008F6306"/>
    <w:rsid w:val="008F749E"/>
    <w:rsid w:val="008F75D1"/>
    <w:rsid w:val="008F7A26"/>
    <w:rsid w:val="008F7FFE"/>
    <w:rsid w:val="00900037"/>
    <w:rsid w:val="0090078D"/>
    <w:rsid w:val="009008F1"/>
    <w:rsid w:val="009009CD"/>
    <w:rsid w:val="00900C94"/>
    <w:rsid w:val="009013FE"/>
    <w:rsid w:val="00901C2D"/>
    <w:rsid w:val="00902A30"/>
    <w:rsid w:val="00902F48"/>
    <w:rsid w:val="00903157"/>
    <w:rsid w:val="00903306"/>
    <w:rsid w:val="009038CB"/>
    <w:rsid w:val="00903E7C"/>
    <w:rsid w:val="009043E9"/>
    <w:rsid w:val="009052F6"/>
    <w:rsid w:val="0090537F"/>
    <w:rsid w:val="00905737"/>
    <w:rsid w:val="00905DDF"/>
    <w:rsid w:val="00906BF5"/>
    <w:rsid w:val="00906E6A"/>
    <w:rsid w:val="0090709C"/>
    <w:rsid w:val="00907414"/>
    <w:rsid w:val="009076C5"/>
    <w:rsid w:val="009078DB"/>
    <w:rsid w:val="00907B99"/>
    <w:rsid w:val="00907C64"/>
    <w:rsid w:val="009101A3"/>
    <w:rsid w:val="00910671"/>
    <w:rsid w:val="0091071D"/>
    <w:rsid w:val="00910774"/>
    <w:rsid w:val="0091082F"/>
    <w:rsid w:val="00910B8A"/>
    <w:rsid w:val="00910B92"/>
    <w:rsid w:val="00910C19"/>
    <w:rsid w:val="00911498"/>
    <w:rsid w:val="00911C47"/>
    <w:rsid w:val="009121DE"/>
    <w:rsid w:val="009122E4"/>
    <w:rsid w:val="00912896"/>
    <w:rsid w:val="00912F18"/>
    <w:rsid w:val="00913059"/>
    <w:rsid w:val="009135BD"/>
    <w:rsid w:val="009138E7"/>
    <w:rsid w:val="009139FD"/>
    <w:rsid w:val="00913BCD"/>
    <w:rsid w:val="00914244"/>
    <w:rsid w:val="00914687"/>
    <w:rsid w:val="009148DF"/>
    <w:rsid w:val="00914B24"/>
    <w:rsid w:val="00914B61"/>
    <w:rsid w:val="009152C4"/>
    <w:rsid w:val="009154CA"/>
    <w:rsid w:val="00915899"/>
    <w:rsid w:val="00915FBE"/>
    <w:rsid w:val="00917716"/>
    <w:rsid w:val="00917929"/>
    <w:rsid w:val="00917934"/>
    <w:rsid w:val="00917E5F"/>
    <w:rsid w:val="00920900"/>
    <w:rsid w:val="00920971"/>
    <w:rsid w:val="00920A6E"/>
    <w:rsid w:val="00920AAE"/>
    <w:rsid w:val="00920BB3"/>
    <w:rsid w:val="00920FF8"/>
    <w:rsid w:val="00921289"/>
    <w:rsid w:val="0092131A"/>
    <w:rsid w:val="00921703"/>
    <w:rsid w:val="00921A58"/>
    <w:rsid w:val="0092203F"/>
    <w:rsid w:val="00922129"/>
    <w:rsid w:val="009226AD"/>
    <w:rsid w:val="0092293E"/>
    <w:rsid w:val="00922F7B"/>
    <w:rsid w:val="0092309C"/>
    <w:rsid w:val="009241FD"/>
    <w:rsid w:val="009243E3"/>
    <w:rsid w:val="0092448B"/>
    <w:rsid w:val="009246BD"/>
    <w:rsid w:val="00925064"/>
    <w:rsid w:val="00925213"/>
    <w:rsid w:val="009254E7"/>
    <w:rsid w:val="00925D21"/>
    <w:rsid w:val="00926056"/>
    <w:rsid w:val="009263A9"/>
    <w:rsid w:val="00926F3E"/>
    <w:rsid w:val="00930330"/>
    <w:rsid w:val="00930792"/>
    <w:rsid w:val="00931281"/>
    <w:rsid w:val="009313AD"/>
    <w:rsid w:val="009317C6"/>
    <w:rsid w:val="00931FD2"/>
    <w:rsid w:val="00932025"/>
    <w:rsid w:val="0093250D"/>
    <w:rsid w:val="009325A9"/>
    <w:rsid w:val="009326B6"/>
    <w:rsid w:val="0093279B"/>
    <w:rsid w:val="00932AC1"/>
    <w:rsid w:val="0093316B"/>
    <w:rsid w:val="0093316C"/>
    <w:rsid w:val="009333F3"/>
    <w:rsid w:val="009333F5"/>
    <w:rsid w:val="009346B9"/>
    <w:rsid w:val="00935292"/>
    <w:rsid w:val="009358C4"/>
    <w:rsid w:val="00936146"/>
    <w:rsid w:val="009364F0"/>
    <w:rsid w:val="00936CB0"/>
    <w:rsid w:val="0093766B"/>
    <w:rsid w:val="009401F0"/>
    <w:rsid w:val="00940395"/>
    <w:rsid w:val="00940B52"/>
    <w:rsid w:val="009412AE"/>
    <w:rsid w:val="00941571"/>
    <w:rsid w:val="00941613"/>
    <w:rsid w:val="00941735"/>
    <w:rsid w:val="00941886"/>
    <w:rsid w:val="00941C23"/>
    <w:rsid w:val="00942208"/>
    <w:rsid w:val="009423DB"/>
    <w:rsid w:val="009424D0"/>
    <w:rsid w:val="00942551"/>
    <w:rsid w:val="00943C82"/>
    <w:rsid w:val="00943E1A"/>
    <w:rsid w:val="00943E35"/>
    <w:rsid w:val="009442FF"/>
    <w:rsid w:val="0094442F"/>
    <w:rsid w:val="00944CBF"/>
    <w:rsid w:val="009452B5"/>
    <w:rsid w:val="00945576"/>
    <w:rsid w:val="00945FA5"/>
    <w:rsid w:val="009469B4"/>
    <w:rsid w:val="009469F3"/>
    <w:rsid w:val="00947DDA"/>
    <w:rsid w:val="00950001"/>
    <w:rsid w:val="00950162"/>
    <w:rsid w:val="009501B2"/>
    <w:rsid w:val="0095058A"/>
    <w:rsid w:val="00950E0B"/>
    <w:rsid w:val="00950E51"/>
    <w:rsid w:val="00951097"/>
    <w:rsid w:val="00951417"/>
    <w:rsid w:val="00951834"/>
    <w:rsid w:val="009518A1"/>
    <w:rsid w:val="0095198C"/>
    <w:rsid w:val="00951CC4"/>
    <w:rsid w:val="00951D95"/>
    <w:rsid w:val="009523D2"/>
    <w:rsid w:val="0095273F"/>
    <w:rsid w:val="00952CDC"/>
    <w:rsid w:val="00952F53"/>
    <w:rsid w:val="009539CA"/>
    <w:rsid w:val="009540B3"/>
    <w:rsid w:val="009551E3"/>
    <w:rsid w:val="0095520C"/>
    <w:rsid w:val="009552B8"/>
    <w:rsid w:val="009553A6"/>
    <w:rsid w:val="009554D7"/>
    <w:rsid w:val="0095572B"/>
    <w:rsid w:val="00955889"/>
    <w:rsid w:val="00956175"/>
    <w:rsid w:val="009567C5"/>
    <w:rsid w:val="00957C7C"/>
    <w:rsid w:val="00957D21"/>
    <w:rsid w:val="00960004"/>
    <w:rsid w:val="00960707"/>
    <w:rsid w:val="00960B4C"/>
    <w:rsid w:val="00960C31"/>
    <w:rsid w:val="00960E60"/>
    <w:rsid w:val="00961231"/>
    <w:rsid w:val="00961560"/>
    <w:rsid w:val="00961732"/>
    <w:rsid w:val="00961F0C"/>
    <w:rsid w:val="009620C7"/>
    <w:rsid w:val="00962394"/>
    <w:rsid w:val="0096279A"/>
    <w:rsid w:val="00962A45"/>
    <w:rsid w:val="00962BD1"/>
    <w:rsid w:val="00963211"/>
    <w:rsid w:val="00963218"/>
    <w:rsid w:val="0096345C"/>
    <w:rsid w:val="00963C18"/>
    <w:rsid w:val="00963CB5"/>
    <w:rsid w:val="00963D14"/>
    <w:rsid w:val="00964355"/>
    <w:rsid w:val="009650EC"/>
    <w:rsid w:val="00965368"/>
    <w:rsid w:val="009653DB"/>
    <w:rsid w:val="009655DA"/>
    <w:rsid w:val="00966AB7"/>
    <w:rsid w:val="00966D15"/>
    <w:rsid w:val="00967564"/>
    <w:rsid w:val="00967636"/>
    <w:rsid w:val="00967BF5"/>
    <w:rsid w:val="00967C3E"/>
    <w:rsid w:val="009700FA"/>
    <w:rsid w:val="00970194"/>
    <w:rsid w:val="00970D25"/>
    <w:rsid w:val="009714FF"/>
    <w:rsid w:val="00971597"/>
    <w:rsid w:val="00971613"/>
    <w:rsid w:val="00971934"/>
    <w:rsid w:val="009719FB"/>
    <w:rsid w:val="0097201A"/>
    <w:rsid w:val="00972505"/>
    <w:rsid w:val="00972927"/>
    <w:rsid w:val="00973A86"/>
    <w:rsid w:val="00973C3D"/>
    <w:rsid w:val="00974793"/>
    <w:rsid w:val="00974B2D"/>
    <w:rsid w:val="00974D49"/>
    <w:rsid w:val="00974D9F"/>
    <w:rsid w:val="0097523A"/>
    <w:rsid w:val="0097525C"/>
    <w:rsid w:val="00975301"/>
    <w:rsid w:val="00975458"/>
    <w:rsid w:val="0097553D"/>
    <w:rsid w:val="00975E65"/>
    <w:rsid w:val="009761F6"/>
    <w:rsid w:val="00976535"/>
    <w:rsid w:val="0097660F"/>
    <w:rsid w:val="009769CE"/>
    <w:rsid w:val="00977049"/>
    <w:rsid w:val="0097777B"/>
    <w:rsid w:val="0097792B"/>
    <w:rsid w:val="0097798F"/>
    <w:rsid w:val="00977D5D"/>
    <w:rsid w:val="009811B4"/>
    <w:rsid w:val="009811C8"/>
    <w:rsid w:val="009816CE"/>
    <w:rsid w:val="00981F70"/>
    <w:rsid w:val="0098206A"/>
    <w:rsid w:val="0098208A"/>
    <w:rsid w:val="00982A71"/>
    <w:rsid w:val="00982D01"/>
    <w:rsid w:val="00983206"/>
    <w:rsid w:val="00983374"/>
    <w:rsid w:val="0098380A"/>
    <w:rsid w:val="00983D1B"/>
    <w:rsid w:val="00983D52"/>
    <w:rsid w:val="00984238"/>
    <w:rsid w:val="00985073"/>
    <w:rsid w:val="00985725"/>
    <w:rsid w:val="009858FD"/>
    <w:rsid w:val="00985C26"/>
    <w:rsid w:val="00986082"/>
    <w:rsid w:val="009860FA"/>
    <w:rsid w:val="0098640D"/>
    <w:rsid w:val="00986640"/>
    <w:rsid w:val="009866ED"/>
    <w:rsid w:val="009866FA"/>
    <w:rsid w:val="009869A2"/>
    <w:rsid w:val="00986B98"/>
    <w:rsid w:val="00986CDD"/>
    <w:rsid w:val="00986E57"/>
    <w:rsid w:val="00986FED"/>
    <w:rsid w:val="0099025B"/>
    <w:rsid w:val="009910FD"/>
    <w:rsid w:val="00992742"/>
    <w:rsid w:val="009929AA"/>
    <w:rsid w:val="00992D07"/>
    <w:rsid w:val="00992D68"/>
    <w:rsid w:val="009937F6"/>
    <w:rsid w:val="00994A3A"/>
    <w:rsid w:val="0099562C"/>
    <w:rsid w:val="00995B0E"/>
    <w:rsid w:val="00995D72"/>
    <w:rsid w:val="00996230"/>
    <w:rsid w:val="009965B7"/>
    <w:rsid w:val="00996AE4"/>
    <w:rsid w:val="00996D2D"/>
    <w:rsid w:val="00996FF4"/>
    <w:rsid w:val="009974CD"/>
    <w:rsid w:val="00997C83"/>
    <w:rsid w:val="00997DE4"/>
    <w:rsid w:val="00997FCC"/>
    <w:rsid w:val="009A01FC"/>
    <w:rsid w:val="009A026D"/>
    <w:rsid w:val="009A0D98"/>
    <w:rsid w:val="009A11DE"/>
    <w:rsid w:val="009A16C4"/>
    <w:rsid w:val="009A1B77"/>
    <w:rsid w:val="009A21AE"/>
    <w:rsid w:val="009A221F"/>
    <w:rsid w:val="009A22D4"/>
    <w:rsid w:val="009A2A9E"/>
    <w:rsid w:val="009A2CAA"/>
    <w:rsid w:val="009A2E7A"/>
    <w:rsid w:val="009A3329"/>
    <w:rsid w:val="009A33D3"/>
    <w:rsid w:val="009A385A"/>
    <w:rsid w:val="009A3ADE"/>
    <w:rsid w:val="009A3D94"/>
    <w:rsid w:val="009A3EAC"/>
    <w:rsid w:val="009A42E0"/>
    <w:rsid w:val="009A6212"/>
    <w:rsid w:val="009A62BE"/>
    <w:rsid w:val="009A696C"/>
    <w:rsid w:val="009A7221"/>
    <w:rsid w:val="009A732B"/>
    <w:rsid w:val="009A7AC2"/>
    <w:rsid w:val="009A7B0D"/>
    <w:rsid w:val="009A7D74"/>
    <w:rsid w:val="009B03B1"/>
    <w:rsid w:val="009B0403"/>
    <w:rsid w:val="009B0914"/>
    <w:rsid w:val="009B1233"/>
    <w:rsid w:val="009B14B6"/>
    <w:rsid w:val="009B1546"/>
    <w:rsid w:val="009B15F6"/>
    <w:rsid w:val="009B191D"/>
    <w:rsid w:val="009B1BD6"/>
    <w:rsid w:val="009B1E26"/>
    <w:rsid w:val="009B245E"/>
    <w:rsid w:val="009B2840"/>
    <w:rsid w:val="009B28B0"/>
    <w:rsid w:val="009B2978"/>
    <w:rsid w:val="009B3004"/>
    <w:rsid w:val="009B3283"/>
    <w:rsid w:val="009B43E1"/>
    <w:rsid w:val="009B4D6F"/>
    <w:rsid w:val="009B535D"/>
    <w:rsid w:val="009B56A1"/>
    <w:rsid w:val="009B5B7A"/>
    <w:rsid w:val="009B5DDC"/>
    <w:rsid w:val="009B5E1D"/>
    <w:rsid w:val="009B616A"/>
    <w:rsid w:val="009B62D0"/>
    <w:rsid w:val="009B6907"/>
    <w:rsid w:val="009B6A1E"/>
    <w:rsid w:val="009B6C10"/>
    <w:rsid w:val="009B73FE"/>
    <w:rsid w:val="009B74E9"/>
    <w:rsid w:val="009B77EF"/>
    <w:rsid w:val="009B7A8C"/>
    <w:rsid w:val="009B7B6C"/>
    <w:rsid w:val="009B7EB7"/>
    <w:rsid w:val="009C03A6"/>
    <w:rsid w:val="009C04C6"/>
    <w:rsid w:val="009C0535"/>
    <w:rsid w:val="009C0727"/>
    <w:rsid w:val="009C0B7A"/>
    <w:rsid w:val="009C111B"/>
    <w:rsid w:val="009C117F"/>
    <w:rsid w:val="009C2475"/>
    <w:rsid w:val="009C257C"/>
    <w:rsid w:val="009C2792"/>
    <w:rsid w:val="009C31EA"/>
    <w:rsid w:val="009C322F"/>
    <w:rsid w:val="009C332C"/>
    <w:rsid w:val="009C3389"/>
    <w:rsid w:val="009C361D"/>
    <w:rsid w:val="009C3706"/>
    <w:rsid w:val="009C3B3B"/>
    <w:rsid w:val="009C3E63"/>
    <w:rsid w:val="009C3E8F"/>
    <w:rsid w:val="009C45F0"/>
    <w:rsid w:val="009C53B6"/>
    <w:rsid w:val="009C581C"/>
    <w:rsid w:val="009C595D"/>
    <w:rsid w:val="009C5AAA"/>
    <w:rsid w:val="009C62CB"/>
    <w:rsid w:val="009C6439"/>
    <w:rsid w:val="009C6561"/>
    <w:rsid w:val="009C6625"/>
    <w:rsid w:val="009C69C3"/>
    <w:rsid w:val="009C6CB6"/>
    <w:rsid w:val="009C6E69"/>
    <w:rsid w:val="009C79C5"/>
    <w:rsid w:val="009C7A01"/>
    <w:rsid w:val="009D0113"/>
    <w:rsid w:val="009D0805"/>
    <w:rsid w:val="009D0C3F"/>
    <w:rsid w:val="009D12A7"/>
    <w:rsid w:val="009D12FD"/>
    <w:rsid w:val="009D1782"/>
    <w:rsid w:val="009D179B"/>
    <w:rsid w:val="009D1CA9"/>
    <w:rsid w:val="009D1E06"/>
    <w:rsid w:val="009D208B"/>
    <w:rsid w:val="009D2514"/>
    <w:rsid w:val="009D26AA"/>
    <w:rsid w:val="009D2C16"/>
    <w:rsid w:val="009D2C4B"/>
    <w:rsid w:val="009D2CC8"/>
    <w:rsid w:val="009D2D5C"/>
    <w:rsid w:val="009D2E68"/>
    <w:rsid w:val="009D370B"/>
    <w:rsid w:val="009D3C0F"/>
    <w:rsid w:val="009D3DA4"/>
    <w:rsid w:val="009D411C"/>
    <w:rsid w:val="009D42BD"/>
    <w:rsid w:val="009D464D"/>
    <w:rsid w:val="009D475B"/>
    <w:rsid w:val="009D4812"/>
    <w:rsid w:val="009D4987"/>
    <w:rsid w:val="009D4D62"/>
    <w:rsid w:val="009D4F7A"/>
    <w:rsid w:val="009D5610"/>
    <w:rsid w:val="009D5656"/>
    <w:rsid w:val="009D5768"/>
    <w:rsid w:val="009D5914"/>
    <w:rsid w:val="009D594B"/>
    <w:rsid w:val="009D647B"/>
    <w:rsid w:val="009D67ED"/>
    <w:rsid w:val="009D7E1C"/>
    <w:rsid w:val="009E0184"/>
    <w:rsid w:val="009E0371"/>
    <w:rsid w:val="009E0469"/>
    <w:rsid w:val="009E08AB"/>
    <w:rsid w:val="009E0B43"/>
    <w:rsid w:val="009E151C"/>
    <w:rsid w:val="009E242B"/>
    <w:rsid w:val="009E2687"/>
    <w:rsid w:val="009E2B41"/>
    <w:rsid w:val="009E3253"/>
    <w:rsid w:val="009E359E"/>
    <w:rsid w:val="009E3765"/>
    <w:rsid w:val="009E393B"/>
    <w:rsid w:val="009E3F4B"/>
    <w:rsid w:val="009E4698"/>
    <w:rsid w:val="009E4866"/>
    <w:rsid w:val="009E4908"/>
    <w:rsid w:val="009E4CD6"/>
    <w:rsid w:val="009E5A3E"/>
    <w:rsid w:val="009E5E1F"/>
    <w:rsid w:val="009E606D"/>
    <w:rsid w:val="009E6A0A"/>
    <w:rsid w:val="009E6D9A"/>
    <w:rsid w:val="009E6FF3"/>
    <w:rsid w:val="009F068E"/>
    <w:rsid w:val="009F0856"/>
    <w:rsid w:val="009F0AB1"/>
    <w:rsid w:val="009F17DD"/>
    <w:rsid w:val="009F186D"/>
    <w:rsid w:val="009F1A2D"/>
    <w:rsid w:val="009F1CDC"/>
    <w:rsid w:val="009F1F37"/>
    <w:rsid w:val="009F262E"/>
    <w:rsid w:val="009F28A1"/>
    <w:rsid w:val="009F2EDF"/>
    <w:rsid w:val="009F3073"/>
    <w:rsid w:val="009F3313"/>
    <w:rsid w:val="009F365C"/>
    <w:rsid w:val="009F37C5"/>
    <w:rsid w:val="009F3932"/>
    <w:rsid w:val="009F3E10"/>
    <w:rsid w:val="009F3E6D"/>
    <w:rsid w:val="009F414C"/>
    <w:rsid w:val="009F433D"/>
    <w:rsid w:val="009F456D"/>
    <w:rsid w:val="009F46E0"/>
    <w:rsid w:val="009F4FBC"/>
    <w:rsid w:val="009F5871"/>
    <w:rsid w:val="009F59E1"/>
    <w:rsid w:val="009F5B09"/>
    <w:rsid w:val="009F5D66"/>
    <w:rsid w:val="009F5E72"/>
    <w:rsid w:val="009F607A"/>
    <w:rsid w:val="009F6B8D"/>
    <w:rsid w:val="009F6CC2"/>
    <w:rsid w:val="009F7149"/>
    <w:rsid w:val="009F7834"/>
    <w:rsid w:val="009F7BFD"/>
    <w:rsid w:val="00A003C7"/>
    <w:rsid w:val="00A019E9"/>
    <w:rsid w:val="00A01A47"/>
    <w:rsid w:val="00A01CAC"/>
    <w:rsid w:val="00A01E9B"/>
    <w:rsid w:val="00A02960"/>
    <w:rsid w:val="00A02EAE"/>
    <w:rsid w:val="00A03B65"/>
    <w:rsid w:val="00A03C10"/>
    <w:rsid w:val="00A03D27"/>
    <w:rsid w:val="00A0423F"/>
    <w:rsid w:val="00A042FC"/>
    <w:rsid w:val="00A044AB"/>
    <w:rsid w:val="00A04AD4"/>
    <w:rsid w:val="00A04D1E"/>
    <w:rsid w:val="00A04EDD"/>
    <w:rsid w:val="00A050EB"/>
    <w:rsid w:val="00A0529B"/>
    <w:rsid w:val="00A054B1"/>
    <w:rsid w:val="00A0593D"/>
    <w:rsid w:val="00A065DA"/>
    <w:rsid w:val="00A06AAB"/>
    <w:rsid w:val="00A06DD1"/>
    <w:rsid w:val="00A07309"/>
    <w:rsid w:val="00A073DE"/>
    <w:rsid w:val="00A0751E"/>
    <w:rsid w:val="00A077E2"/>
    <w:rsid w:val="00A07C59"/>
    <w:rsid w:val="00A07E3C"/>
    <w:rsid w:val="00A10571"/>
    <w:rsid w:val="00A111B1"/>
    <w:rsid w:val="00A11899"/>
    <w:rsid w:val="00A128B6"/>
    <w:rsid w:val="00A12D3C"/>
    <w:rsid w:val="00A13264"/>
    <w:rsid w:val="00A132B0"/>
    <w:rsid w:val="00A1406A"/>
    <w:rsid w:val="00A1503D"/>
    <w:rsid w:val="00A15418"/>
    <w:rsid w:val="00A154E3"/>
    <w:rsid w:val="00A15EBF"/>
    <w:rsid w:val="00A16092"/>
    <w:rsid w:val="00A16365"/>
    <w:rsid w:val="00A1696B"/>
    <w:rsid w:val="00A170A5"/>
    <w:rsid w:val="00A173E1"/>
    <w:rsid w:val="00A17823"/>
    <w:rsid w:val="00A17F37"/>
    <w:rsid w:val="00A2063C"/>
    <w:rsid w:val="00A2071D"/>
    <w:rsid w:val="00A20A3B"/>
    <w:rsid w:val="00A20CE7"/>
    <w:rsid w:val="00A20DB8"/>
    <w:rsid w:val="00A210F2"/>
    <w:rsid w:val="00A220D6"/>
    <w:rsid w:val="00A220E8"/>
    <w:rsid w:val="00A2234C"/>
    <w:rsid w:val="00A22643"/>
    <w:rsid w:val="00A226FA"/>
    <w:rsid w:val="00A22B62"/>
    <w:rsid w:val="00A22D2E"/>
    <w:rsid w:val="00A22D3C"/>
    <w:rsid w:val="00A22E14"/>
    <w:rsid w:val="00A23EEE"/>
    <w:rsid w:val="00A23F46"/>
    <w:rsid w:val="00A24319"/>
    <w:rsid w:val="00A24856"/>
    <w:rsid w:val="00A25666"/>
    <w:rsid w:val="00A26363"/>
    <w:rsid w:val="00A26941"/>
    <w:rsid w:val="00A27BCF"/>
    <w:rsid w:val="00A27C5F"/>
    <w:rsid w:val="00A27DBF"/>
    <w:rsid w:val="00A3024C"/>
    <w:rsid w:val="00A3025D"/>
    <w:rsid w:val="00A3031B"/>
    <w:rsid w:val="00A30B83"/>
    <w:rsid w:val="00A30D45"/>
    <w:rsid w:val="00A311B1"/>
    <w:rsid w:val="00A31272"/>
    <w:rsid w:val="00A3165E"/>
    <w:rsid w:val="00A31AE4"/>
    <w:rsid w:val="00A31D4F"/>
    <w:rsid w:val="00A31D92"/>
    <w:rsid w:val="00A32259"/>
    <w:rsid w:val="00A3298E"/>
    <w:rsid w:val="00A32D82"/>
    <w:rsid w:val="00A32E45"/>
    <w:rsid w:val="00A334C3"/>
    <w:rsid w:val="00A335D2"/>
    <w:rsid w:val="00A33735"/>
    <w:rsid w:val="00A33C91"/>
    <w:rsid w:val="00A33F4B"/>
    <w:rsid w:val="00A33F61"/>
    <w:rsid w:val="00A34331"/>
    <w:rsid w:val="00A34617"/>
    <w:rsid w:val="00A34C69"/>
    <w:rsid w:val="00A34DA1"/>
    <w:rsid w:val="00A3557E"/>
    <w:rsid w:val="00A35BAE"/>
    <w:rsid w:val="00A35CB0"/>
    <w:rsid w:val="00A3616C"/>
    <w:rsid w:val="00A36759"/>
    <w:rsid w:val="00A36772"/>
    <w:rsid w:val="00A36B35"/>
    <w:rsid w:val="00A36D98"/>
    <w:rsid w:val="00A36F99"/>
    <w:rsid w:val="00A3768E"/>
    <w:rsid w:val="00A37A16"/>
    <w:rsid w:val="00A37CA4"/>
    <w:rsid w:val="00A37DC0"/>
    <w:rsid w:val="00A405BA"/>
    <w:rsid w:val="00A40E02"/>
    <w:rsid w:val="00A41372"/>
    <w:rsid w:val="00A41A93"/>
    <w:rsid w:val="00A41DD9"/>
    <w:rsid w:val="00A42258"/>
    <w:rsid w:val="00A4251E"/>
    <w:rsid w:val="00A42653"/>
    <w:rsid w:val="00A427D0"/>
    <w:rsid w:val="00A42B0F"/>
    <w:rsid w:val="00A430E7"/>
    <w:rsid w:val="00A43B48"/>
    <w:rsid w:val="00A43BED"/>
    <w:rsid w:val="00A43CB4"/>
    <w:rsid w:val="00A43D68"/>
    <w:rsid w:val="00A44066"/>
    <w:rsid w:val="00A44EA6"/>
    <w:rsid w:val="00A454FE"/>
    <w:rsid w:val="00A4553C"/>
    <w:rsid w:val="00A45744"/>
    <w:rsid w:val="00A45925"/>
    <w:rsid w:val="00A45A8C"/>
    <w:rsid w:val="00A45BC7"/>
    <w:rsid w:val="00A463EA"/>
    <w:rsid w:val="00A46798"/>
    <w:rsid w:val="00A47364"/>
    <w:rsid w:val="00A474B0"/>
    <w:rsid w:val="00A477BE"/>
    <w:rsid w:val="00A47A74"/>
    <w:rsid w:val="00A47C89"/>
    <w:rsid w:val="00A47D0D"/>
    <w:rsid w:val="00A47D37"/>
    <w:rsid w:val="00A47DD4"/>
    <w:rsid w:val="00A5046B"/>
    <w:rsid w:val="00A5047B"/>
    <w:rsid w:val="00A504DF"/>
    <w:rsid w:val="00A5085A"/>
    <w:rsid w:val="00A5099C"/>
    <w:rsid w:val="00A51CCA"/>
    <w:rsid w:val="00A51D32"/>
    <w:rsid w:val="00A51F7B"/>
    <w:rsid w:val="00A52265"/>
    <w:rsid w:val="00A523B3"/>
    <w:rsid w:val="00A5269B"/>
    <w:rsid w:val="00A527B7"/>
    <w:rsid w:val="00A52907"/>
    <w:rsid w:val="00A52B12"/>
    <w:rsid w:val="00A52C22"/>
    <w:rsid w:val="00A52CF1"/>
    <w:rsid w:val="00A530F8"/>
    <w:rsid w:val="00A53762"/>
    <w:rsid w:val="00A53DFD"/>
    <w:rsid w:val="00A545F6"/>
    <w:rsid w:val="00A5476F"/>
    <w:rsid w:val="00A547C2"/>
    <w:rsid w:val="00A54895"/>
    <w:rsid w:val="00A553F7"/>
    <w:rsid w:val="00A55B30"/>
    <w:rsid w:val="00A55BD0"/>
    <w:rsid w:val="00A55CBB"/>
    <w:rsid w:val="00A55FAC"/>
    <w:rsid w:val="00A564D7"/>
    <w:rsid w:val="00A5690F"/>
    <w:rsid w:val="00A56AB8"/>
    <w:rsid w:val="00A56CA9"/>
    <w:rsid w:val="00A573BA"/>
    <w:rsid w:val="00A6023E"/>
    <w:rsid w:val="00A606B1"/>
    <w:rsid w:val="00A61023"/>
    <w:rsid w:val="00A62024"/>
    <w:rsid w:val="00A626CD"/>
    <w:rsid w:val="00A628B3"/>
    <w:rsid w:val="00A628FB"/>
    <w:rsid w:val="00A62A29"/>
    <w:rsid w:val="00A62FBD"/>
    <w:rsid w:val="00A643E6"/>
    <w:rsid w:val="00A654C5"/>
    <w:rsid w:val="00A657A0"/>
    <w:rsid w:val="00A65BAB"/>
    <w:rsid w:val="00A65BDD"/>
    <w:rsid w:val="00A66330"/>
    <w:rsid w:val="00A66EDA"/>
    <w:rsid w:val="00A673C8"/>
    <w:rsid w:val="00A675A2"/>
    <w:rsid w:val="00A676C5"/>
    <w:rsid w:val="00A67B9A"/>
    <w:rsid w:val="00A67BAD"/>
    <w:rsid w:val="00A70265"/>
    <w:rsid w:val="00A7078E"/>
    <w:rsid w:val="00A70EB4"/>
    <w:rsid w:val="00A71717"/>
    <w:rsid w:val="00A71B4A"/>
    <w:rsid w:val="00A71ED2"/>
    <w:rsid w:val="00A72278"/>
    <w:rsid w:val="00A723AC"/>
    <w:rsid w:val="00A7246F"/>
    <w:rsid w:val="00A725BC"/>
    <w:rsid w:val="00A73070"/>
    <w:rsid w:val="00A7318D"/>
    <w:rsid w:val="00A73895"/>
    <w:rsid w:val="00A73DA5"/>
    <w:rsid w:val="00A73F23"/>
    <w:rsid w:val="00A74164"/>
    <w:rsid w:val="00A74175"/>
    <w:rsid w:val="00A7462E"/>
    <w:rsid w:val="00A7479B"/>
    <w:rsid w:val="00A748EF"/>
    <w:rsid w:val="00A74A78"/>
    <w:rsid w:val="00A74E3C"/>
    <w:rsid w:val="00A755AC"/>
    <w:rsid w:val="00A75C85"/>
    <w:rsid w:val="00A75DA2"/>
    <w:rsid w:val="00A75F39"/>
    <w:rsid w:val="00A7612C"/>
    <w:rsid w:val="00A76508"/>
    <w:rsid w:val="00A76B62"/>
    <w:rsid w:val="00A76D9D"/>
    <w:rsid w:val="00A7724B"/>
    <w:rsid w:val="00A778DF"/>
    <w:rsid w:val="00A8072F"/>
    <w:rsid w:val="00A80CEB"/>
    <w:rsid w:val="00A8153E"/>
    <w:rsid w:val="00A81C0D"/>
    <w:rsid w:val="00A81D4F"/>
    <w:rsid w:val="00A81EFA"/>
    <w:rsid w:val="00A8289B"/>
    <w:rsid w:val="00A8291D"/>
    <w:rsid w:val="00A82F27"/>
    <w:rsid w:val="00A8316B"/>
    <w:rsid w:val="00A8473B"/>
    <w:rsid w:val="00A84D2B"/>
    <w:rsid w:val="00A84D9F"/>
    <w:rsid w:val="00A855D3"/>
    <w:rsid w:val="00A855F6"/>
    <w:rsid w:val="00A8576C"/>
    <w:rsid w:val="00A85836"/>
    <w:rsid w:val="00A859E7"/>
    <w:rsid w:val="00A865FA"/>
    <w:rsid w:val="00A868A1"/>
    <w:rsid w:val="00A86CF9"/>
    <w:rsid w:val="00A87011"/>
    <w:rsid w:val="00A8797A"/>
    <w:rsid w:val="00A87D7E"/>
    <w:rsid w:val="00A90509"/>
    <w:rsid w:val="00A905F2"/>
    <w:rsid w:val="00A90996"/>
    <w:rsid w:val="00A9106C"/>
    <w:rsid w:val="00A91429"/>
    <w:rsid w:val="00A9142C"/>
    <w:rsid w:val="00A91A9A"/>
    <w:rsid w:val="00A921E0"/>
    <w:rsid w:val="00A93A17"/>
    <w:rsid w:val="00A93AE6"/>
    <w:rsid w:val="00A93D16"/>
    <w:rsid w:val="00A94A4A"/>
    <w:rsid w:val="00A94B4A"/>
    <w:rsid w:val="00A9548F"/>
    <w:rsid w:val="00A954D8"/>
    <w:rsid w:val="00A95673"/>
    <w:rsid w:val="00A9577D"/>
    <w:rsid w:val="00A95988"/>
    <w:rsid w:val="00A9611E"/>
    <w:rsid w:val="00A970A3"/>
    <w:rsid w:val="00A970EF"/>
    <w:rsid w:val="00A97124"/>
    <w:rsid w:val="00A97689"/>
    <w:rsid w:val="00A97DB2"/>
    <w:rsid w:val="00A97FF0"/>
    <w:rsid w:val="00AA0185"/>
    <w:rsid w:val="00AA078D"/>
    <w:rsid w:val="00AA09A6"/>
    <w:rsid w:val="00AA0AD2"/>
    <w:rsid w:val="00AA1919"/>
    <w:rsid w:val="00AA216E"/>
    <w:rsid w:val="00AA2782"/>
    <w:rsid w:val="00AA29B9"/>
    <w:rsid w:val="00AA3115"/>
    <w:rsid w:val="00AA3347"/>
    <w:rsid w:val="00AA39DD"/>
    <w:rsid w:val="00AA3C67"/>
    <w:rsid w:val="00AA407F"/>
    <w:rsid w:val="00AA443F"/>
    <w:rsid w:val="00AA453A"/>
    <w:rsid w:val="00AA4856"/>
    <w:rsid w:val="00AA4A32"/>
    <w:rsid w:val="00AA4B7C"/>
    <w:rsid w:val="00AA505C"/>
    <w:rsid w:val="00AA5347"/>
    <w:rsid w:val="00AA534E"/>
    <w:rsid w:val="00AA53F1"/>
    <w:rsid w:val="00AA562E"/>
    <w:rsid w:val="00AA587A"/>
    <w:rsid w:val="00AA7925"/>
    <w:rsid w:val="00AA7F06"/>
    <w:rsid w:val="00AB0B92"/>
    <w:rsid w:val="00AB0C2B"/>
    <w:rsid w:val="00AB0C5A"/>
    <w:rsid w:val="00AB104D"/>
    <w:rsid w:val="00AB1318"/>
    <w:rsid w:val="00AB1370"/>
    <w:rsid w:val="00AB1565"/>
    <w:rsid w:val="00AB1915"/>
    <w:rsid w:val="00AB2B5C"/>
    <w:rsid w:val="00AB3028"/>
    <w:rsid w:val="00AB3209"/>
    <w:rsid w:val="00AB340C"/>
    <w:rsid w:val="00AB407E"/>
    <w:rsid w:val="00AB4144"/>
    <w:rsid w:val="00AB5655"/>
    <w:rsid w:val="00AB5C40"/>
    <w:rsid w:val="00AB601C"/>
    <w:rsid w:val="00AB60EC"/>
    <w:rsid w:val="00AB6468"/>
    <w:rsid w:val="00AB6806"/>
    <w:rsid w:val="00AB691D"/>
    <w:rsid w:val="00AB6B9C"/>
    <w:rsid w:val="00AB700E"/>
    <w:rsid w:val="00AB75C2"/>
    <w:rsid w:val="00AB7BCE"/>
    <w:rsid w:val="00AB7EE1"/>
    <w:rsid w:val="00AC011E"/>
    <w:rsid w:val="00AC0580"/>
    <w:rsid w:val="00AC0690"/>
    <w:rsid w:val="00AC092F"/>
    <w:rsid w:val="00AC09D4"/>
    <w:rsid w:val="00AC0AC8"/>
    <w:rsid w:val="00AC0D8C"/>
    <w:rsid w:val="00AC10C6"/>
    <w:rsid w:val="00AC1412"/>
    <w:rsid w:val="00AC1602"/>
    <w:rsid w:val="00AC17A7"/>
    <w:rsid w:val="00AC1C0A"/>
    <w:rsid w:val="00AC22C9"/>
    <w:rsid w:val="00AC2CAC"/>
    <w:rsid w:val="00AC2CBB"/>
    <w:rsid w:val="00AC316E"/>
    <w:rsid w:val="00AC349E"/>
    <w:rsid w:val="00AC415D"/>
    <w:rsid w:val="00AC427D"/>
    <w:rsid w:val="00AC436C"/>
    <w:rsid w:val="00AC48B8"/>
    <w:rsid w:val="00AC4FA4"/>
    <w:rsid w:val="00AC56B4"/>
    <w:rsid w:val="00AC6232"/>
    <w:rsid w:val="00AC75E0"/>
    <w:rsid w:val="00AC7656"/>
    <w:rsid w:val="00AC7E41"/>
    <w:rsid w:val="00AD0076"/>
    <w:rsid w:val="00AD05F9"/>
    <w:rsid w:val="00AD0608"/>
    <w:rsid w:val="00AD096F"/>
    <w:rsid w:val="00AD1642"/>
    <w:rsid w:val="00AD1745"/>
    <w:rsid w:val="00AD1896"/>
    <w:rsid w:val="00AD1D56"/>
    <w:rsid w:val="00AD2F09"/>
    <w:rsid w:val="00AD4FAE"/>
    <w:rsid w:val="00AD5094"/>
    <w:rsid w:val="00AD5121"/>
    <w:rsid w:val="00AD540D"/>
    <w:rsid w:val="00AD618D"/>
    <w:rsid w:val="00AD6249"/>
    <w:rsid w:val="00AD6920"/>
    <w:rsid w:val="00AD6CEE"/>
    <w:rsid w:val="00AD6FCD"/>
    <w:rsid w:val="00AD71D5"/>
    <w:rsid w:val="00AD760C"/>
    <w:rsid w:val="00AD7BF6"/>
    <w:rsid w:val="00AD7C57"/>
    <w:rsid w:val="00AD7E47"/>
    <w:rsid w:val="00AE00B8"/>
    <w:rsid w:val="00AE0420"/>
    <w:rsid w:val="00AE13A1"/>
    <w:rsid w:val="00AE1646"/>
    <w:rsid w:val="00AE1888"/>
    <w:rsid w:val="00AE1C39"/>
    <w:rsid w:val="00AE2A72"/>
    <w:rsid w:val="00AE2B6F"/>
    <w:rsid w:val="00AE2BFB"/>
    <w:rsid w:val="00AE30B5"/>
    <w:rsid w:val="00AE321C"/>
    <w:rsid w:val="00AE3445"/>
    <w:rsid w:val="00AE35E9"/>
    <w:rsid w:val="00AE3BEB"/>
    <w:rsid w:val="00AE4354"/>
    <w:rsid w:val="00AE4D2E"/>
    <w:rsid w:val="00AE557E"/>
    <w:rsid w:val="00AE5694"/>
    <w:rsid w:val="00AE5A3B"/>
    <w:rsid w:val="00AE5F4D"/>
    <w:rsid w:val="00AE64B5"/>
    <w:rsid w:val="00AE6A2F"/>
    <w:rsid w:val="00AE6CE5"/>
    <w:rsid w:val="00AE6E39"/>
    <w:rsid w:val="00AE70BE"/>
    <w:rsid w:val="00AE71FD"/>
    <w:rsid w:val="00AE7336"/>
    <w:rsid w:val="00AE7A06"/>
    <w:rsid w:val="00AE7A41"/>
    <w:rsid w:val="00AE7C7B"/>
    <w:rsid w:val="00AE7EA3"/>
    <w:rsid w:val="00AEC366"/>
    <w:rsid w:val="00AF038F"/>
    <w:rsid w:val="00AF06B3"/>
    <w:rsid w:val="00AF0A69"/>
    <w:rsid w:val="00AF0F0F"/>
    <w:rsid w:val="00AF0FD6"/>
    <w:rsid w:val="00AF10E1"/>
    <w:rsid w:val="00AF2155"/>
    <w:rsid w:val="00AF24F3"/>
    <w:rsid w:val="00AF3649"/>
    <w:rsid w:val="00AF39AD"/>
    <w:rsid w:val="00AF40AE"/>
    <w:rsid w:val="00AF4288"/>
    <w:rsid w:val="00AF4661"/>
    <w:rsid w:val="00AF46FD"/>
    <w:rsid w:val="00AF4CD9"/>
    <w:rsid w:val="00AF5142"/>
    <w:rsid w:val="00AF5295"/>
    <w:rsid w:val="00AF66DA"/>
    <w:rsid w:val="00AF6E14"/>
    <w:rsid w:val="00AF7054"/>
    <w:rsid w:val="00AF7646"/>
    <w:rsid w:val="00AF7BF0"/>
    <w:rsid w:val="00B00337"/>
    <w:rsid w:val="00B00B3B"/>
    <w:rsid w:val="00B00E4F"/>
    <w:rsid w:val="00B00FD7"/>
    <w:rsid w:val="00B0180E"/>
    <w:rsid w:val="00B0181E"/>
    <w:rsid w:val="00B0237F"/>
    <w:rsid w:val="00B026BE"/>
    <w:rsid w:val="00B02A23"/>
    <w:rsid w:val="00B02B86"/>
    <w:rsid w:val="00B031C7"/>
    <w:rsid w:val="00B0337B"/>
    <w:rsid w:val="00B0376F"/>
    <w:rsid w:val="00B03807"/>
    <w:rsid w:val="00B03E8E"/>
    <w:rsid w:val="00B04049"/>
    <w:rsid w:val="00B04424"/>
    <w:rsid w:val="00B04613"/>
    <w:rsid w:val="00B04A1D"/>
    <w:rsid w:val="00B04E5C"/>
    <w:rsid w:val="00B05B45"/>
    <w:rsid w:val="00B05CA0"/>
    <w:rsid w:val="00B05D1D"/>
    <w:rsid w:val="00B06119"/>
    <w:rsid w:val="00B068C9"/>
    <w:rsid w:val="00B06B58"/>
    <w:rsid w:val="00B06C9C"/>
    <w:rsid w:val="00B06D7C"/>
    <w:rsid w:val="00B07552"/>
    <w:rsid w:val="00B07ECD"/>
    <w:rsid w:val="00B1001A"/>
    <w:rsid w:val="00B1026A"/>
    <w:rsid w:val="00B10EEF"/>
    <w:rsid w:val="00B11234"/>
    <w:rsid w:val="00B1145E"/>
    <w:rsid w:val="00B115B6"/>
    <w:rsid w:val="00B11658"/>
    <w:rsid w:val="00B11BA3"/>
    <w:rsid w:val="00B11CF8"/>
    <w:rsid w:val="00B11F36"/>
    <w:rsid w:val="00B1219C"/>
    <w:rsid w:val="00B125D5"/>
    <w:rsid w:val="00B12F28"/>
    <w:rsid w:val="00B13899"/>
    <w:rsid w:val="00B13DEA"/>
    <w:rsid w:val="00B145EB"/>
    <w:rsid w:val="00B1549A"/>
    <w:rsid w:val="00B16594"/>
    <w:rsid w:val="00B16FF6"/>
    <w:rsid w:val="00B1794E"/>
    <w:rsid w:val="00B2007E"/>
    <w:rsid w:val="00B20143"/>
    <w:rsid w:val="00B20262"/>
    <w:rsid w:val="00B21096"/>
    <w:rsid w:val="00B210F4"/>
    <w:rsid w:val="00B2134B"/>
    <w:rsid w:val="00B214C9"/>
    <w:rsid w:val="00B21583"/>
    <w:rsid w:val="00B21853"/>
    <w:rsid w:val="00B21B58"/>
    <w:rsid w:val="00B22353"/>
    <w:rsid w:val="00B22D57"/>
    <w:rsid w:val="00B22E34"/>
    <w:rsid w:val="00B230E1"/>
    <w:rsid w:val="00B248B5"/>
    <w:rsid w:val="00B24C0D"/>
    <w:rsid w:val="00B24D00"/>
    <w:rsid w:val="00B25176"/>
    <w:rsid w:val="00B25D1B"/>
    <w:rsid w:val="00B2600E"/>
    <w:rsid w:val="00B26382"/>
    <w:rsid w:val="00B26710"/>
    <w:rsid w:val="00B26752"/>
    <w:rsid w:val="00B26B8D"/>
    <w:rsid w:val="00B26E54"/>
    <w:rsid w:val="00B2701C"/>
    <w:rsid w:val="00B27751"/>
    <w:rsid w:val="00B27C9C"/>
    <w:rsid w:val="00B27FD7"/>
    <w:rsid w:val="00B300CF"/>
    <w:rsid w:val="00B30733"/>
    <w:rsid w:val="00B30D60"/>
    <w:rsid w:val="00B30EEC"/>
    <w:rsid w:val="00B30F5D"/>
    <w:rsid w:val="00B311DC"/>
    <w:rsid w:val="00B31EC9"/>
    <w:rsid w:val="00B31EF8"/>
    <w:rsid w:val="00B32A60"/>
    <w:rsid w:val="00B32E6E"/>
    <w:rsid w:val="00B3351D"/>
    <w:rsid w:val="00B3369D"/>
    <w:rsid w:val="00B33BCE"/>
    <w:rsid w:val="00B34025"/>
    <w:rsid w:val="00B34274"/>
    <w:rsid w:val="00B345FB"/>
    <w:rsid w:val="00B347AA"/>
    <w:rsid w:val="00B3514A"/>
    <w:rsid w:val="00B36215"/>
    <w:rsid w:val="00B364D1"/>
    <w:rsid w:val="00B36973"/>
    <w:rsid w:val="00B372E2"/>
    <w:rsid w:val="00B37358"/>
    <w:rsid w:val="00B37459"/>
    <w:rsid w:val="00B376BA"/>
    <w:rsid w:val="00B37A5D"/>
    <w:rsid w:val="00B37B28"/>
    <w:rsid w:val="00B37FBF"/>
    <w:rsid w:val="00B4036A"/>
    <w:rsid w:val="00B405F5"/>
    <w:rsid w:val="00B40873"/>
    <w:rsid w:val="00B40A5E"/>
    <w:rsid w:val="00B4119B"/>
    <w:rsid w:val="00B4137D"/>
    <w:rsid w:val="00B41E96"/>
    <w:rsid w:val="00B4259F"/>
    <w:rsid w:val="00B42A1F"/>
    <w:rsid w:val="00B42FBC"/>
    <w:rsid w:val="00B43159"/>
    <w:rsid w:val="00B43249"/>
    <w:rsid w:val="00B432E4"/>
    <w:rsid w:val="00B4353C"/>
    <w:rsid w:val="00B43995"/>
    <w:rsid w:val="00B43C1E"/>
    <w:rsid w:val="00B43E94"/>
    <w:rsid w:val="00B45BE4"/>
    <w:rsid w:val="00B460AA"/>
    <w:rsid w:val="00B470E5"/>
    <w:rsid w:val="00B471F0"/>
    <w:rsid w:val="00B4763C"/>
    <w:rsid w:val="00B47A91"/>
    <w:rsid w:val="00B47EF4"/>
    <w:rsid w:val="00B504DE"/>
    <w:rsid w:val="00B5050D"/>
    <w:rsid w:val="00B50618"/>
    <w:rsid w:val="00B50F5E"/>
    <w:rsid w:val="00B51535"/>
    <w:rsid w:val="00B51D50"/>
    <w:rsid w:val="00B524FC"/>
    <w:rsid w:val="00B525D2"/>
    <w:rsid w:val="00B52A84"/>
    <w:rsid w:val="00B52BFB"/>
    <w:rsid w:val="00B52DE1"/>
    <w:rsid w:val="00B52F53"/>
    <w:rsid w:val="00B53497"/>
    <w:rsid w:val="00B53776"/>
    <w:rsid w:val="00B5391B"/>
    <w:rsid w:val="00B53ECA"/>
    <w:rsid w:val="00B543B4"/>
    <w:rsid w:val="00B5449F"/>
    <w:rsid w:val="00B54B5D"/>
    <w:rsid w:val="00B5530E"/>
    <w:rsid w:val="00B5597D"/>
    <w:rsid w:val="00B55A04"/>
    <w:rsid w:val="00B55ACF"/>
    <w:rsid w:val="00B56B36"/>
    <w:rsid w:val="00B56E70"/>
    <w:rsid w:val="00B56EB1"/>
    <w:rsid w:val="00B57071"/>
    <w:rsid w:val="00B57E19"/>
    <w:rsid w:val="00B6041E"/>
    <w:rsid w:val="00B605CB"/>
    <w:rsid w:val="00B608B7"/>
    <w:rsid w:val="00B608E5"/>
    <w:rsid w:val="00B60AF6"/>
    <w:rsid w:val="00B60CB1"/>
    <w:rsid w:val="00B60DB6"/>
    <w:rsid w:val="00B60E2C"/>
    <w:rsid w:val="00B6168D"/>
    <w:rsid w:val="00B616CF"/>
    <w:rsid w:val="00B6192F"/>
    <w:rsid w:val="00B61E8D"/>
    <w:rsid w:val="00B620B4"/>
    <w:rsid w:val="00B6242D"/>
    <w:rsid w:val="00B62792"/>
    <w:rsid w:val="00B62DCE"/>
    <w:rsid w:val="00B62E31"/>
    <w:rsid w:val="00B6338C"/>
    <w:rsid w:val="00B63545"/>
    <w:rsid w:val="00B638BF"/>
    <w:rsid w:val="00B642F3"/>
    <w:rsid w:val="00B647B5"/>
    <w:rsid w:val="00B6496E"/>
    <w:rsid w:val="00B64BB8"/>
    <w:rsid w:val="00B65A37"/>
    <w:rsid w:val="00B65BFA"/>
    <w:rsid w:val="00B664FF"/>
    <w:rsid w:val="00B66830"/>
    <w:rsid w:val="00B66BD0"/>
    <w:rsid w:val="00B67153"/>
    <w:rsid w:val="00B675EE"/>
    <w:rsid w:val="00B67825"/>
    <w:rsid w:val="00B67A9C"/>
    <w:rsid w:val="00B700BE"/>
    <w:rsid w:val="00B70496"/>
    <w:rsid w:val="00B70799"/>
    <w:rsid w:val="00B70AE9"/>
    <w:rsid w:val="00B70CE1"/>
    <w:rsid w:val="00B712CE"/>
    <w:rsid w:val="00B7133E"/>
    <w:rsid w:val="00B7174E"/>
    <w:rsid w:val="00B71913"/>
    <w:rsid w:val="00B719EC"/>
    <w:rsid w:val="00B71E77"/>
    <w:rsid w:val="00B72FFF"/>
    <w:rsid w:val="00B731FA"/>
    <w:rsid w:val="00B733CD"/>
    <w:rsid w:val="00B73649"/>
    <w:rsid w:val="00B74316"/>
    <w:rsid w:val="00B745F2"/>
    <w:rsid w:val="00B747FC"/>
    <w:rsid w:val="00B74800"/>
    <w:rsid w:val="00B7495B"/>
    <w:rsid w:val="00B74F04"/>
    <w:rsid w:val="00B75189"/>
    <w:rsid w:val="00B7587C"/>
    <w:rsid w:val="00B7609F"/>
    <w:rsid w:val="00B76C8C"/>
    <w:rsid w:val="00B7751B"/>
    <w:rsid w:val="00B778DC"/>
    <w:rsid w:val="00B806F1"/>
    <w:rsid w:val="00B80867"/>
    <w:rsid w:val="00B80901"/>
    <w:rsid w:val="00B80EE5"/>
    <w:rsid w:val="00B80FFB"/>
    <w:rsid w:val="00B81492"/>
    <w:rsid w:val="00B81CD9"/>
    <w:rsid w:val="00B81EB4"/>
    <w:rsid w:val="00B825B0"/>
    <w:rsid w:val="00B82CED"/>
    <w:rsid w:val="00B83484"/>
    <w:rsid w:val="00B83825"/>
    <w:rsid w:val="00B83CB7"/>
    <w:rsid w:val="00B845EC"/>
    <w:rsid w:val="00B848C8"/>
    <w:rsid w:val="00B84CC7"/>
    <w:rsid w:val="00B85025"/>
    <w:rsid w:val="00B850B1"/>
    <w:rsid w:val="00B85DA4"/>
    <w:rsid w:val="00B86016"/>
    <w:rsid w:val="00B8612F"/>
    <w:rsid w:val="00B86375"/>
    <w:rsid w:val="00B863D5"/>
    <w:rsid w:val="00B8673F"/>
    <w:rsid w:val="00B86811"/>
    <w:rsid w:val="00B86AF2"/>
    <w:rsid w:val="00B86CB7"/>
    <w:rsid w:val="00B874E8"/>
    <w:rsid w:val="00B9019C"/>
    <w:rsid w:val="00B907E7"/>
    <w:rsid w:val="00B91040"/>
    <w:rsid w:val="00B91D6D"/>
    <w:rsid w:val="00B9253B"/>
    <w:rsid w:val="00B9269F"/>
    <w:rsid w:val="00B92A0A"/>
    <w:rsid w:val="00B9318B"/>
    <w:rsid w:val="00B93675"/>
    <w:rsid w:val="00B93C8D"/>
    <w:rsid w:val="00B94273"/>
    <w:rsid w:val="00B948FD"/>
    <w:rsid w:val="00B94AEA"/>
    <w:rsid w:val="00B95376"/>
    <w:rsid w:val="00B95B65"/>
    <w:rsid w:val="00B96164"/>
    <w:rsid w:val="00B96277"/>
    <w:rsid w:val="00B963E1"/>
    <w:rsid w:val="00B96629"/>
    <w:rsid w:val="00B96D06"/>
    <w:rsid w:val="00B96F16"/>
    <w:rsid w:val="00B971F2"/>
    <w:rsid w:val="00B97538"/>
    <w:rsid w:val="00B976A0"/>
    <w:rsid w:val="00B97FAF"/>
    <w:rsid w:val="00BA00D5"/>
    <w:rsid w:val="00BA02F4"/>
    <w:rsid w:val="00BA0918"/>
    <w:rsid w:val="00BA0CE5"/>
    <w:rsid w:val="00BA0D7C"/>
    <w:rsid w:val="00BA1131"/>
    <w:rsid w:val="00BA17F6"/>
    <w:rsid w:val="00BA1836"/>
    <w:rsid w:val="00BA1ACC"/>
    <w:rsid w:val="00BA1E8E"/>
    <w:rsid w:val="00BA20CF"/>
    <w:rsid w:val="00BA2102"/>
    <w:rsid w:val="00BA288D"/>
    <w:rsid w:val="00BA29DF"/>
    <w:rsid w:val="00BA3AF5"/>
    <w:rsid w:val="00BA44EA"/>
    <w:rsid w:val="00BA4CD8"/>
    <w:rsid w:val="00BA55D6"/>
    <w:rsid w:val="00BA5BBF"/>
    <w:rsid w:val="00BA5CD2"/>
    <w:rsid w:val="00BA6BB2"/>
    <w:rsid w:val="00BA6D3D"/>
    <w:rsid w:val="00BA6DEF"/>
    <w:rsid w:val="00BA70C8"/>
    <w:rsid w:val="00BA72AE"/>
    <w:rsid w:val="00BA7627"/>
    <w:rsid w:val="00BA76D4"/>
    <w:rsid w:val="00BA7759"/>
    <w:rsid w:val="00BA780C"/>
    <w:rsid w:val="00BA7DFA"/>
    <w:rsid w:val="00BA7ECC"/>
    <w:rsid w:val="00BB0380"/>
    <w:rsid w:val="00BB1391"/>
    <w:rsid w:val="00BB14A2"/>
    <w:rsid w:val="00BB1614"/>
    <w:rsid w:val="00BB1904"/>
    <w:rsid w:val="00BB1C92"/>
    <w:rsid w:val="00BB2157"/>
    <w:rsid w:val="00BB21F8"/>
    <w:rsid w:val="00BB2526"/>
    <w:rsid w:val="00BB25BB"/>
    <w:rsid w:val="00BB2FC9"/>
    <w:rsid w:val="00BB357F"/>
    <w:rsid w:val="00BB418C"/>
    <w:rsid w:val="00BB461C"/>
    <w:rsid w:val="00BB46DE"/>
    <w:rsid w:val="00BB54B3"/>
    <w:rsid w:val="00BB5789"/>
    <w:rsid w:val="00BB59B9"/>
    <w:rsid w:val="00BB632E"/>
    <w:rsid w:val="00BB6596"/>
    <w:rsid w:val="00BB6BD7"/>
    <w:rsid w:val="00BB77AE"/>
    <w:rsid w:val="00BB78BB"/>
    <w:rsid w:val="00BB7925"/>
    <w:rsid w:val="00BC01C4"/>
    <w:rsid w:val="00BC03BA"/>
    <w:rsid w:val="00BC1484"/>
    <w:rsid w:val="00BC1BB4"/>
    <w:rsid w:val="00BC232F"/>
    <w:rsid w:val="00BC2A21"/>
    <w:rsid w:val="00BC2C37"/>
    <w:rsid w:val="00BC3014"/>
    <w:rsid w:val="00BC375D"/>
    <w:rsid w:val="00BC40B3"/>
    <w:rsid w:val="00BC41B9"/>
    <w:rsid w:val="00BC44A3"/>
    <w:rsid w:val="00BC44F1"/>
    <w:rsid w:val="00BC4518"/>
    <w:rsid w:val="00BC4EB9"/>
    <w:rsid w:val="00BC51F5"/>
    <w:rsid w:val="00BC6023"/>
    <w:rsid w:val="00BC68DB"/>
    <w:rsid w:val="00BC7194"/>
    <w:rsid w:val="00BC722D"/>
    <w:rsid w:val="00BC7794"/>
    <w:rsid w:val="00BC788C"/>
    <w:rsid w:val="00BC7C41"/>
    <w:rsid w:val="00BD0A4E"/>
    <w:rsid w:val="00BD0B2C"/>
    <w:rsid w:val="00BD0C21"/>
    <w:rsid w:val="00BD0CD4"/>
    <w:rsid w:val="00BD0D9A"/>
    <w:rsid w:val="00BD0E3D"/>
    <w:rsid w:val="00BD1391"/>
    <w:rsid w:val="00BD1547"/>
    <w:rsid w:val="00BD1CFF"/>
    <w:rsid w:val="00BD2240"/>
    <w:rsid w:val="00BD2A9C"/>
    <w:rsid w:val="00BD2B1E"/>
    <w:rsid w:val="00BD31B4"/>
    <w:rsid w:val="00BD39AF"/>
    <w:rsid w:val="00BD4B47"/>
    <w:rsid w:val="00BD4CAA"/>
    <w:rsid w:val="00BD58DD"/>
    <w:rsid w:val="00BD5B47"/>
    <w:rsid w:val="00BD5BE4"/>
    <w:rsid w:val="00BD5F55"/>
    <w:rsid w:val="00BD5FF0"/>
    <w:rsid w:val="00BD6F57"/>
    <w:rsid w:val="00BD70D6"/>
    <w:rsid w:val="00BD7953"/>
    <w:rsid w:val="00BD7B5A"/>
    <w:rsid w:val="00BD7F27"/>
    <w:rsid w:val="00BE09E4"/>
    <w:rsid w:val="00BE0B3B"/>
    <w:rsid w:val="00BE109E"/>
    <w:rsid w:val="00BE12CC"/>
    <w:rsid w:val="00BE1383"/>
    <w:rsid w:val="00BE1AE0"/>
    <w:rsid w:val="00BE1F76"/>
    <w:rsid w:val="00BE200F"/>
    <w:rsid w:val="00BE2329"/>
    <w:rsid w:val="00BE2ACD"/>
    <w:rsid w:val="00BE2B63"/>
    <w:rsid w:val="00BE2B67"/>
    <w:rsid w:val="00BE3971"/>
    <w:rsid w:val="00BE3F3E"/>
    <w:rsid w:val="00BE410D"/>
    <w:rsid w:val="00BE5230"/>
    <w:rsid w:val="00BE65DE"/>
    <w:rsid w:val="00BE6640"/>
    <w:rsid w:val="00BE67D0"/>
    <w:rsid w:val="00BE68D6"/>
    <w:rsid w:val="00BE6CC3"/>
    <w:rsid w:val="00BE6F12"/>
    <w:rsid w:val="00BE7279"/>
    <w:rsid w:val="00BE77C9"/>
    <w:rsid w:val="00BF0308"/>
    <w:rsid w:val="00BF0B76"/>
    <w:rsid w:val="00BF0D8D"/>
    <w:rsid w:val="00BF121C"/>
    <w:rsid w:val="00BF135F"/>
    <w:rsid w:val="00BF1613"/>
    <w:rsid w:val="00BF18C3"/>
    <w:rsid w:val="00BF1A16"/>
    <w:rsid w:val="00BF1EDF"/>
    <w:rsid w:val="00BF2E08"/>
    <w:rsid w:val="00BF3F0A"/>
    <w:rsid w:val="00BF4214"/>
    <w:rsid w:val="00BF43FA"/>
    <w:rsid w:val="00BF4480"/>
    <w:rsid w:val="00BF4548"/>
    <w:rsid w:val="00BF482B"/>
    <w:rsid w:val="00BF4B5D"/>
    <w:rsid w:val="00BF4CE4"/>
    <w:rsid w:val="00BF53D5"/>
    <w:rsid w:val="00BF5760"/>
    <w:rsid w:val="00BF5ADB"/>
    <w:rsid w:val="00BF5CAF"/>
    <w:rsid w:val="00BF5D42"/>
    <w:rsid w:val="00BF605A"/>
    <w:rsid w:val="00BF60C2"/>
    <w:rsid w:val="00BF679B"/>
    <w:rsid w:val="00BF6AD8"/>
    <w:rsid w:val="00BF7221"/>
    <w:rsid w:val="00BF744E"/>
    <w:rsid w:val="00BF7877"/>
    <w:rsid w:val="00BF7A2B"/>
    <w:rsid w:val="00BF7F60"/>
    <w:rsid w:val="00C0034A"/>
    <w:rsid w:val="00C0041C"/>
    <w:rsid w:val="00C004E6"/>
    <w:rsid w:val="00C006F4"/>
    <w:rsid w:val="00C00730"/>
    <w:rsid w:val="00C00993"/>
    <w:rsid w:val="00C00D9F"/>
    <w:rsid w:val="00C00DC4"/>
    <w:rsid w:val="00C0114E"/>
    <w:rsid w:val="00C019F1"/>
    <w:rsid w:val="00C024C8"/>
    <w:rsid w:val="00C027FA"/>
    <w:rsid w:val="00C02B22"/>
    <w:rsid w:val="00C02D68"/>
    <w:rsid w:val="00C030CF"/>
    <w:rsid w:val="00C03508"/>
    <w:rsid w:val="00C036DE"/>
    <w:rsid w:val="00C04555"/>
    <w:rsid w:val="00C0488E"/>
    <w:rsid w:val="00C04A76"/>
    <w:rsid w:val="00C04C75"/>
    <w:rsid w:val="00C04CB0"/>
    <w:rsid w:val="00C04CE9"/>
    <w:rsid w:val="00C04F1C"/>
    <w:rsid w:val="00C04F9C"/>
    <w:rsid w:val="00C0504A"/>
    <w:rsid w:val="00C05B2A"/>
    <w:rsid w:val="00C06260"/>
    <w:rsid w:val="00C06610"/>
    <w:rsid w:val="00C067CB"/>
    <w:rsid w:val="00C07716"/>
    <w:rsid w:val="00C07A25"/>
    <w:rsid w:val="00C07B74"/>
    <w:rsid w:val="00C10189"/>
    <w:rsid w:val="00C10255"/>
    <w:rsid w:val="00C105EA"/>
    <w:rsid w:val="00C10B0D"/>
    <w:rsid w:val="00C10CDD"/>
    <w:rsid w:val="00C10DE3"/>
    <w:rsid w:val="00C10F62"/>
    <w:rsid w:val="00C111E5"/>
    <w:rsid w:val="00C11314"/>
    <w:rsid w:val="00C11947"/>
    <w:rsid w:val="00C120DF"/>
    <w:rsid w:val="00C12126"/>
    <w:rsid w:val="00C1243F"/>
    <w:rsid w:val="00C124CF"/>
    <w:rsid w:val="00C130B9"/>
    <w:rsid w:val="00C13C4B"/>
    <w:rsid w:val="00C14503"/>
    <w:rsid w:val="00C1489E"/>
    <w:rsid w:val="00C14D97"/>
    <w:rsid w:val="00C14FC6"/>
    <w:rsid w:val="00C15041"/>
    <w:rsid w:val="00C1511B"/>
    <w:rsid w:val="00C16312"/>
    <w:rsid w:val="00C16746"/>
    <w:rsid w:val="00C169F4"/>
    <w:rsid w:val="00C16A38"/>
    <w:rsid w:val="00C16A70"/>
    <w:rsid w:val="00C16B3B"/>
    <w:rsid w:val="00C16B3C"/>
    <w:rsid w:val="00C17024"/>
    <w:rsid w:val="00C176D0"/>
    <w:rsid w:val="00C17BC0"/>
    <w:rsid w:val="00C17D68"/>
    <w:rsid w:val="00C202AB"/>
    <w:rsid w:val="00C2041C"/>
    <w:rsid w:val="00C20B02"/>
    <w:rsid w:val="00C20D3F"/>
    <w:rsid w:val="00C21A40"/>
    <w:rsid w:val="00C21D01"/>
    <w:rsid w:val="00C21DC4"/>
    <w:rsid w:val="00C21F02"/>
    <w:rsid w:val="00C221B9"/>
    <w:rsid w:val="00C2249A"/>
    <w:rsid w:val="00C22950"/>
    <w:rsid w:val="00C22DEF"/>
    <w:rsid w:val="00C2313D"/>
    <w:rsid w:val="00C23180"/>
    <w:rsid w:val="00C23380"/>
    <w:rsid w:val="00C233D7"/>
    <w:rsid w:val="00C23628"/>
    <w:rsid w:val="00C23910"/>
    <w:rsid w:val="00C23A59"/>
    <w:rsid w:val="00C23C17"/>
    <w:rsid w:val="00C23F87"/>
    <w:rsid w:val="00C240FA"/>
    <w:rsid w:val="00C241A2"/>
    <w:rsid w:val="00C24923"/>
    <w:rsid w:val="00C24C55"/>
    <w:rsid w:val="00C24D7B"/>
    <w:rsid w:val="00C24DCA"/>
    <w:rsid w:val="00C24E5A"/>
    <w:rsid w:val="00C2516F"/>
    <w:rsid w:val="00C2565E"/>
    <w:rsid w:val="00C25A34"/>
    <w:rsid w:val="00C25D8A"/>
    <w:rsid w:val="00C25DAD"/>
    <w:rsid w:val="00C26031"/>
    <w:rsid w:val="00C2632C"/>
    <w:rsid w:val="00C26398"/>
    <w:rsid w:val="00C2641C"/>
    <w:rsid w:val="00C26734"/>
    <w:rsid w:val="00C26E23"/>
    <w:rsid w:val="00C26E26"/>
    <w:rsid w:val="00C3040D"/>
    <w:rsid w:val="00C3053D"/>
    <w:rsid w:val="00C3054E"/>
    <w:rsid w:val="00C30B50"/>
    <w:rsid w:val="00C31056"/>
    <w:rsid w:val="00C31995"/>
    <w:rsid w:val="00C31BB4"/>
    <w:rsid w:val="00C33305"/>
    <w:rsid w:val="00C335EF"/>
    <w:rsid w:val="00C340CA"/>
    <w:rsid w:val="00C34192"/>
    <w:rsid w:val="00C342B9"/>
    <w:rsid w:val="00C344EB"/>
    <w:rsid w:val="00C345D7"/>
    <w:rsid w:val="00C34E36"/>
    <w:rsid w:val="00C34F4F"/>
    <w:rsid w:val="00C34F95"/>
    <w:rsid w:val="00C354F7"/>
    <w:rsid w:val="00C35F76"/>
    <w:rsid w:val="00C3610B"/>
    <w:rsid w:val="00C3698A"/>
    <w:rsid w:val="00C36A81"/>
    <w:rsid w:val="00C36B37"/>
    <w:rsid w:val="00C36C24"/>
    <w:rsid w:val="00C36D09"/>
    <w:rsid w:val="00C36E4A"/>
    <w:rsid w:val="00C37194"/>
    <w:rsid w:val="00C37FA6"/>
    <w:rsid w:val="00C40445"/>
    <w:rsid w:val="00C404A1"/>
    <w:rsid w:val="00C40634"/>
    <w:rsid w:val="00C40876"/>
    <w:rsid w:val="00C41513"/>
    <w:rsid w:val="00C418C3"/>
    <w:rsid w:val="00C42211"/>
    <w:rsid w:val="00C42863"/>
    <w:rsid w:val="00C42DD4"/>
    <w:rsid w:val="00C430D1"/>
    <w:rsid w:val="00C430D3"/>
    <w:rsid w:val="00C4312C"/>
    <w:rsid w:val="00C4385D"/>
    <w:rsid w:val="00C4390C"/>
    <w:rsid w:val="00C43CA3"/>
    <w:rsid w:val="00C44085"/>
    <w:rsid w:val="00C44B72"/>
    <w:rsid w:val="00C44BB3"/>
    <w:rsid w:val="00C44C06"/>
    <w:rsid w:val="00C44CAB"/>
    <w:rsid w:val="00C44CED"/>
    <w:rsid w:val="00C45AA7"/>
    <w:rsid w:val="00C45E63"/>
    <w:rsid w:val="00C46373"/>
    <w:rsid w:val="00C46553"/>
    <w:rsid w:val="00C47017"/>
    <w:rsid w:val="00C4732B"/>
    <w:rsid w:val="00C476D5"/>
    <w:rsid w:val="00C4799C"/>
    <w:rsid w:val="00C47AFA"/>
    <w:rsid w:val="00C47BA9"/>
    <w:rsid w:val="00C47C15"/>
    <w:rsid w:val="00C50480"/>
    <w:rsid w:val="00C50B1D"/>
    <w:rsid w:val="00C5117A"/>
    <w:rsid w:val="00C51403"/>
    <w:rsid w:val="00C5143E"/>
    <w:rsid w:val="00C516B9"/>
    <w:rsid w:val="00C517DE"/>
    <w:rsid w:val="00C51A91"/>
    <w:rsid w:val="00C52303"/>
    <w:rsid w:val="00C52592"/>
    <w:rsid w:val="00C52696"/>
    <w:rsid w:val="00C5299A"/>
    <w:rsid w:val="00C52A30"/>
    <w:rsid w:val="00C52AE4"/>
    <w:rsid w:val="00C52F7E"/>
    <w:rsid w:val="00C53234"/>
    <w:rsid w:val="00C53633"/>
    <w:rsid w:val="00C53B71"/>
    <w:rsid w:val="00C53C51"/>
    <w:rsid w:val="00C53E4C"/>
    <w:rsid w:val="00C53F33"/>
    <w:rsid w:val="00C5472F"/>
    <w:rsid w:val="00C54BD9"/>
    <w:rsid w:val="00C55420"/>
    <w:rsid w:val="00C56358"/>
    <w:rsid w:val="00C56B0F"/>
    <w:rsid w:val="00C56F08"/>
    <w:rsid w:val="00C575A1"/>
    <w:rsid w:val="00C578BE"/>
    <w:rsid w:val="00C57CC9"/>
    <w:rsid w:val="00C57D57"/>
    <w:rsid w:val="00C57E43"/>
    <w:rsid w:val="00C57E64"/>
    <w:rsid w:val="00C607DA"/>
    <w:rsid w:val="00C60CC2"/>
    <w:rsid w:val="00C614EF"/>
    <w:rsid w:val="00C615F4"/>
    <w:rsid w:val="00C62CBA"/>
    <w:rsid w:val="00C62EFA"/>
    <w:rsid w:val="00C636FE"/>
    <w:rsid w:val="00C63C9E"/>
    <w:rsid w:val="00C64003"/>
    <w:rsid w:val="00C64172"/>
    <w:rsid w:val="00C642CD"/>
    <w:rsid w:val="00C64407"/>
    <w:rsid w:val="00C6452A"/>
    <w:rsid w:val="00C64A31"/>
    <w:rsid w:val="00C64B52"/>
    <w:rsid w:val="00C64CF6"/>
    <w:rsid w:val="00C64FEC"/>
    <w:rsid w:val="00C65132"/>
    <w:rsid w:val="00C6514B"/>
    <w:rsid w:val="00C6555F"/>
    <w:rsid w:val="00C655FB"/>
    <w:rsid w:val="00C6625C"/>
    <w:rsid w:val="00C66D47"/>
    <w:rsid w:val="00C670BB"/>
    <w:rsid w:val="00C67C2C"/>
    <w:rsid w:val="00C700AB"/>
    <w:rsid w:val="00C70112"/>
    <w:rsid w:val="00C7015D"/>
    <w:rsid w:val="00C70253"/>
    <w:rsid w:val="00C70F19"/>
    <w:rsid w:val="00C71C14"/>
    <w:rsid w:val="00C720A5"/>
    <w:rsid w:val="00C72104"/>
    <w:rsid w:val="00C721E6"/>
    <w:rsid w:val="00C723CA"/>
    <w:rsid w:val="00C728FB"/>
    <w:rsid w:val="00C72B18"/>
    <w:rsid w:val="00C736BE"/>
    <w:rsid w:val="00C73CD3"/>
    <w:rsid w:val="00C73F83"/>
    <w:rsid w:val="00C73FC7"/>
    <w:rsid w:val="00C73FF1"/>
    <w:rsid w:val="00C74197"/>
    <w:rsid w:val="00C743D1"/>
    <w:rsid w:val="00C748F1"/>
    <w:rsid w:val="00C74B50"/>
    <w:rsid w:val="00C74B91"/>
    <w:rsid w:val="00C74CBF"/>
    <w:rsid w:val="00C75341"/>
    <w:rsid w:val="00C75A60"/>
    <w:rsid w:val="00C75DFA"/>
    <w:rsid w:val="00C76326"/>
    <w:rsid w:val="00C766F4"/>
    <w:rsid w:val="00C7699D"/>
    <w:rsid w:val="00C76FF8"/>
    <w:rsid w:val="00C7734C"/>
    <w:rsid w:val="00C77752"/>
    <w:rsid w:val="00C77B27"/>
    <w:rsid w:val="00C80ACB"/>
    <w:rsid w:val="00C80C64"/>
    <w:rsid w:val="00C80E56"/>
    <w:rsid w:val="00C81826"/>
    <w:rsid w:val="00C81C16"/>
    <w:rsid w:val="00C81FD6"/>
    <w:rsid w:val="00C82009"/>
    <w:rsid w:val="00C837EE"/>
    <w:rsid w:val="00C83C5C"/>
    <w:rsid w:val="00C83D7E"/>
    <w:rsid w:val="00C84188"/>
    <w:rsid w:val="00C84391"/>
    <w:rsid w:val="00C84CC9"/>
    <w:rsid w:val="00C84D4E"/>
    <w:rsid w:val="00C84F2F"/>
    <w:rsid w:val="00C84F71"/>
    <w:rsid w:val="00C8538F"/>
    <w:rsid w:val="00C8572D"/>
    <w:rsid w:val="00C85B7F"/>
    <w:rsid w:val="00C86434"/>
    <w:rsid w:val="00C8649B"/>
    <w:rsid w:val="00C865E9"/>
    <w:rsid w:val="00C86B01"/>
    <w:rsid w:val="00C872B6"/>
    <w:rsid w:val="00C873A8"/>
    <w:rsid w:val="00C8759C"/>
    <w:rsid w:val="00C875C0"/>
    <w:rsid w:val="00C878FD"/>
    <w:rsid w:val="00C87AF5"/>
    <w:rsid w:val="00C87B20"/>
    <w:rsid w:val="00C90505"/>
    <w:rsid w:val="00C908DD"/>
    <w:rsid w:val="00C90B6F"/>
    <w:rsid w:val="00C91CCF"/>
    <w:rsid w:val="00C9203C"/>
    <w:rsid w:val="00C922F2"/>
    <w:rsid w:val="00C93768"/>
    <w:rsid w:val="00C940FD"/>
    <w:rsid w:val="00C9476E"/>
    <w:rsid w:val="00C949E7"/>
    <w:rsid w:val="00C94CC9"/>
    <w:rsid w:val="00C9531D"/>
    <w:rsid w:val="00C95B12"/>
    <w:rsid w:val="00C95D33"/>
    <w:rsid w:val="00C9680A"/>
    <w:rsid w:val="00C96B39"/>
    <w:rsid w:val="00C96E2D"/>
    <w:rsid w:val="00C96F02"/>
    <w:rsid w:val="00CA072A"/>
    <w:rsid w:val="00CA0E6D"/>
    <w:rsid w:val="00CA12FC"/>
    <w:rsid w:val="00CA153C"/>
    <w:rsid w:val="00CA186B"/>
    <w:rsid w:val="00CA1912"/>
    <w:rsid w:val="00CA1E39"/>
    <w:rsid w:val="00CA21E1"/>
    <w:rsid w:val="00CA3E9E"/>
    <w:rsid w:val="00CA3FFF"/>
    <w:rsid w:val="00CA4200"/>
    <w:rsid w:val="00CA492F"/>
    <w:rsid w:val="00CA5764"/>
    <w:rsid w:val="00CA639B"/>
    <w:rsid w:val="00CA7EA2"/>
    <w:rsid w:val="00CB0008"/>
    <w:rsid w:val="00CB074F"/>
    <w:rsid w:val="00CB09DF"/>
    <w:rsid w:val="00CB1063"/>
    <w:rsid w:val="00CB16E7"/>
    <w:rsid w:val="00CB22A6"/>
    <w:rsid w:val="00CB245D"/>
    <w:rsid w:val="00CB2DB4"/>
    <w:rsid w:val="00CB3697"/>
    <w:rsid w:val="00CB38B0"/>
    <w:rsid w:val="00CB4186"/>
    <w:rsid w:val="00CB45D7"/>
    <w:rsid w:val="00CB5933"/>
    <w:rsid w:val="00CB5B1C"/>
    <w:rsid w:val="00CB5C41"/>
    <w:rsid w:val="00CB6242"/>
    <w:rsid w:val="00CB626B"/>
    <w:rsid w:val="00CB6608"/>
    <w:rsid w:val="00CB67A5"/>
    <w:rsid w:val="00CB6BE7"/>
    <w:rsid w:val="00CB6F24"/>
    <w:rsid w:val="00CB74FA"/>
    <w:rsid w:val="00CB76D1"/>
    <w:rsid w:val="00CB775F"/>
    <w:rsid w:val="00CB7863"/>
    <w:rsid w:val="00CB7AC4"/>
    <w:rsid w:val="00CB7D98"/>
    <w:rsid w:val="00CC031F"/>
    <w:rsid w:val="00CC0782"/>
    <w:rsid w:val="00CC1072"/>
    <w:rsid w:val="00CC1840"/>
    <w:rsid w:val="00CC1B93"/>
    <w:rsid w:val="00CC1F91"/>
    <w:rsid w:val="00CC21B9"/>
    <w:rsid w:val="00CC2685"/>
    <w:rsid w:val="00CC28B0"/>
    <w:rsid w:val="00CC2A3D"/>
    <w:rsid w:val="00CC2B66"/>
    <w:rsid w:val="00CC2F1C"/>
    <w:rsid w:val="00CC30A4"/>
    <w:rsid w:val="00CC319E"/>
    <w:rsid w:val="00CC36A1"/>
    <w:rsid w:val="00CC37A9"/>
    <w:rsid w:val="00CC38B6"/>
    <w:rsid w:val="00CC3A39"/>
    <w:rsid w:val="00CC3EB0"/>
    <w:rsid w:val="00CC3ECE"/>
    <w:rsid w:val="00CC3FF8"/>
    <w:rsid w:val="00CC405A"/>
    <w:rsid w:val="00CC410F"/>
    <w:rsid w:val="00CC41BE"/>
    <w:rsid w:val="00CC4312"/>
    <w:rsid w:val="00CC47A4"/>
    <w:rsid w:val="00CC4CCF"/>
    <w:rsid w:val="00CC4EB0"/>
    <w:rsid w:val="00CC5D08"/>
    <w:rsid w:val="00CC66E7"/>
    <w:rsid w:val="00CC74C5"/>
    <w:rsid w:val="00CC7935"/>
    <w:rsid w:val="00CC7A83"/>
    <w:rsid w:val="00CD00AD"/>
    <w:rsid w:val="00CD0B5E"/>
    <w:rsid w:val="00CD1650"/>
    <w:rsid w:val="00CD173C"/>
    <w:rsid w:val="00CD1AC1"/>
    <w:rsid w:val="00CD25F1"/>
    <w:rsid w:val="00CD32A5"/>
    <w:rsid w:val="00CD337F"/>
    <w:rsid w:val="00CD394E"/>
    <w:rsid w:val="00CD3F36"/>
    <w:rsid w:val="00CD3F4D"/>
    <w:rsid w:val="00CD4230"/>
    <w:rsid w:val="00CD497C"/>
    <w:rsid w:val="00CD519B"/>
    <w:rsid w:val="00CD555A"/>
    <w:rsid w:val="00CD5ACF"/>
    <w:rsid w:val="00CD5B05"/>
    <w:rsid w:val="00CD5B13"/>
    <w:rsid w:val="00CD60FD"/>
    <w:rsid w:val="00CD6468"/>
    <w:rsid w:val="00CD6724"/>
    <w:rsid w:val="00CD69CF"/>
    <w:rsid w:val="00CD6B6D"/>
    <w:rsid w:val="00CD6F66"/>
    <w:rsid w:val="00CE0177"/>
    <w:rsid w:val="00CE053E"/>
    <w:rsid w:val="00CE062A"/>
    <w:rsid w:val="00CE0C74"/>
    <w:rsid w:val="00CE19B4"/>
    <w:rsid w:val="00CE1A52"/>
    <w:rsid w:val="00CE1ADF"/>
    <w:rsid w:val="00CE1B23"/>
    <w:rsid w:val="00CE1E29"/>
    <w:rsid w:val="00CE23E1"/>
    <w:rsid w:val="00CE259E"/>
    <w:rsid w:val="00CE2617"/>
    <w:rsid w:val="00CE2966"/>
    <w:rsid w:val="00CE29AE"/>
    <w:rsid w:val="00CE2CE7"/>
    <w:rsid w:val="00CE3D6F"/>
    <w:rsid w:val="00CE4736"/>
    <w:rsid w:val="00CE4842"/>
    <w:rsid w:val="00CE53B9"/>
    <w:rsid w:val="00CE5955"/>
    <w:rsid w:val="00CE59C4"/>
    <w:rsid w:val="00CE5D3D"/>
    <w:rsid w:val="00CE60A2"/>
    <w:rsid w:val="00CE6308"/>
    <w:rsid w:val="00CE64B0"/>
    <w:rsid w:val="00CE677E"/>
    <w:rsid w:val="00CE69AF"/>
    <w:rsid w:val="00CE6E34"/>
    <w:rsid w:val="00CE6F43"/>
    <w:rsid w:val="00CE7835"/>
    <w:rsid w:val="00CE7AA6"/>
    <w:rsid w:val="00CE7EA6"/>
    <w:rsid w:val="00CF0A1C"/>
    <w:rsid w:val="00CF0AA7"/>
    <w:rsid w:val="00CF0EF7"/>
    <w:rsid w:val="00CF0F60"/>
    <w:rsid w:val="00CF1502"/>
    <w:rsid w:val="00CF1A65"/>
    <w:rsid w:val="00CF1BDD"/>
    <w:rsid w:val="00CF1DD4"/>
    <w:rsid w:val="00CF25DF"/>
    <w:rsid w:val="00CF26A2"/>
    <w:rsid w:val="00CF2BC5"/>
    <w:rsid w:val="00CF2F6C"/>
    <w:rsid w:val="00CF375A"/>
    <w:rsid w:val="00CF3D27"/>
    <w:rsid w:val="00CF45F6"/>
    <w:rsid w:val="00CF46A6"/>
    <w:rsid w:val="00CF4895"/>
    <w:rsid w:val="00CF52D4"/>
    <w:rsid w:val="00CF5759"/>
    <w:rsid w:val="00CF5E0E"/>
    <w:rsid w:val="00CF6154"/>
    <w:rsid w:val="00CF675C"/>
    <w:rsid w:val="00CF6AC6"/>
    <w:rsid w:val="00CF6C4C"/>
    <w:rsid w:val="00CF6D79"/>
    <w:rsid w:val="00CF7030"/>
    <w:rsid w:val="00D00195"/>
    <w:rsid w:val="00D00221"/>
    <w:rsid w:val="00D00680"/>
    <w:rsid w:val="00D00E2D"/>
    <w:rsid w:val="00D00EAF"/>
    <w:rsid w:val="00D01007"/>
    <w:rsid w:val="00D010AE"/>
    <w:rsid w:val="00D01309"/>
    <w:rsid w:val="00D0145B"/>
    <w:rsid w:val="00D0169A"/>
    <w:rsid w:val="00D02828"/>
    <w:rsid w:val="00D02A01"/>
    <w:rsid w:val="00D02DFC"/>
    <w:rsid w:val="00D030AA"/>
    <w:rsid w:val="00D0329B"/>
    <w:rsid w:val="00D03472"/>
    <w:rsid w:val="00D03675"/>
    <w:rsid w:val="00D037C2"/>
    <w:rsid w:val="00D03B01"/>
    <w:rsid w:val="00D03EC5"/>
    <w:rsid w:val="00D04049"/>
    <w:rsid w:val="00D04731"/>
    <w:rsid w:val="00D0474D"/>
    <w:rsid w:val="00D04824"/>
    <w:rsid w:val="00D04937"/>
    <w:rsid w:val="00D04B4A"/>
    <w:rsid w:val="00D04D03"/>
    <w:rsid w:val="00D04D7D"/>
    <w:rsid w:val="00D05809"/>
    <w:rsid w:val="00D05C77"/>
    <w:rsid w:val="00D05F9B"/>
    <w:rsid w:val="00D06329"/>
    <w:rsid w:val="00D06526"/>
    <w:rsid w:val="00D06564"/>
    <w:rsid w:val="00D066E8"/>
    <w:rsid w:val="00D06889"/>
    <w:rsid w:val="00D07136"/>
    <w:rsid w:val="00D0717F"/>
    <w:rsid w:val="00D07611"/>
    <w:rsid w:val="00D078C3"/>
    <w:rsid w:val="00D07BC7"/>
    <w:rsid w:val="00D07F02"/>
    <w:rsid w:val="00D102DA"/>
    <w:rsid w:val="00D10376"/>
    <w:rsid w:val="00D1053C"/>
    <w:rsid w:val="00D1073B"/>
    <w:rsid w:val="00D11636"/>
    <w:rsid w:val="00D11E3E"/>
    <w:rsid w:val="00D12498"/>
    <w:rsid w:val="00D127B8"/>
    <w:rsid w:val="00D12C17"/>
    <w:rsid w:val="00D12DAA"/>
    <w:rsid w:val="00D13244"/>
    <w:rsid w:val="00D1352D"/>
    <w:rsid w:val="00D13756"/>
    <w:rsid w:val="00D13BC5"/>
    <w:rsid w:val="00D13FBC"/>
    <w:rsid w:val="00D14317"/>
    <w:rsid w:val="00D14C77"/>
    <w:rsid w:val="00D152F8"/>
    <w:rsid w:val="00D15A79"/>
    <w:rsid w:val="00D15CBC"/>
    <w:rsid w:val="00D15D4A"/>
    <w:rsid w:val="00D15DE7"/>
    <w:rsid w:val="00D170CB"/>
    <w:rsid w:val="00D17D1D"/>
    <w:rsid w:val="00D17D4D"/>
    <w:rsid w:val="00D17E80"/>
    <w:rsid w:val="00D17FAD"/>
    <w:rsid w:val="00D20460"/>
    <w:rsid w:val="00D204CD"/>
    <w:rsid w:val="00D20827"/>
    <w:rsid w:val="00D211E7"/>
    <w:rsid w:val="00D21528"/>
    <w:rsid w:val="00D219B9"/>
    <w:rsid w:val="00D21BB4"/>
    <w:rsid w:val="00D220EF"/>
    <w:rsid w:val="00D223B3"/>
    <w:rsid w:val="00D23152"/>
    <w:rsid w:val="00D24A8E"/>
    <w:rsid w:val="00D24EF2"/>
    <w:rsid w:val="00D25777"/>
    <w:rsid w:val="00D263EA"/>
    <w:rsid w:val="00D266EE"/>
    <w:rsid w:val="00D26CA2"/>
    <w:rsid w:val="00D26FBC"/>
    <w:rsid w:val="00D2709A"/>
    <w:rsid w:val="00D27269"/>
    <w:rsid w:val="00D275C3"/>
    <w:rsid w:val="00D27A1D"/>
    <w:rsid w:val="00D27C88"/>
    <w:rsid w:val="00D301C8"/>
    <w:rsid w:val="00D308BD"/>
    <w:rsid w:val="00D31ACA"/>
    <w:rsid w:val="00D31BC4"/>
    <w:rsid w:val="00D31C2B"/>
    <w:rsid w:val="00D32008"/>
    <w:rsid w:val="00D32EBC"/>
    <w:rsid w:val="00D337DC"/>
    <w:rsid w:val="00D33B31"/>
    <w:rsid w:val="00D33C5F"/>
    <w:rsid w:val="00D33D3B"/>
    <w:rsid w:val="00D33E80"/>
    <w:rsid w:val="00D34351"/>
    <w:rsid w:val="00D34443"/>
    <w:rsid w:val="00D3451D"/>
    <w:rsid w:val="00D34AD9"/>
    <w:rsid w:val="00D34C8A"/>
    <w:rsid w:val="00D3528F"/>
    <w:rsid w:val="00D3545D"/>
    <w:rsid w:val="00D3571A"/>
    <w:rsid w:val="00D35E10"/>
    <w:rsid w:val="00D36361"/>
    <w:rsid w:val="00D3646B"/>
    <w:rsid w:val="00D3650B"/>
    <w:rsid w:val="00D36A0D"/>
    <w:rsid w:val="00D3717A"/>
    <w:rsid w:val="00D37ACF"/>
    <w:rsid w:val="00D40657"/>
    <w:rsid w:val="00D40B51"/>
    <w:rsid w:val="00D40FAE"/>
    <w:rsid w:val="00D416CD"/>
    <w:rsid w:val="00D41C0F"/>
    <w:rsid w:val="00D4201F"/>
    <w:rsid w:val="00D423E9"/>
    <w:rsid w:val="00D4248B"/>
    <w:rsid w:val="00D42623"/>
    <w:rsid w:val="00D42869"/>
    <w:rsid w:val="00D434CC"/>
    <w:rsid w:val="00D435AF"/>
    <w:rsid w:val="00D43A0B"/>
    <w:rsid w:val="00D43FB6"/>
    <w:rsid w:val="00D4434A"/>
    <w:rsid w:val="00D4457C"/>
    <w:rsid w:val="00D44A32"/>
    <w:rsid w:val="00D452B4"/>
    <w:rsid w:val="00D45D53"/>
    <w:rsid w:val="00D45FF7"/>
    <w:rsid w:val="00D46192"/>
    <w:rsid w:val="00D4670F"/>
    <w:rsid w:val="00D46AA7"/>
    <w:rsid w:val="00D46B9B"/>
    <w:rsid w:val="00D472EC"/>
    <w:rsid w:val="00D473AF"/>
    <w:rsid w:val="00D476EA"/>
    <w:rsid w:val="00D478F5"/>
    <w:rsid w:val="00D47C80"/>
    <w:rsid w:val="00D47F27"/>
    <w:rsid w:val="00D50488"/>
    <w:rsid w:val="00D50881"/>
    <w:rsid w:val="00D51561"/>
    <w:rsid w:val="00D515B3"/>
    <w:rsid w:val="00D51692"/>
    <w:rsid w:val="00D51AFD"/>
    <w:rsid w:val="00D52A35"/>
    <w:rsid w:val="00D52F04"/>
    <w:rsid w:val="00D531DF"/>
    <w:rsid w:val="00D53F28"/>
    <w:rsid w:val="00D541E3"/>
    <w:rsid w:val="00D543DF"/>
    <w:rsid w:val="00D54506"/>
    <w:rsid w:val="00D55772"/>
    <w:rsid w:val="00D5588E"/>
    <w:rsid w:val="00D55F76"/>
    <w:rsid w:val="00D55F8C"/>
    <w:rsid w:val="00D5632E"/>
    <w:rsid w:val="00D56EEF"/>
    <w:rsid w:val="00D57C8D"/>
    <w:rsid w:val="00D60A8F"/>
    <w:rsid w:val="00D60ADD"/>
    <w:rsid w:val="00D60C8C"/>
    <w:rsid w:val="00D60E5D"/>
    <w:rsid w:val="00D616B7"/>
    <w:rsid w:val="00D61B20"/>
    <w:rsid w:val="00D6212A"/>
    <w:rsid w:val="00D626D9"/>
    <w:rsid w:val="00D62977"/>
    <w:rsid w:val="00D629AA"/>
    <w:rsid w:val="00D629D9"/>
    <w:rsid w:val="00D62BD4"/>
    <w:rsid w:val="00D62C22"/>
    <w:rsid w:val="00D63E35"/>
    <w:rsid w:val="00D63F5B"/>
    <w:rsid w:val="00D64007"/>
    <w:rsid w:val="00D6413E"/>
    <w:rsid w:val="00D64CB5"/>
    <w:rsid w:val="00D65654"/>
    <w:rsid w:val="00D658EF"/>
    <w:rsid w:val="00D65B10"/>
    <w:rsid w:val="00D663D0"/>
    <w:rsid w:val="00D6661B"/>
    <w:rsid w:val="00D66A50"/>
    <w:rsid w:val="00D66B94"/>
    <w:rsid w:val="00D66C0E"/>
    <w:rsid w:val="00D6709F"/>
    <w:rsid w:val="00D674FC"/>
    <w:rsid w:val="00D67558"/>
    <w:rsid w:val="00D676E9"/>
    <w:rsid w:val="00D67FA9"/>
    <w:rsid w:val="00D70B8A"/>
    <w:rsid w:val="00D70D02"/>
    <w:rsid w:val="00D714DC"/>
    <w:rsid w:val="00D718D9"/>
    <w:rsid w:val="00D71C9F"/>
    <w:rsid w:val="00D71D27"/>
    <w:rsid w:val="00D71D82"/>
    <w:rsid w:val="00D72270"/>
    <w:rsid w:val="00D72412"/>
    <w:rsid w:val="00D7306B"/>
    <w:rsid w:val="00D73134"/>
    <w:rsid w:val="00D7316F"/>
    <w:rsid w:val="00D7329E"/>
    <w:rsid w:val="00D733ED"/>
    <w:rsid w:val="00D734FB"/>
    <w:rsid w:val="00D73A3A"/>
    <w:rsid w:val="00D73A55"/>
    <w:rsid w:val="00D73EA8"/>
    <w:rsid w:val="00D7441E"/>
    <w:rsid w:val="00D744DF"/>
    <w:rsid w:val="00D74B2E"/>
    <w:rsid w:val="00D74B89"/>
    <w:rsid w:val="00D74F5F"/>
    <w:rsid w:val="00D75815"/>
    <w:rsid w:val="00D75CFF"/>
    <w:rsid w:val="00D76285"/>
    <w:rsid w:val="00D763B9"/>
    <w:rsid w:val="00D768CE"/>
    <w:rsid w:val="00D8005C"/>
    <w:rsid w:val="00D80BE5"/>
    <w:rsid w:val="00D81A40"/>
    <w:rsid w:val="00D81C32"/>
    <w:rsid w:val="00D82ACB"/>
    <w:rsid w:val="00D82EA7"/>
    <w:rsid w:val="00D831CD"/>
    <w:rsid w:val="00D83616"/>
    <w:rsid w:val="00D8403F"/>
    <w:rsid w:val="00D84283"/>
    <w:rsid w:val="00D84331"/>
    <w:rsid w:val="00D8520B"/>
    <w:rsid w:val="00D85424"/>
    <w:rsid w:val="00D85661"/>
    <w:rsid w:val="00D85BE5"/>
    <w:rsid w:val="00D85DF4"/>
    <w:rsid w:val="00D8610A"/>
    <w:rsid w:val="00D86112"/>
    <w:rsid w:val="00D8618C"/>
    <w:rsid w:val="00D86421"/>
    <w:rsid w:val="00D86508"/>
    <w:rsid w:val="00D8663F"/>
    <w:rsid w:val="00D86A9C"/>
    <w:rsid w:val="00D86FA4"/>
    <w:rsid w:val="00D905E2"/>
    <w:rsid w:val="00D90FC1"/>
    <w:rsid w:val="00D91ECF"/>
    <w:rsid w:val="00D91FD8"/>
    <w:rsid w:val="00D92BB8"/>
    <w:rsid w:val="00D92C50"/>
    <w:rsid w:val="00D92FD4"/>
    <w:rsid w:val="00D931FD"/>
    <w:rsid w:val="00D9347A"/>
    <w:rsid w:val="00D936A0"/>
    <w:rsid w:val="00D936E0"/>
    <w:rsid w:val="00D941B2"/>
    <w:rsid w:val="00D94783"/>
    <w:rsid w:val="00D94D4E"/>
    <w:rsid w:val="00D94FFD"/>
    <w:rsid w:val="00D95121"/>
    <w:rsid w:val="00D95123"/>
    <w:rsid w:val="00D95E31"/>
    <w:rsid w:val="00D95FCB"/>
    <w:rsid w:val="00D9605D"/>
    <w:rsid w:val="00D9610B"/>
    <w:rsid w:val="00D961A2"/>
    <w:rsid w:val="00D96C0A"/>
    <w:rsid w:val="00D96EFB"/>
    <w:rsid w:val="00D97A6E"/>
    <w:rsid w:val="00D97ADF"/>
    <w:rsid w:val="00DA0384"/>
    <w:rsid w:val="00DA051C"/>
    <w:rsid w:val="00DA1501"/>
    <w:rsid w:val="00DA1B4D"/>
    <w:rsid w:val="00DA2000"/>
    <w:rsid w:val="00DA20D6"/>
    <w:rsid w:val="00DA2720"/>
    <w:rsid w:val="00DA28F8"/>
    <w:rsid w:val="00DA2B86"/>
    <w:rsid w:val="00DA2F16"/>
    <w:rsid w:val="00DA3223"/>
    <w:rsid w:val="00DA3289"/>
    <w:rsid w:val="00DA32A2"/>
    <w:rsid w:val="00DA3C7E"/>
    <w:rsid w:val="00DA4789"/>
    <w:rsid w:val="00DA47C4"/>
    <w:rsid w:val="00DA4AB5"/>
    <w:rsid w:val="00DA4D5F"/>
    <w:rsid w:val="00DA4ECB"/>
    <w:rsid w:val="00DA4EFA"/>
    <w:rsid w:val="00DA5296"/>
    <w:rsid w:val="00DA5718"/>
    <w:rsid w:val="00DA5C03"/>
    <w:rsid w:val="00DA5DE7"/>
    <w:rsid w:val="00DA647D"/>
    <w:rsid w:val="00DA65D5"/>
    <w:rsid w:val="00DA6F38"/>
    <w:rsid w:val="00DA78AB"/>
    <w:rsid w:val="00DB0AF7"/>
    <w:rsid w:val="00DB1D76"/>
    <w:rsid w:val="00DB2007"/>
    <w:rsid w:val="00DB232D"/>
    <w:rsid w:val="00DB24D8"/>
    <w:rsid w:val="00DB2BF3"/>
    <w:rsid w:val="00DB31A5"/>
    <w:rsid w:val="00DB3BBA"/>
    <w:rsid w:val="00DB3CB5"/>
    <w:rsid w:val="00DB3FA7"/>
    <w:rsid w:val="00DB454C"/>
    <w:rsid w:val="00DB4D96"/>
    <w:rsid w:val="00DB5BF4"/>
    <w:rsid w:val="00DB62F7"/>
    <w:rsid w:val="00DB7505"/>
    <w:rsid w:val="00DB7540"/>
    <w:rsid w:val="00DB7B60"/>
    <w:rsid w:val="00DB7BB5"/>
    <w:rsid w:val="00DC03B1"/>
    <w:rsid w:val="00DC0548"/>
    <w:rsid w:val="00DC0A02"/>
    <w:rsid w:val="00DC1303"/>
    <w:rsid w:val="00DC150A"/>
    <w:rsid w:val="00DC1B4E"/>
    <w:rsid w:val="00DC1EAD"/>
    <w:rsid w:val="00DC21FE"/>
    <w:rsid w:val="00DC2966"/>
    <w:rsid w:val="00DC2ADA"/>
    <w:rsid w:val="00DC2DD2"/>
    <w:rsid w:val="00DC303B"/>
    <w:rsid w:val="00DC3134"/>
    <w:rsid w:val="00DC35C0"/>
    <w:rsid w:val="00DC361F"/>
    <w:rsid w:val="00DC3B9B"/>
    <w:rsid w:val="00DC3BAE"/>
    <w:rsid w:val="00DC3D05"/>
    <w:rsid w:val="00DC3D80"/>
    <w:rsid w:val="00DC404F"/>
    <w:rsid w:val="00DC4187"/>
    <w:rsid w:val="00DC4A2B"/>
    <w:rsid w:val="00DC513A"/>
    <w:rsid w:val="00DC5333"/>
    <w:rsid w:val="00DC5B58"/>
    <w:rsid w:val="00DC5E97"/>
    <w:rsid w:val="00DC6310"/>
    <w:rsid w:val="00DC6D0D"/>
    <w:rsid w:val="00DC722D"/>
    <w:rsid w:val="00DC7C24"/>
    <w:rsid w:val="00DC7C74"/>
    <w:rsid w:val="00DD009B"/>
    <w:rsid w:val="00DD018F"/>
    <w:rsid w:val="00DD0819"/>
    <w:rsid w:val="00DD0A7E"/>
    <w:rsid w:val="00DD0C34"/>
    <w:rsid w:val="00DD0E0C"/>
    <w:rsid w:val="00DD0F20"/>
    <w:rsid w:val="00DD110F"/>
    <w:rsid w:val="00DD12B2"/>
    <w:rsid w:val="00DD2642"/>
    <w:rsid w:val="00DD2966"/>
    <w:rsid w:val="00DD2BE2"/>
    <w:rsid w:val="00DD2D3E"/>
    <w:rsid w:val="00DD2EB0"/>
    <w:rsid w:val="00DD334A"/>
    <w:rsid w:val="00DD3603"/>
    <w:rsid w:val="00DD37E1"/>
    <w:rsid w:val="00DD3F13"/>
    <w:rsid w:val="00DD420F"/>
    <w:rsid w:val="00DD45C2"/>
    <w:rsid w:val="00DD47AE"/>
    <w:rsid w:val="00DD488E"/>
    <w:rsid w:val="00DD566C"/>
    <w:rsid w:val="00DD5742"/>
    <w:rsid w:val="00DD575B"/>
    <w:rsid w:val="00DD5C3D"/>
    <w:rsid w:val="00DD5CB4"/>
    <w:rsid w:val="00DD5F01"/>
    <w:rsid w:val="00DD5FAD"/>
    <w:rsid w:val="00DD6240"/>
    <w:rsid w:val="00DD677D"/>
    <w:rsid w:val="00DD708C"/>
    <w:rsid w:val="00DD72F4"/>
    <w:rsid w:val="00DD7828"/>
    <w:rsid w:val="00DD7AF5"/>
    <w:rsid w:val="00DE035B"/>
    <w:rsid w:val="00DE04D0"/>
    <w:rsid w:val="00DE0D12"/>
    <w:rsid w:val="00DE0DEF"/>
    <w:rsid w:val="00DE0E19"/>
    <w:rsid w:val="00DE1146"/>
    <w:rsid w:val="00DE12BE"/>
    <w:rsid w:val="00DE23EF"/>
    <w:rsid w:val="00DE28B0"/>
    <w:rsid w:val="00DE2BBF"/>
    <w:rsid w:val="00DE2C3C"/>
    <w:rsid w:val="00DE2D02"/>
    <w:rsid w:val="00DE3349"/>
    <w:rsid w:val="00DE335E"/>
    <w:rsid w:val="00DE372E"/>
    <w:rsid w:val="00DE37B4"/>
    <w:rsid w:val="00DE37F8"/>
    <w:rsid w:val="00DE3C0D"/>
    <w:rsid w:val="00DE44D7"/>
    <w:rsid w:val="00DE45AB"/>
    <w:rsid w:val="00DE4BC9"/>
    <w:rsid w:val="00DE5259"/>
    <w:rsid w:val="00DE55BF"/>
    <w:rsid w:val="00DE55F3"/>
    <w:rsid w:val="00DE61EE"/>
    <w:rsid w:val="00DE6401"/>
    <w:rsid w:val="00DE6B72"/>
    <w:rsid w:val="00DE6E6D"/>
    <w:rsid w:val="00DE7BDA"/>
    <w:rsid w:val="00DE7BE1"/>
    <w:rsid w:val="00DF06EF"/>
    <w:rsid w:val="00DF0CA3"/>
    <w:rsid w:val="00DF193B"/>
    <w:rsid w:val="00DF1E3D"/>
    <w:rsid w:val="00DF2C4B"/>
    <w:rsid w:val="00DF2CC7"/>
    <w:rsid w:val="00DF489B"/>
    <w:rsid w:val="00DF4B1E"/>
    <w:rsid w:val="00DF5207"/>
    <w:rsid w:val="00DF58C3"/>
    <w:rsid w:val="00DF5E80"/>
    <w:rsid w:val="00DF6163"/>
    <w:rsid w:val="00DF62E3"/>
    <w:rsid w:val="00DF65A3"/>
    <w:rsid w:val="00DF686E"/>
    <w:rsid w:val="00DF6C78"/>
    <w:rsid w:val="00DF6F2D"/>
    <w:rsid w:val="00DF7194"/>
    <w:rsid w:val="00DF7257"/>
    <w:rsid w:val="00DF7490"/>
    <w:rsid w:val="00DF79A1"/>
    <w:rsid w:val="00DF7FF6"/>
    <w:rsid w:val="00E0034E"/>
    <w:rsid w:val="00E00F5F"/>
    <w:rsid w:val="00E01314"/>
    <w:rsid w:val="00E01640"/>
    <w:rsid w:val="00E01757"/>
    <w:rsid w:val="00E01C16"/>
    <w:rsid w:val="00E0288C"/>
    <w:rsid w:val="00E02C30"/>
    <w:rsid w:val="00E0332E"/>
    <w:rsid w:val="00E033E8"/>
    <w:rsid w:val="00E033F8"/>
    <w:rsid w:val="00E03604"/>
    <w:rsid w:val="00E03A67"/>
    <w:rsid w:val="00E03C06"/>
    <w:rsid w:val="00E04B4B"/>
    <w:rsid w:val="00E04BAC"/>
    <w:rsid w:val="00E0512D"/>
    <w:rsid w:val="00E05334"/>
    <w:rsid w:val="00E05956"/>
    <w:rsid w:val="00E05D9D"/>
    <w:rsid w:val="00E06124"/>
    <w:rsid w:val="00E06AC7"/>
    <w:rsid w:val="00E06C86"/>
    <w:rsid w:val="00E07285"/>
    <w:rsid w:val="00E0732C"/>
    <w:rsid w:val="00E07547"/>
    <w:rsid w:val="00E077AB"/>
    <w:rsid w:val="00E079EC"/>
    <w:rsid w:val="00E07D19"/>
    <w:rsid w:val="00E101D3"/>
    <w:rsid w:val="00E105A2"/>
    <w:rsid w:val="00E1082C"/>
    <w:rsid w:val="00E10954"/>
    <w:rsid w:val="00E11203"/>
    <w:rsid w:val="00E11512"/>
    <w:rsid w:val="00E12050"/>
    <w:rsid w:val="00E12375"/>
    <w:rsid w:val="00E12433"/>
    <w:rsid w:val="00E12802"/>
    <w:rsid w:val="00E1282F"/>
    <w:rsid w:val="00E12DBD"/>
    <w:rsid w:val="00E13091"/>
    <w:rsid w:val="00E13214"/>
    <w:rsid w:val="00E13227"/>
    <w:rsid w:val="00E13633"/>
    <w:rsid w:val="00E1384C"/>
    <w:rsid w:val="00E13A21"/>
    <w:rsid w:val="00E13A94"/>
    <w:rsid w:val="00E13DD8"/>
    <w:rsid w:val="00E13EE6"/>
    <w:rsid w:val="00E141C2"/>
    <w:rsid w:val="00E14D88"/>
    <w:rsid w:val="00E15E84"/>
    <w:rsid w:val="00E160C1"/>
    <w:rsid w:val="00E164DF"/>
    <w:rsid w:val="00E168A2"/>
    <w:rsid w:val="00E168DA"/>
    <w:rsid w:val="00E16AB4"/>
    <w:rsid w:val="00E177AA"/>
    <w:rsid w:val="00E1785A"/>
    <w:rsid w:val="00E17A39"/>
    <w:rsid w:val="00E204C1"/>
    <w:rsid w:val="00E21685"/>
    <w:rsid w:val="00E218C4"/>
    <w:rsid w:val="00E21ADC"/>
    <w:rsid w:val="00E21B6D"/>
    <w:rsid w:val="00E21E3E"/>
    <w:rsid w:val="00E21F30"/>
    <w:rsid w:val="00E2289C"/>
    <w:rsid w:val="00E22C32"/>
    <w:rsid w:val="00E22D99"/>
    <w:rsid w:val="00E22FC5"/>
    <w:rsid w:val="00E23749"/>
    <w:rsid w:val="00E2390D"/>
    <w:rsid w:val="00E23B4B"/>
    <w:rsid w:val="00E2413F"/>
    <w:rsid w:val="00E24905"/>
    <w:rsid w:val="00E25AA8"/>
    <w:rsid w:val="00E26054"/>
    <w:rsid w:val="00E2613F"/>
    <w:rsid w:val="00E26BA7"/>
    <w:rsid w:val="00E26BD0"/>
    <w:rsid w:val="00E278AC"/>
    <w:rsid w:val="00E2792F"/>
    <w:rsid w:val="00E27AF9"/>
    <w:rsid w:val="00E27F4D"/>
    <w:rsid w:val="00E27FBC"/>
    <w:rsid w:val="00E301A5"/>
    <w:rsid w:val="00E3083C"/>
    <w:rsid w:val="00E30DD1"/>
    <w:rsid w:val="00E312A8"/>
    <w:rsid w:val="00E3133C"/>
    <w:rsid w:val="00E316C3"/>
    <w:rsid w:val="00E31D04"/>
    <w:rsid w:val="00E32274"/>
    <w:rsid w:val="00E324D7"/>
    <w:rsid w:val="00E32FEC"/>
    <w:rsid w:val="00E3320C"/>
    <w:rsid w:val="00E3328E"/>
    <w:rsid w:val="00E33312"/>
    <w:rsid w:val="00E334BE"/>
    <w:rsid w:val="00E33931"/>
    <w:rsid w:val="00E33A2F"/>
    <w:rsid w:val="00E3402C"/>
    <w:rsid w:val="00E34467"/>
    <w:rsid w:val="00E3575C"/>
    <w:rsid w:val="00E35AFF"/>
    <w:rsid w:val="00E35E5D"/>
    <w:rsid w:val="00E36280"/>
    <w:rsid w:val="00E3628D"/>
    <w:rsid w:val="00E363EF"/>
    <w:rsid w:val="00E364B0"/>
    <w:rsid w:val="00E40259"/>
    <w:rsid w:val="00E406A8"/>
    <w:rsid w:val="00E40960"/>
    <w:rsid w:val="00E41731"/>
    <w:rsid w:val="00E433EE"/>
    <w:rsid w:val="00E4357C"/>
    <w:rsid w:val="00E43B9E"/>
    <w:rsid w:val="00E43C43"/>
    <w:rsid w:val="00E44634"/>
    <w:rsid w:val="00E4463E"/>
    <w:rsid w:val="00E44651"/>
    <w:rsid w:val="00E446E0"/>
    <w:rsid w:val="00E448BD"/>
    <w:rsid w:val="00E44F6B"/>
    <w:rsid w:val="00E44FD8"/>
    <w:rsid w:val="00E44FF5"/>
    <w:rsid w:val="00E45873"/>
    <w:rsid w:val="00E45CF7"/>
    <w:rsid w:val="00E46015"/>
    <w:rsid w:val="00E46641"/>
    <w:rsid w:val="00E467AB"/>
    <w:rsid w:val="00E473AF"/>
    <w:rsid w:val="00E47680"/>
    <w:rsid w:val="00E506C8"/>
    <w:rsid w:val="00E50848"/>
    <w:rsid w:val="00E50B46"/>
    <w:rsid w:val="00E50FA3"/>
    <w:rsid w:val="00E51AC6"/>
    <w:rsid w:val="00E51C4D"/>
    <w:rsid w:val="00E52356"/>
    <w:rsid w:val="00E528B9"/>
    <w:rsid w:val="00E52A79"/>
    <w:rsid w:val="00E5308A"/>
    <w:rsid w:val="00E531AA"/>
    <w:rsid w:val="00E533DD"/>
    <w:rsid w:val="00E53B4D"/>
    <w:rsid w:val="00E53B79"/>
    <w:rsid w:val="00E54354"/>
    <w:rsid w:val="00E54C33"/>
    <w:rsid w:val="00E55316"/>
    <w:rsid w:val="00E55AAF"/>
    <w:rsid w:val="00E55F88"/>
    <w:rsid w:val="00E57956"/>
    <w:rsid w:val="00E57959"/>
    <w:rsid w:val="00E57CB9"/>
    <w:rsid w:val="00E60DEA"/>
    <w:rsid w:val="00E61477"/>
    <w:rsid w:val="00E619D3"/>
    <w:rsid w:val="00E61A0D"/>
    <w:rsid w:val="00E61D6E"/>
    <w:rsid w:val="00E6246C"/>
    <w:rsid w:val="00E6304F"/>
    <w:rsid w:val="00E63736"/>
    <w:rsid w:val="00E642CE"/>
    <w:rsid w:val="00E6454A"/>
    <w:rsid w:val="00E6465D"/>
    <w:rsid w:val="00E648F9"/>
    <w:rsid w:val="00E649A0"/>
    <w:rsid w:val="00E64AC9"/>
    <w:rsid w:val="00E65B50"/>
    <w:rsid w:val="00E65CEF"/>
    <w:rsid w:val="00E66792"/>
    <w:rsid w:val="00E669A0"/>
    <w:rsid w:val="00E66BE1"/>
    <w:rsid w:val="00E66CB9"/>
    <w:rsid w:val="00E66CDE"/>
    <w:rsid w:val="00E66F29"/>
    <w:rsid w:val="00E67021"/>
    <w:rsid w:val="00E67059"/>
    <w:rsid w:val="00E67085"/>
    <w:rsid w:val="00E67B53"/>
    <w:rsid w:val="00E67F0B"/>
    <w:rsid w:val="00E67F9F"/>
    <w:rsid w:val="00E7053F"/>
    <w:rsid w:val="00E70CBB"/>
    <w:rsid w:val="00E710CE"/>
    <w:rsid w:val="00E711A4"/>
    <w:rsid w:val="00E7197B"/>
    <w:rsid w:val="00E71FA0"/>
    <w:rsid w:val="00E737E1"/>
    <w:rsid w:val="00E738CB"/>
    <w:rsid w:val="00E73C96"/>
    <w:rsid w:val="00E7435D"/>
    <w:rsid w:val="00E74FAE"/>
    <w:rsid w:val="00E757A5"/>
    <w:rsid w:val="00E76FB1"/>
    <w:rsid w:val="00E771D9"/>
    <w:rsid w:val="00E77427"/>
    <w:rsid w:val="00E77435"/>
    <w:rsid w:val="00E7767F"/>
    <w:rsid w:val="00E77A8C"/>
    <w:rsid w:val="00E77B50"/>
    <w:rsid w:val="00E77BDA"/>
    <w:rsid w:val="00E77D2C"/>
    <w:rsid w:val="00E77D6D"/>
    <w:rsid w:val="00E77E2E"/>
    <w:rsid w:val="00E802AA"/>
    <w:rsid w:val="00E80703"/>
    <w:rsid w:val="00E80D56"/>
    <w:rsid w:val="00E8114A"/>
    <w:rsid w:val="00E811ED"/>
    <w:rsid w:val="00E8130D"/>
    <w:rsid w:val="00E818D5"/>
    <w:rsid w:val="00E81B16"/>
    <w:rsid w:val="00E81B4E"/>
    <w:rsid w:val="00E82014"/>
    <w:rsid w:val="00E8204C"/>
    <w:rsid w:val="00E821DE"/>
    <w:rsid w:val="00E82DC9"/>
    <w:rsid w:val="00E830AD"/>
    <w:rsid w:val="00E83923"/>
    <w:rsid w:val="00E83F03"/>
    <w:rsid w:val="00E84557"/>
    <w:rsid w:val="00E845BB"/>
    <w:rsid w:val="00E8489D"/>
    <w:rsid w:val="00E84DCA"/>
    <w:rsid w:val="00E86271"/>
    <w:rsid w:val="00E86462"/>
    <w:rsid w:val="00E866D0"/>
    <w:rsid w:val="00E86CBF"/>
    <w:rsid w:val="00E86DE4"/>
    <w:rsid w:val="00E86F21"/>
    <w:rsid w:val="00E87037"/>
    <w:rsid w:val="00E877AA"/>
    <w:rsid w:val="00E92039"/>
    <w:rsid w:val="00E92482"/>
    <w:rsid w:val="00E92805"/>
    <w:rsid w:val="00E92CE3"/>
    <w:rsid w:val="00E92D10"/>
    <w:rsid w:val="00E934B3"/>
    <w:rsid w:val="00E93669"/>
    <w:rsid w:val="00E93953"/>
    <w:rsid w:val="00E93B45"/>
    <w:rsid w:val="00E93B75"/>
    <w:rsid w:val="00E93BFC"/>
    <w:rsid w:val="00E93D2B"/>
    <w:rsid w:val="00E93DCD"/>
    <w:rsid w:val="00E94EFA"/>
    <w:rsid w:val="00E954E7"/>
    <w:rsid w:val="00E95967"/>
    <w:rsid w:val="00E95A0A"/>
    <w:rsid w:val="00E95C8A"/>
    <w:rsid w:val="00E95CF4"/>
    <w:rsid w:val="00E95F71"/>
    <w:rsid w:val="00E96134"/>
    <w:rsid w:val="00E9698E"/>
    <w:rsid w:val="00E96B22"/>
    <w:rsid w:val="00E96F14"/>
    <w:rsid w:val="00E974FF"/>
    <w:rsid w:val="00E9793F"/>
    <w:rsid w:val="00E97A53"/>
    <w:rsid w:val="00E97A78"/>
    <w:rsid w:val="00EA0117"/>
    <w:rsid w:val="00EA0133"/>
    <w:rsid w:val="00EA0494"/>
    <w:rsid w:val="00EA084F"/>
    <w:rsid w:val="00EA0E5B"/>
    <w:rsid w:val="00EA0F89"/>
    <w:rsid w:val="00EA1423"/>
    <w:rsid w:val="00EA19DE"/>
    <w:rsid w:val="00EA1A52"/>
    <w:rsid w:val="00EA271B"/>
    <w:rsid w:val="00EA272B"/>
    <w:rsid w:val="00EA2916"/>
    <w:rsid w:val="00EA2E45"/>
    <w:rsid w:val="00EA304B"/>
    <w:rsid w:val="00EA3311"/>
    <w:rsid w:val="00EA3586"/>
    <w:rsid w:val="00EA4318"/>
    <w:rsid w:val="00EA44D4"/>
    <w:rsid w:val="00EA4889"/>
    <w:rsid w:val="00EA490E"/>
    <w:rsid w:val="00EA4E4D"/>
    <w:rsid w:val="00EA4E6E"/>
    <w:rsid w:val="00EA503B"/>
    <w:rsid w:val="00EA53B2"/>
    <w:rsid w:val="00EA5473"/>
    <w:rsid w:val="00EA54EC"/>
    <w:rsid w:val="00EA5C04"/>
    <w:rsid w:val="00EA5C58"/>
    <w:rsid w:val="00EA5F2D"/>
    <w:rsid w:val="00EA5F79"/>
    <w:rsid w:val="00EA6642"/>
    <w:rsid w:val="00EA6720"/>
    <w:rsid w:val="00EA6C29"/>
    <w:rsid w:val="00EA6D51"/>
    <w:rsid w:val="00EA6D87"/>
    <w:rsid w:val="00EA74B5"/>
    <w:rsid w:val="00EA7541"/>
    <w:rsid w:val="00EA756D"/>
    <w:rsid w:val="00EA76EF"/>
    <w:rsid w:val="00EA79B7"/>
    <w:rsid w:val="00EA7F74"/>
    <w:rsid w:val="00EB06B4"/>
    <w:rsid w:val="00EB0D75"/>
    <w:rsid w:val="00EB149C"/>
    <w:rsid w:val="00EB193F"/>
    <w:rsid w:val="00EB1D83"/>
    <w:rsid w:val="00EB2724"/>
    <w:rsid w:val="00EB2749"/>
    <w:rsid w:val="00EB298B"/>
    <w:rsid w:val="00EB2B31"/>
    <w:rsid w:val="00EB3002"/>
    <w:rsid w:val="00EB30A4"/>
    <w:rsid w:val="00EB3FEA"/>
    <w:rsid w:val="00EB41E0"/>
    <w:rsid w:val="00EB4A22"/>
    <w:rsid w:val="00EB4B54"/>
    <w:rsid w:val="00EB4EBE"/>
    <w:rsid w:val="00EB5B41"/>
    <w:rsid w:val="00EB65C0"/>
    <w:rsid w:val="00EB6989"/>
    <w:rsid w:val="00EB6A57"/>
    <w:rsid w:val="00EB6B48"/>
    <w:rsid w:val="00EB7628"/>
    <w:rsid w:val="00EC02E9"/>
    <w:rsid w:val="00EC056D"/>
    <w:rsid w:val="00EC0CAB"/>
    <w:rsid w:val="00EC0D93"/>
    <w:rsid w:val="00EC149F"/>
    <w:rsid w:val="00EC1648"/>
    <w:rsid w:val="00EC1A62"/>
    <w:rsid w:val="00EC20E1"/>
    <w:rsid w:val="00EC2634"/>
    <w:rsid w:val="00EC2819"/>
    <w:rsid w:val="00EC283E"/>
    <w:rsid w:val="00EC2BBE"/>
    <w:rsid w:val="00EC2F1C"/>
    <w:rsid w:val="00EC3700"/>
    <w:rsid w:val="00EC371A"/>
    <w:rsid w:val="00EC4472"/>
    <w:rsid w:val="00EC4AD0"/>
    <w:rsid w:val="00EC4F0A"/>
    <w:rsid w:val="00EC4FC7"/>
    <w:rsid w:val="00EC51CC"/>
    <w:rsid w:val="00EC5342"/>
    <w:rsid w:val="00EC563D"/>
    <w:rsid w:val="00EC58F7"/>
    <w:rsid w:val="00EC5994"/>
    <w:rsid w:val="00EC5D92"/>
    <w:rsid w:val="00EC5DE5"/>
    <w:rsid w:val="00EC6332"/>
    <w:rsid w:val="00EC6F20"/>
    <w:rsid w:val="00EC71E9"/>
    <w:rsid w:val="00EC725C"/>
    <w:rsid w:val="00EC7747"/>
    <w:rsid w:val="00ED11C0"/>
    <w:rsid w:val="00ED191A"/>
    <w:rsid w:val="00ED1F69"/>
    <w:rsid w:val="00ED1F7B"/>
    <w:rsid w:val="00ED319F"/>
    <w:rsid w:val="00ED326B"/>
    <w:rsid w:val="00ED3913"/>
    <w:rsid w:val="00ED3DB7"/>
    <w:rsid w:val="00ED4594"/>
    <w:rsid w:val="00ED45FD"/>
    <w:rsid w:val="00ED49E2"/>
    <w:rsid w:val="00ED4BCF"/>
    <w:rsid w:val="00ED4D85"/>
    <w:rsid w:val="00ED4F98"/>
    <w:rsid w:val="00ED4FB6"/>
    <w:rsid w:val="00ED518E"/>
    <w:rsid w:val="00ED5547"/>
    <w:rsid w:val="00ED569F"/>
    <w:rsid w:val="00ED5AEA"/>
    <w:rsid w:val="00ED62CB"/>
    <w:rsid w:val="00ED6E06"/>
    <w:rsid w:val="00ED6EFD"/>
    <w:rsid w:val="00ED7B52"/>
    <w:rsid w:val="00ED7FF8"/>
    <w:rsid w:val="00EE0220"/>
    <w:rsid w:val="00EE045E"/>
    <w:rsid w:val="00EE1553"/>
    <w:rsid w:val="00EE197C"/>
    <w:rsid w:val="00EE1A2F"/>
    <w:rsid w:val="00EE1E24"/>
    <w:rsid w:val="00EE222D"/>
    <w:rsid w:val="00EE22C7"/>
    <w:rsid w:val="00EE2628"/>
    <w:rsid w:val="00EE3019"/>
    <w:rsid w:val="00EE4198"/>
    <w:rsid w:val="00EE4BDB"/>
    <w:rsid w:val="00EE4E41"/>
    <w:rsid w:val="00EE5675"/>
    <w:rsid w:val="00EE624C"/>
    <w:rsid w:val="00EE63B8"/>
    <w:rsid w:val="00EE648A"/>
    <w:rsid w:val="00EE705A"/>
    <w:rsid w:val="00EE724E"/>
    <w:rsid w:val="00EE74D7"/>
    <w:rsid w:val="00EE7E1A"/>
    <w:rsid w:val="00EF08BA"/>
    <w:rsid w:val="00EF0A7E"/>
    <w:rsid w:val="00EF1817"/>
    <w:rsid w:val="00EF1A8C"/>
    <w:rsid w:val="00EF1CB6"/>
    <w:rsid w:val="00EF213C"/>
    <w:rsid w:val="00EF239D"/>
    <w:rsid w:val="00EF26FE"/>
    <w:rsid w:val="00EF32E1"/>
    <w:rsid w:val="00EF406C"/>
    <w:rsid w:val="00EF42B4"/>
    <w:rsid w:val="00EF49A0"/>
    <w:rsid w:val="00EF4A85"/>
    <w:rsid w:val="00EF4C34"/>
    <w:rsid w:val="00EF4D71"/>
    <w:rsid w:val="00EF596D"/>
    <w:rsid w:val="00EF68B2"/>
    <w:rsid w:val="00EF6C15"/>
    <w:rsid w:val="00EF6FB5"/>
    <w:rsid w:val="00EF7051"/>
    <w:rsid w:val="00EF714E"/>
    <w:rsid w:val="00EF7918"/>
    <w:rsid w:val="00F00291"/>
    <w:rsid w:val="00F002F5"/>
    <w:rsid w:val="00F004A4"/>
    <w:rsid w:val="00F00D38"/>
    <w:rsid w:val="00F00D5C"/>
    <w:rsid w:val="00F01089"/>
    <w:rsid w:val="00F016C0"/>
    <w:rsid w:val="00F0170E"/>
    <w:rsid w:val="00F01DE1"/>
    <w:rsid w:val="00F01F13"/>
    <w:rsid w:val="00F02134"/>
    <w:rsid w:val="00F02346"/>
    <w:rsid w:val="00F02414"/>
    <w:rsid w:val="00F026F0"/>
    <w:rsid w:val="00F03228"/>
    <w:rsid w:val="00F034CF"/>
    <w:rsid w:val="00F03B5F"/>
    <w:rsid w:val="00F04126"/>
    <w:rsid w:val="00F042B3"/>
    <w:rsid w:val="00F04B45"/>
    <w:rsid w:val="00F0572C"/>
    <w:rsid w:val="00F059E6"/>
    <w:rsid w:val="00F05E6A"/>
    <w:rsid w:val="00F05EEC"/>
    <w:rsid w:val="00F0647D"/>
    <w:rsid w:val="00F06E10"/>
    <w:rsid w:val="00F06F95"/>
    <w:rsid w:val="00F07145"/>
    <w:rsid w:val="00F07909"/>
    <w:rsid w:val="00F07ADA"/>
    <w:rsid w:val="00F100FD"/>
    <w:rsid w:val="00F106CA"/>
    <w:rsid w:val="00F112C1"/>
    <w:rsid w:val="00F119E2"/>
    <w:rsid w:val="00F11C6E"/>
    <w:rsid w:val="00F11DC8"/>
    <w:rsid w:val="00F12638"/>
    <w:rsid w:val="00F12AA4"/>
    <w:rsid w:val="00F12C5B"/>
    <w:rsid w:val="00F12E0F"/>
    <w:rsid w:val="00F132EC"/>
    <w:rsid w:val="00F134D7"/>
    <w:rsid w:val="00F139CB"/>
    <w:rsid w:val="00F13A88"/>
    <w:rsid w:val="00F13D7F"/>
    <w:rsid w:val="00F14499"/>
    <w:rsid w:val="00F1510F"/>
    <w:rsid w:val="00F15B8E"/>
    <w:rsid w:val="00F15BC8"/>
    <w:rsid w:val="00F16475"/>
    <w:rsid w:val="00F165A3"/>
    <w:rsid w:val="00F16A1E"/>
    <w:rsid w:val="00F16A27"/>
    <w:rsid w:val="00F16C55"/>
    <w:rsid w:val="00F17379"/>
    <w:rsid w:val="00F17961"/>
    <w:rsid w:val="00F205C7"/>
    <w:rsid w:val="00F213D7"/>
    <w:rsid w:val="00F2164C"/>
    <w:rsid w:val="00F21887"/>
    <w:rsid w:val="00F218A5"/>
    <w:rsid w:val="00F2192D"/>
    <w:rsid w:val="00F21D1B"/>
    <w:rsid w:val="00F22B8F"/>
    <w:rsid w:val="00F23056"/>
    <w:rsid w:val="00F2337F"/>
    <w:rsid w:val="00F238D8"/>
    <w:rsid w:val="00F24275"/>
    <w:rsid w:val="00F24373"/>
    <w:rsid w:val="00F24487"/>
    <w:rsid w:val="00F24ACD"/>
    <w:rsid w:val="00F24BD8"/>
    <w:rsid w:val="00F24C03"/>
    <w:rsid w:val="00F24DC8"/>
    <w:rsid w:val="00F251D5"/>
    <w:rsid w:val="00F25816"/>
    <w:rsid w:val="00F25A8F"/>
    <w:rsid w:val="00F26061"/>
    <w:rsid w:val="00F264CC"/>
    <w:rsid w:val="00F2679C"/>
    <w:rsid w:val="00F268B4"/>
    <w:rsid w:val="00F26D1A"/>
    <w:rsid w:val="00F26ED4"/>
    <w:rsid w:val="00F27189"/>
    <w:rsid w:val="00F27397"/>
    <w:rsid w:val="00F27637"/>
    <w:rsid w:val="00F2777D"/>
    <w:rsid w:val="00F27A5D"/>
    <w:rsid w:val="00F3035D"/>
    <w:rsid w:val="00F31402"/>
    <w:rsid w:val="00F3165A"/>
    <w:rsid w:val="00F31682"/>
    <w:rsid w:val="00F316CF"/>
    <w:rsid w:val="00F317BA"/>
    <w:rsid w:val="00F319D5"/>
    <w:rsid w:val="00F31B61"/>
    <w:rsid w:val="00F3203E"/>
    <w:rsid w:val="00F32DD9"/>
    <w:rsid w:val="00F334BD"/>
    <w:rsid w:val="00F336AF"/>
    <w:rsid w:val="00F33942"/>
    <w:rsid w:val="00F33CAE"/>
    <w:rsid w:val="00F33D5A"/>
    <w:rsid w:val="00F342A3"/>
    <w:rsid w:val="00F34310"/>
    <w:rsid w:val="00F34AE8"/>
    <w:rsid w:val="00F3502E"/>
    <w:rsid w:val="00F35817"/>
    <w:rsid w:val="00F35A99"/>
    <w:rsid w:val="00F35BB4"/>
    <w:rsid w:val="00F35BF0"/>
    <w:rsid w:val="00F36A0E"/>
    <w:rsid w:val="00F36D0D"/>
    <w:rsid w:val="00F377A1"/>
    <w:rsid w:val="00F37C3B"/>
    <w:rsid w:val="00F37E15"/>
    <w:rsid w:val="00F37EA8"/>
    <w:rsid w:val="00F40946"/>
    <w:rsid w:val="00F410DC"/>
    <w:rsid w:val="00F415DB"/>
    <w:rsid w:val="00F4167D"/>
    <w:rsid w:val="00F42028"/>
    <w:rsid w:val="00F42288"/>
    <w:rsid w:val="00F42A58"/>
    <w:rsid w:val="00F42D04"/>
    <w:rsid w:val="00F42D5B"/>
    <w:rsid w:val="00F42E12"/>
    <w:rsid w:val="00F432B5"/>
    <w:rsid w:val="00F434C4"/>
    <w:rsid w:val="00F4369B"/>
    <w:rsid w:val="00F43748"/>
    <w:rsid w:val="00F43F80"/>
    <w:rsid w:val="00F43FFC"/>
    <w:rsid w:val="00F44001"/>
    <w:rsid w:val="00F44055"/>
    <w:rsid w:val="00F4533B"/>
    <w:rsid w:val="00F456A7"/>
    <w:rsid w:val="00F456C0"/>
    <w:rsid w:val="00F45F21"/>
    <w:rsid w:val="00F4657D"/>
    <w:rsid w:val="00F46ACC"/>
    <w:rsid w:val="00F46B7E"/>
    <w:rsid w:val="00F47081"/>
    <w:rsid w:val="00F475E1"/>
    <w:rsid w:val="00F478D2"/>
    <w:rsid w:val="00F50EFD"/>
    <w:rsid w:val="00F51388"/>
    <w:rsid w:val="00F5147B"/>
    <w:rsid w:val="00F5186E"/>
    <w:rsid w:val="00F51ACF"/>
    <w:rsid w:val="00F526E7"/>
    <w:rsid w:val="00F5290E"/>
    <w:rsid w:val="00F535A8"/>
    <w:rsid w:val="00F5499E"/>
    <w:rsid w:val="00F557B0"/>
    <w:rsid w:val="00F55901"/>
    <w:rsid w:val="00F56127"/>
    <w:rsid w:val="00F56D5F"/>
    <w:rsid w:val="00F576BA"/>
    <w:rsid w:val="00F57BF0"/>
    <w:rsid w:val="00F57E0C"/>
    <w:rsid w:val="00F60B37"/>
    <w:rsid w:val="00F60F90"/>
    <w:rsid w:val="00F610CA"/>
    <w:rsid w:val="00F6239D"/>
    <w:rsid w:val="00F624B5"/>
    <w:rsid w:val="00F628A9"/>
    <w:rsid w:val="00F62B08"/>
    <w:rsid w:val="00F62C1B"/>
    <w:rsid w:val="00F62FA8"/>
    <w:rsid w:val="00F64716"/>
    <w:rsid w:val="00F648A4"/>
    <w:rsid w:val="00F64E5B"/>
    <w:rsid w:val="00F65068"/>
    <w:rsid w:val="00F6550C"/>
    <w:rsid w:val="00F657E4"/>
    <w:rsid w:val="00F65A78"/>
    <w:rsid w:val="00F65B80"/>
    <w:rsid w:val="00F6617C"/>
    <w:rsid w:val="00F670D2"/>
    <w:rsid w:val="00F6731E"/>
    <w:rsid w:val="00F67656"/>
    <w:rsid w:val="00F70763"/>
    <w:rsid w:val="00F70A96"/>
    <w:rsid w:val="00F70CD3"/>
    <w:rsid w:val="00F72303"/>
    <w:rsid w:val="00F7244F"/>
    <w:rsid w:val="00F7297E"/>
    <w:rsid w:val="00F73196"/>
    <w:rsid w:val="00F7329A"/>
    <w:rsid w:val="00F7403D"/>
    <w:rsid w:val="00F740D0"/>
    <w:rsid w:val="00F743DA"/>
    <w:rsid w:val="00F7485C"/>
    <w:rsid w:val="00F754AA"/>
    <w:rsid w:val="00F75611"/>
    <w:rsid w:val="00F75878"/>
    <w:rsid w:val="00F75887"/>
    <w:rsid w:val="00F76A74"/>
    <w:rsid w:val="00F76EBC"/>
    <w:rsid w:val="00F773F6"/>
    <w:rsid w:val="00F7740A"/>
    <w:rsid w:val="00F77E1A"/>
    <w:rsid w:val="00F80361"/>
    <w:rsid w:val="00F80E7A"/>
    <w:rsid w:val="00F80EB8"/>
    <w:rsid w:val="00F816CC"/>
    <w:rsid w:val="00F822B8"/>
    <w:rsid w:val="00F82FF3"/>
    <w:rsid w:val="00F83604"/>
    <w:rsid w:val="00F83D81"/>
    <w:rsid w:val="00F8415F"/>
    <w:rsid w:val="00F84839"/>
    <w:rsid w:val="00F84978"/>
    <w:rsid w:val="00F85568"/>
    <w:rsid w:val="00F8607D"/>
    <w:rsid w:val="00F86C89"/>
    <w:rsid w:val="00F86D3C"/>
    <w:rsid w:val="00F871DD"/>
    <w:rsid w:val="00F872D8"/>
    <w:rsid w:val="00F87420"/>
    <w:rsid w:val="00F87A9B"/>
    <w:rsid w:val="00F90000"/>
    <w:rsid w:val="00F922B4"/>
    <w:rsid w:val="00F92745"/>
    <w:rsid w:val="00F92E87"/>
    <w:rsid w:val="00F939FD"/>
    <w:rsid w:val="00F93C76"/>
    <w:rsid w:val="00F93E1C"/>
    <w:rsid w:val="00F942E4"/>
    <w:rsid w:val="00F9465C"/>
    <w:rsid w:val="00F94D9C"/>
    <w:rsid w:val="00F950E1"/>
    <w:rsid w:val="00F953ED"/>
    <w:rsid w:val="00F95586"/>
    <w:rsid w:val="00F95AAC"/>
    <w:rsid w:val="00F95AFC"/>
    <w:rsid w:val="00F95E05"/>
    <w:rsid w:val="00F95E88"/>
    <w:rsid w:val="00F96566"/>
    <w:rsid w:val="00F965EB"/>
    <w:rsid w:val="00F96665"/>
    <w:rsid w:val="00F9675C"/>
    <w:rsid w:val="00F96B42"/>
    <w:rsid w:val="00F971F2"/>
    <w:rsid w:val="00F9790E"/>
    <w:rsid w:val="00F9794B"/>
    <w:rsid w:val="00F97C07"/>
    <w:rsid w:val="00F97D2C"/>
    <w:rsid w:val="00F97E6D"/>
    <w:rsid w:val="00FA1097"/>
    <w:rsid w:val="00FA165C"/>
    <w:rsid w:val="00FA2DF6"/>
    <w:rsid w:val="00FA347A"/>
    <w:rsid w:val="00FA3563"/>
    <w:rsid w:val="00FA370B"/>
    <w:rsid w:val="00FA4688"/>
    <w:rsid w:val="00FA56F7"/>
    <w:rsid w:val="00FA5A59"/>
    <w:rsid w:val="00FA5DF4"/>
    <w:rsid w:val="00FA64EC"/>
    <w:rsid w:val="00FA679B"/>
    <w:rsid w:val="00FA683D"/>
    <w:rsid w:val="00FA6D74"/>
    <w:rsid w:val="00FA70FD"/>
    <w:rsid w:val="00FA738B"/>
    <w:rsid w:val="00FA7607"/>
    <w:rsid w:val="00FA7D9B"/>
    <w:rsid w:val="00FB01FD"/>
    <w:rsid w:val="00FB020C"/>
    <w:rsid w:val="00FB02CF"/>
    <w:rsid w:val="00FB0DAA"/>
    <w:rsid w:val="00FB1A56"/>
    <w:rsid w:val="00FB1B23"/>
    <w:rsid w:val="00FB20A7"/>
    <w:rsid w:val="00FB24F0"/>
    <w:rsid w:val="00FB25D2"/>
    <w:rsid w:val="00FB2A07"/>
    <w:rsid w:val="00FB2DB1"/>
    <w:rsid w:val="00FB3381"/>
    <w:rsid w:val="00FB3689"/>
    <w:rsid w:val="00FB36CC"/>
    <w:rsid w:val="00FB3774"/>
    <w:rsid w:val="00FB39EF"/>
    <w:rsid w:val="00FB482D"/>
    <w:rsid w:val="00FB505C"/>
    <w:rsid w:val="00FB53CC"/>
    <w:rsid w:val="00FB53D7"/>
    <w:rsid w:val="00FB59E1"/>
    <w:rsid w:val="00FB5E9B"/>
    <w:rsid w:val="00FB5EE0"/>
    <w:rsid w:val="00FB5EE7"/>
    <w:rsid w:val="00FB676A"/>
    <w:rsid w:val="00FB79DB"/>
    <w:rsid w:val="00FB7AC0"/>
    <w:rsid w:val="00FC0011"/>
    <w:rsid w:val="00FC0026"/>
    <w:rsid w:val="00FC0062"/>
    <w:rsid w:val="00FC0576"/>
    <w:rsid w:val="00FC1153"/>
    <w:rsid w:val="00FC130D"/>
    <w:rsid w:val="00FC1469"/>
    <w:rsid w:val="00FC14E6"/>
    <w:rsid w:val="00FC1718"/>
    <w:rsid w:val="00FC1788"/>
    <w:rsid w:val="00FC1B57"/>
    <w:rsid w:val="00FC1C6D"/>
    <w:rsid w:val="00FC24F1"/>
    <w:rsid w:val="00FC274B"/>
    <w:rsid w:val="00FC281C"/>
    <w:rsid w:val="00FC2FC3"/>
    <w:rsid w:val="00FC3420"/>
    <w:rsid w:val="00FC37E0"/>
    <w:rsid w:val="00FC3B01"/>
    <w:rsid w:val="00FC42C1"/>
    <w:rsid w:val="00FC4AED"/>
    <w:rsid w:val="00FC5303"/>
    <w:rsid w:val="00FC53E4"/>
    <w:rsid w:val="00FC576D"/>
    <w:rsid w:val="00FC57AE"/>
    <w:rsid w:val="00FC63C3"/>
    <w:rsid w:val="00FC6657"/>
    <w:rsid w:val="00FC68AF"/>
    <w:rsid w:val="00FC6E8B"/>
    <w:rsid w:val="00FC79A3"/>
    <w:rsid w:val="00FD021E"/>
    <w:rsid w:val="00FD08BB"/>
    <w:rsid w:val="00FD0B48"/>
    <w:rsid w:val="00FD0C57"/>
    <w:rsid w:val="00FD0D8F"/>
    <w:rsid w:val="00FD0E6B"/>
    <w:rsid w:val="00FD130C"/>
    <w:rsid w:val="00FD1351"/>
    <w:rsid w:val="00FD15B7"/>
    <w:rsid w:val="00FD16D5"/>
    <w:rsid w:val="00FD2206"/>
    <w:rsid w:val="00FD27F4"/>
    <w:rsid w:val="00FD2CE1"/>
    <w:rsid w:val="00FD30A8"/>
    <w:rsid w:val="00FD3176"/>
    <w:rsid w:val="00FD45FB"/>
    <w:rsid w:val="00FD4D07"/>
    <w:rsid w:val="00FD4F0C"/>
    <w:rsid w:val="00FD4F56"/>
    <w:rsid w:val="00FD516B"/>
    <w:rsid w:val="00FD5E09"/>
    <w:rsid w:val="00FD6A3F"/>
    <w:rsid w:val="00FD6A5D"/>
    <w:rsid w:val="00FD6ABA"/>
    <w:rsid w:val="00FD6C3D"/>
    <w:rsid w:val="00FD6D9F"/>
    <w:rsid w:val="00FD7921"/>
    <w:rsid w:val="00FD7B44"/>
    <w:rsid w:val="00FD7C17"/>
    <w:rsid w:val="00FD7FF3"/>
    <w:rsid w:val="00FE05F7"/>
    <w:rsid w:val="00FE0B1E"/>
    <w:rsid w:val="00FE0FB5"/>
    <w:rsid w:val="00FE1C55"/>
    <w:rsid w:val="00FE1D4C"/>
    <w:rsid w:val="00FE2107"/>
    <w:rsid w:val="00FE25C5"/>
    <w:rsid w:val="00FE299D"/>
    <w:rsid w:val="00FE2A40"/>
    <w:rsid w:val="00FE2FD5"/>
    <w:rsid w:val="00FE3027"/>
    <w:rsid w:val="00FE3657"/>
    <w:rsid w:val="00FE44EC"/>
    <w:rsid w:val="00FE4600"/>
    <w:rsid w:val="00FE471A"/>
    <w:rsid w:val="00FE48E6"/>
    <w:rsid w:val="00FE4C89"/>
    <w:rsid w:val="00FE4ECD"/>
    <w:rsid w:val="00FE5265"/>
    <w:rsid w:val="00FE55FD"/>
    <w:rsid w:val="00FE56B1"/>
    <w:rsid w:val="00FE5844"/>
    <w:rsid w:val="00FE6782"/>
    <w:rsid w:val="00FE710E"/>
    <w:rsid w:val="00FE75BB"/>
    <w:rsid w:val="00FE7707"/>
    <w:rsid w:val="00FE783A"/>
    <w:rsid w:val="00FF0A15"/>
    <w:rsid w:val="00FF1239"/>
    <w:rsid w:val="00FF18A6"/>
    <w:rsid w:val="00FF19F3"/>
    <w:rsid w:val="00FF2120"/>
    <w:rsid w:val="00FF2A6E"/>
    <w:rsid w:val="00FF2CD6"/>
    <w:rsid w:val="00FF31CA"/>
    <w:rsid w:val="00FF393D"/>
    <w:rsid w:val="00FF474A"/>
    <w:rsid w:val="00FF496F"/>
    <w:rsid w:val="00FF4B41"/>
    <w:rsid w:val="00FF4F25"/>
    <w:rsid w:val="00FF4FFD"/>
    <w:rsid w:val="00FF526D"/>
    <w:rsid w:val="00FF56CD"/>
    <w:rsid w:val="00FF5D95"/>
    <w:rsid w:val="00FF5E67"/>
    <w:rsid w:val="00FF606E"/>
    <w:rsid w:val="00FF65A1"/>
    <w:rsid w:val="00FF6DA3"/>
    <w:rsid w:val="00FF6DB9"/>
    <w:rsid w:val="00FF6EB1"/>
    <w:rsid w:val="00FF7224"/>
    <w:rsid w:val="00FF72B3"/>
    <w:rsid w:val="00FF771E"/>
    <w:rsid w:val="00FF792C"/>
    <w:rsid w:val="00FF7D2B"/>
    <w:rsid w:val="0279BAC9"/>
    <w:rsid w:val="0321C837"/>
    <w:rsid w:val="045F242D"/>
    <w:rsid w:val="04DBDB06"/>
    <w:rsid w:val="0583E017"/>
    <w:rsid w:val="07788C42"/>
    <w:rsid w:val="079E92FA"/>
    <w:rsid w:val="08024C84"/>
    <w:rsid w:val="0899B895"/>
    <w:rsid w:val="09073EBB"/>
    <w:rsid w:val="094E8DA3"/>
    <w:rsid w:val="09B739AF"/>
    <w:rsid w:val="09C15706"/>
    <w:rsid w:val="0A27B923"/>
    <w:rsid w:val="0A8CEC0A"/>
    <w:rsid w:val="0B1BD11B"/>
    <w:rsid w:val="0B30014A"/>
    <w:rsid w:val="0BC0C2D4"/>
    <w:rsid w:val="0BD7AA11"/>
    <w:rsid w:val="0C483CC1"/>
    <w:rsid w:val="0CC48331"/>
    <w:rsid w:val="0CDDEEC0"/>
    <w:rsid w:val="0DBC6D70"/>
    <w:rsid w:val="0EFB4D75"/>
    <w:rsid w:val="0F257DD8"/>
    <w:rsid w:val="0F410DBE"/>
    <w:rsid w:val="0F806263"/>
    <w:rsid w:val="0F8FB794"/>
    <w:rsid w:val="0F92E155"/>
    <w:rsid w:val="0FC235C4"/>
    <w:rsid w:val="1081B8F0"/>
    <w:rsid w:val="10FF54BC"/>
    <w:rsid w:val="1103EB7C"/>
    <w:rsid w:val="11295CE6"/>
    <w:rsid w:val="11814A53"/>
    <w:rsid w:val="11EE57E0"/>
    <w:rsid w:val="11FE73B9"/>
    <w:rsid w:val="12D00DC3"/>
    <w:rsid w:val="1332F3D3"/>
    <w:rsid w:val="13D6DDF4"/>
    <w:rsid w:val="13F16717"/>
    <w:rsid w:val="14A6489A"/>
    <w:rsid w:val="16C05C59"/>
    <w:rsid w:val="171799E7"/>
    <w:rsid w:val="17B9E623"/>
    <w:rsid w:val="19396299"/>
    <w:rsid w:val="199094DE"/>
    <w:rsid w:val="1A211490"/>
    <w:rsid w:val="1B95F235"/>
    <w:rsid w:val="1D21B5E1"/>
    <w:rsid w:val="1DA58EEB"/>
    <w:rsid w:val="1E6963D1"/>
    <w:rsid w:val="1ECB6E3E"/>
    <w:rsid w:val="207971DA"/>
    <w:rsid w:val="21173993"/>
    <w:rsid w:val="217EB623"/>
    <w:rsid w:val="21C2ED61"/>
    <w:rsid w:val="224D681F"/>
    <w:rsid w:val="22991282"/>
    <w:rsid w:val="2318F2ED"/>
    <w:rsid w:val="23F1F58C"/>
    <w:rsid w:val="252974EB"/>
    <w:rsid w:val="2568DB50"/>
    <w:rsid w:val="261A79B7"/>
    <w:rsid w:val="2654C4A1"/>
    <w:rsid w:val="265B4D59"/>
    <w:rsid w:val="2729964E"/>
    <w:rsid w:val="27867B17"/>
    <w:rsid w:val="27D7C4A2"/>
    <w:rsid w:val="2A176FB5"/>
    <w:rsid w:val="2C59EC3A"/>
    <w:rsid w:val="2C8BF035"/>
    <w:rsid w:val="2DBBE958"/>
    <w:rsid w:val="2E060884"/>
    <w:rsid w:val="2E73447E"/>
    <w:rsid w:val="2FE2AEE4"/>
    <w:rsid w:val="2FEBBF48"/>
    <w:rsid w:val="2FFA3157"/>
    <w:rsid w:val="30F2F2A2"/>
    <w:rsid w:val="31D7D1F8"/>
    <w:rsid w:val="322D1382"/>
    <w:rsid w:val="336FF663"/>
    <w:rsid w:val="3392F77F"/>
    <w:rsid w:val="33A3C854"/>
    <w:rsid w:val="33E537CE"/>
    <w:rsid w:val="3569A63A"/>
    <w:rsid w:val="35D66B4C"/>
    <w:rsid w:val="363AE48C"/>
    <w:rsid w:val="365E92C2"/>
    <w:rsid w:val="3727B613"/>
    <w:rsid w:val="3764EE4B"/>
    <w:rsid w:val="389061D4"/>
    <w:rsid w:val="394FD2C8"/>
    <w:rsid w:val="3C247FFF"/>
    <w:rsid w:val="3D121917"/>
    <w:rsid w:val="3D999645"/>
    <w:rsid w:val="3D9DC0C5"/>
    <w:rsid w:val="3E56837A"/>
    <w:rsid w:val="3E699946"/>
    <w:rsid w:val="3E8C8FEA"/>
    <w:rsid w:val="3FC11591"/>
    <w:rsid w:val="41BC1150"/>
    <w:rsid w:val="42ADC8C5"/>
    <w:rsid w:val="4515C319"/>
    <w:rsid w:val="468D4771"/>
    <w:rsid w:val="46B7EC6E"/>
    <w:rsid w:val="4899BA75"/>
    <w:rsid w:val="4B1B95CB"/>
    <w:rsid w:val="4C270AD5"/>
    <w:rsid w:val="4C3D8E2C"/>
    <w:rsid w:val="4D058335"/>
    <w:rsid w:val="4D641479"/>
    <w:rsid w:val="4DE70B31"/>
    <w:rsid w:val="4E1A17A4"/>
    <w:rsid w:val="4E1BED04"/>
    <w:rsid w:val="4E8EF7E7"/>
    <w:rsid w:val="4EEB63EE"/>
    <w:rsid w:val="4F3FAC6E"/>
    <w:rsid w:val="50A7BEBE"/>
    <w:rsid w:val="511624F3"/>
    <w:rsid w:val="51D42D58"/>
    <w:rsid w:val="51E96A55"/>
    <w:rsid w:val="539EEF19"/>
    <w:rsid w:val="53E5AB75"/>
    <w:rsid w:val="5414C3C6"/>
    <w:rsid w:val="5430261B"/>
    <w:rsid w:val="54863463"/>
    <w:rsid w:val="56881D2A"/>
    <w:rsid w:val="56C06462"/>
    <w:rsid w:val="57EDF143"/>
    <w:rsid w:val="57FB73C1"/>
    <w:rsid w:val="584AF6C0"/>
    <w:rsid w:val="588B9852"/>
    <w:rsid w:val="58B7C0A7"/>
    <w:rsid w:val="58E7549D"/>
    <w:rsid w:val="592F7F54"/>
    <w:rsid w:val="599ED605"/>
    <w:rsid w:val="5A4BE908"/>
    <w:rsid w:val="5A8324FE"/>
    <w:rsid w:val="5B7C2F5E"/>
    <w:rsid w:val="5BEF6C87"/>
    <w:rsid w:val="5BFFD8B5"/>
    <w:rsid w:val="5C7C8098"/>
    <w:rsid w:val="5D1F740D"/>
    <w:rsid w:val="5E1CFB83"/>
    <w:rsid w:val="5E90AD3D"/>
    <w:rsid w:val="5F1AB015"/>
    <w:rsid w:val="5F617C64"/>
    <w:rsid w:val="5FED5D25"/>
    <w:rsid w:val="615E93A0"/>
    <w:rsid w:val="6177F2AF"/>
    <w:rsid w:val="61B6369B"/>
    <w:rsid w:val="62200BB0"/>
    <w:rsid w:val="62538EBF"/>
    <w:rsid w:val="62D006A4"/>
    <w:rsid w:val="635206FC"/>
    <w:rsid w:val="6425AAEE"/>
    <w:rsid w:val="6459334B"/>
    <w:rsid w:val="646F3469"/>
    <w:rsid w:val="65639E89"/>
    <w:rsid w:val="6584ED6F"/>
    <w:rsid w:val="67A377C7"/>
    <w:rsid w:val="67BDF9A6"/>
    <w:rsid w:val="68715F7A"/>
    <w:rsid w:val="69EB189C"/>
    <w:rsid w:val="69F89960"/>
    <w:rsid w:val="6A7962D0"/>
    <w:rsid w:val="6AAD87EF"/>
    <w:rsid w:val="6AC88C1D"/>
    <w:rsid w:val="6B629CF4"/>
    <w:rsid w:val="6B8901B8"/>
    <w:rsid w:val="6C06D8FC"/>
    <w:rsid w:val="6C3E9A72"/>
    <w:rsid w:val="6CEECB70"/>
    <w:rsid w:val="6DA0858A"/>
    <w:rsid w:val="6E1D874E"/>
    <w:rsid w:val="6E413ED1"/>
    <w:rsid w:val="6E5675B7"/>
    <w:rsid w:val="6F5B7381"/>
    <w:rsid w:val="706ACBA9"/>
    <w:rsid w:val="708136BC"/>
    <w:rsid w:val="708235D8"/>
    <w:rsid w:val="70BFD917"/>
    <w:rsid w:val="718E1679"/>
    <w:rsid w:val="71EB06D5"/>
    <w:rsid w:val="72784907"/>
    <w:rsid w:val="72863E82"/>
    <w:rsid w:val="72AF7B80"/>
    <w:rsid w:val="7313F980"/>
    <w:rsid w:val="74983234"/>
    <w:rsid w:val="75D80BCB"/>
    <w:rsid w:val="768375C5"/>
    <w:rsid w:val="7697795B"/>
    <w:rsid w:val="77AEBBB0"/>
    <w:rsid w:val="78054583"/>
    <w:rsid w:val="7A12E21C"/>
    <w:rsid w:val="7BAB837C"/>
    <w:rsid w:val="7C6342FA"/>
    <w:rsid w:val="7C995E55"/>
    <w:rsid w:val="7DAB3ABA"/>
    <w:rsid w:val="7DE7A92C"/>
    <w:rsid w:val="7E748707"/>
    <w:rsid w:val="7F9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FE84BB0"/>
  <w14:defaultImageDpi w14:val="300"/>
  <w15:chartTrackingRefBased/>
  <w15:docId w15:val="{1594ECE3-6605-4B58-80A7-8683A295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SC_Normal + 9 pt,Left + 9 pt,Left + Arial"/>
    <w:qFormat/>
    <w:rsid w:val="00917716"/>
    <w:pPr>
      <w:spacing w:before="60" w:after="60"/>
      <w:jc w:val="both"/>
    </w:pPr>
    <w:rPr>
      <w:rFonts w:ascii="Times" w:hAnsi="Times"/>
      <w:sz w:val="22"/>
      <w:lang w:val="pt-BR" w:eastAsia="pt-BR"/>
    </w:rPr>
  </w:style>
  <w:style w:type="paragraph" w:styleId="Heading1">
    <w:name w:val="heading 1"/>
    <w:aliases w:val="PSC_Titulo_1"/>
    <w:basedOn w:val="Normal"/>
    <w:next w:val="Normal"/>
    <w:link w:val="Heading1Char"/>
    <w:uiPriority w:val="99"/>
    <w:qFormat/>
    <w:rsid w:val="00733440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</w:rPr>
  </w:style>
  <w:style w:type="paragraph" w:styleId="Heading2">
    <w:name w:val="heading 2"/>
    <w:aliases w:val="PSC_Titulo_2"/>
    <w:basedOn w:val="Normal"/>
    <w:next w:val="Normal"/>
    <w:link w:val="Heading2Char"/>
    <w:uiPriority w:val="99"/>
    <w:qFormat/>
    <w:rsid w:val="00733440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Heading3">
    <w:name w:val="heading 3"/>
    <w:aliases w:val="PSC_Titulo_3"/>
    <w:basedOn w:val="Normal"/>
    <w:next w:val="Normal"/>
    <w:link w:val="Heading3Char"/>
    <w:uiPriority w:val="99"/>
    <w:qFormat/>
    <w:rsid w:val="00733440"/>
    <w:pPr>
      <w:keepNext/>
      <w:numPr>
        <w:ilvl w:val="2"/>
        <w:numId w:val="9"/>
      </w:numPr>
      <w:spacing w:before="240"/>
      <w:outlineLvl w:val="2"/>
    </w:pPr>
    <w:rPr>
      <w:b/>
    </w:rPr>
  </w:style>
  <w:style w:type="paragraph" w:styleId="Heading4">
    <w:name w:val="heading 4"/>
    <w:aliases w:val="PSC_Titulo_4"/>
    <w:basedOn w:val="Normal"/>
    <w:next w:val="Normal"/>
    <w:link w:val="Heading4Char"/>
    <w:uiPriority w:val="99"/>
    <w:qFormat/>
    <w:rsid w:val="00733440"/>
    <w:pPr>
      <w:keepNext/>
      <w:numPr>
        <w:ilvl w:val="3"/>
        <w:numId w:val="9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733440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33440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33440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33440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33440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SC_Titulo_1 Char"/>
    <w:link w:val="Heading1"/>
    <w:uiPriority w:val="99"/>
    <w:locked/>
    <w:rsid w:val="002C7DC5"/>
    <w:rPr>
      <w:rFonts w:ascii="Verdana" w:hAnsi="Verdana"/>
      <w:b/>
      <w:kern w:val="28"/>
      <w:sz w:val="22"/>
      <w:lang w:val="pt-BR" w:eastAsia="pt-BR" w:bidi="ar-SA"/>
    </w:rPr>
  </w:style>
  <w:style w:type="character" w:customStyle="1" w:styleId="Heading2Char">
    <w:name w:val="Heading 2 Char"/>
    <w:aliases w:val="PSC_Titulo_2 Char"/>
    <w:link w:val="Heading2"/>
    <w:uiPriority w:val="99"/>
    <w:locked/>
    <w:rsid w:val="002C7DC5"/>
    <w:rPr>
      <w:rFonts w:ascii="Times" w:hAnsi="Times"/>
      <w:b/>
      <w:sz w:val="24"/>
      <w:lang w:val="pt-BR" w:eastAsia="pt-BR" w:bidi="ar-SA"/>
    </w:rPr>
  </w:style>
  <w:style w:type="character" w:customStyle="1" w:styleId="Heading3Char">
    <w:name w:val="Heading 3 Char"/>
    <w:aliases w:val="PSC_Titulo_3 Char"/>
    <w:link w:val="Heading3"/>
    <w:uiPriority w:val="99"/>
    <w:locked/>
    <w:rsid w:val="002C7DC5"/>
    <w:rPr>
      <w:rFonts w:ascii="Times" w:hAnsi="Times"/>
      <w:b/>
      <w:sz w:val="22"/>
      <w:lang w:val="pt-BR" w:eastAsia="pt-BR" w:bidi="ar-SA"/>
    </w:rPr>
  </w:style>
  <w:style w:type="character" w:customStyle="1" w:styleId="Heading4Char">
    <w:name w:val="Heading 4 Char"/>
    <w:aliases w:val="PSC_Titulo_4 Char"/>
    <w:link w:val="Heading4"/>
    <w:uiPriority w:val="99"/>
    <w:locked/>
    <w:rsid w:val="002C7DC5"/>
    <w:rPr>
      <w:rFonts w:ascii="Times" w:hAnsi="Times"/>
      <w:sz w:val="22"/>
      <w:lang w:val="pt-BR" w:eastAsia="pt-BR" w:bidi="ar-SA"/>
    </w:rPr>
  </w:style>
  <w:style w:type="character" w:customStyle="1" w:styleId="Heading5Char">
    <w:name w:val="Heading 5 Char"/>
    <w:link w:val="Heading5"/>
    <w:uiPriority w:val="99"/>
    <w:locked/>
    <w:rsid w:val="002C7DC5"/>
    <w:rPr>
      <w:rFonts w:ascii="Arial" w:hAnsi="Arial"/>
      <w:sz w:val="22"/>
      <w:lang w:val="pt-BR" w:eastAsia="pt-BR" w:bidi="ar-SA"/>
    </w:rPr>
  </w:style>
  <w:style w:type="character" w:customStyle="1" w:styleId="Heading6Char">
    <w:name w:val="Heading 6 Char"/>
    <w:link w:val="Heading6"/>
    <w:uiPriority w:val="99"/>
    <w:locked/>
    <w:rsid w:val="002C7DC5"/>
    <w:rPr>
      <w:rFonts w:ascii="Arial" w:hAnsi="Arial"/>
      <w:sz w:val="22"/>
      <w:lang w:val="pt-BR" w:eastAsia="pt-BR" w:bidi="ar-SA"/>
    </w:rPr>
  </w:style>
  <w:style w:type="character" w:customStyle="1" w:styleId="Heading7Char">
    <w:name w:val="Heading 7 Char"/>
    <w:link w:val="Heading7"/>
    <w:uiPriority w:val="99"/>
    <w:locked/>
    <w:rsid w:val="002C7DC5"/>
    <w:rPr>
      <w:rFonts w:ascii="Arial" w:hAnsi="Arial"/>
      <w:sz w:val="22"/>
      <w:lang w:val="pt-BR" w:eastAsia="pt-BR" w:bidi="ar-SA"/>
    </w:rPr>
  </w:style>
  <w:style w:type="character" w:customStyle="1" w:styleId="Heading8Char">
    <w:name w:val="Heading 8 Char"/>
    <w:link w:val="Heading8"/>
    <w:uiPriority w:val="99"/>
    <w:locked/>
    <w:rsid w:val="002C7DC5"/>
    <w:rPr>
      <w:rFonts w:ascii="Arial" w:hAnsi="Arial"/>
      <w:lang w:val="pt-BR" w:eastAsia="pt-BR" w:bidi="ar-SA"/>
    </w:rPr>
  </w:style>
  <w:style w:type="character" w:customStyle="1" w:styleId="Heading9Char">
    <w:name w:val="Heading 9 Char"/>
    <w:link w:val="Heading9"/>
    <w:uiPriority w:val="99"/>
    <w:locked/>
    <w:rsid w:val="002C7DC5"/>
    <w:rPr>
      <w:rFonts w:ascii="Arial" w:hAnsi="Arial"/>
      <w:lang w:val="pt-BR" w:eastAsia="pt-BR" w:bidi="ar-SA"/>
    </w:rPr>
  </w:style>
  <w:style w:type="paragraph" w:styleId="BalloonText">
    <w:name w:val="Balloon Text"/>
    <w:basedOn w:val="Normal"/>
    <w:link w:val="BalloonTextChar"/>
    <w:uiPriority w:val="99"/>
    <w:semiHidden/>
    <w:rsid w:val="00210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C7DC5"/>
    <w:rPr>
      <w:rFonts w:cs="Times New Roman"/>
      <w:sz w:val="2"/>
      <w:lang w:val="pt-BR" w:eastAsia="pt-BR"/>
    </w:rPr>
  </w:style>
  <w:style w:type="paragraph" w:styleId="Footer">
    <w:name w:val="footer"/>
    <w:aliases w:val="PSC_Rodapé"/>
    <w:basedOn w:val="Normal"/>
    <w:link w:val="FooterChar"/>
    <w:rsid w:val="00733440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character" w:customStyle="1" w:styleId="FooterChar">
    <w:name w:val="Footer Char"/>
    <w:aliases w:val="PSC_Rodapé Char"/>
    <w:link w:val="Footer"/>
    <w:uiPriority w:val="99"/>
    <w:locked/>
    <w:rsid w:val="00787C8B"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rsid w:val="0073344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2C7DC5"/>
    <w:rPr>
      <w:rFonts w:ascii="Times" w:hAnsi="Times" w:cs="Times New Roman"/>
      <w:sz w:val="20"/>
      <w:szCs w:val="20"/>
      <w:lang w:val="pt-BR" w:eastAsia="pt-BR"/>
    </w:rPr>
  </w:style>
  <w:style w:type="character" w:styleId="Hyperlink">
    <w:name w:val="Hyperlink"/>
    <w:aliases w:val="PSC_Hyperlink"/>
    <w:uiPriority w:val="99"/>
    <w:rsid w:val="00733440"/>
    <w:rPr>
      <w:rFonts w:cs="Times New Roman"/>
      <w:color w:val="0000FF"/>
      <w:u w:val="single"/>
    </w:rPr>
  </w:style>
  <w:style w:type="character" w:styleId="PageNumber">
    <w:name w:val="page number"/>
    <w:rsid w:val="00733440"/>
    <w:rPr>
      <w:rFonts w:cs="Times New Roman"/>
    </w:rPr>
  </w:style>
  <w:style w:type="paragraph" w:customStyle="1" w:styleId="PSCComentarioTemplate">
    <w:name w:val="PSC_Comentario_Template"/>
    <w:basedOn w:val="Normal"/>
    <w:uiPriority w:val="99"/>
    <w:rsid w:val="00733440"/>
    <w:rPr>
      <w:i/>
    </w:rPr>
  </w:style>
  <w:style w:type="paragraph" w:customStyle="1" w:styleId="PSCLegenda">
    <w:name w:val="PSC_Legenda"/>
    <w:basedOn w:val="Normal"/>
    <w:rsid w:val="00733440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uiPriority w:val="99"/>
    <w:rsid w:val="00733440"/>
    <w:pPr>
      <w:numPr>
        <w:numId w:val="10"/>
      </w:numPr>
      <w:outlineLvl w:val="0"/>
    </w:pPr>
  </w:style>
  <w:style w:type="paragraph" w:customStyle="1" w:styleId="PSCRequisito">
    <w:name w:val="PSC_Requisito"/>
    <w:basedOn w:val="Normal"/>
    <w:autoRedefine/>
    <w:uiPriority w:val="99"/>
    <w:rsid w:val="004B686B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sz w:val="20"/>
    </w:rPr>
  </w:style>
  <w:style w:type="paragraph" w:customStyle="1" w:styleId="PSCTabelaCabecalho">
    <w:name w:val="PSC_Tabela_Cabecalho"/>
    <w:basedOn w:val="Normal"/>
    <w:autoRedefine/>
    <w:rsid w:val="00733440"/>
    <w:pPr>
      <w:jc w:val="left"/>
    </w:pPr>
    <w:rPr>
      <w:rFonts w:ascii="Verdana" w:hAnsi="Verdana"/>
      <w:b/>
      <w:sz w:val="20"/>
    </w:rPr>
  </w:style>
  <w:style w:type="paragraph" w:customStyle="1" w:styleId="titulocapa">
    <w:name w:val="titulo_capa"/>
    <w:rsid w:val="00733440"/>
    <w:pPr>
      <w:ind w:hanging="547"/>
      <w:jc w:val="center"/>
    </w:pPr>
    <w:rPr>
      <w:rFonts w:ascii="Verdana" w:hAnsi="Verdana"/>
      <w:b/>
      <w:noProof/>
      <w:sz w:val="28"/>
      <w:lang w:val="pt-BR" w:eastAsia="pt-BR"/>
    </w:rPr>
  </w:style>
  <w:style w:type="paragraph" w:customStyle="1" w:styleId="titulocapaprojeto">
    <w:name w:val="titulo_capa_projeto"/>
    <w:basedOn w:val="Normal"/>
    <w:uiPriority w:val="99"/>
    <w:rsid w:val="00733440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733440"/>
    <w:pPr>
      <w:ind w:hanging="547"/>
      <w:jc w:val="center"/>
    </w:pPr>
    <w:rPr>
      <w:rFonts w:ascii="Verdana" w:hAnsi="Verdana"/>
      <w:noProof/>
      <w:sz w:val="22"/>
      <w:lang w:val="pt-BR" w:eastAsia="pt-BR"/>
    </w:rPr>
  </w:style>
  <w:style w:type="paragraph" w:styleId="TOC2">
    <w:name w:val="toc 2"/>
    <w:basedOn w:val="Normal"/>
    <w:next w:val="Normal"/>
    <w:autoRedefine/>
    <w:uiPriority w:val="39"/>
    <w:rsid w:val="00733440"/>
    <w:pPr>
      <w:spacing w:before="120" w:after="0"/>
      <w:ind w:left="220"/>
      <w:jc w:val="left"/>
    </w:pPr>
    <w:rPr>
      <w:rFonts w:ascii="Times New Roman" w:hAnsi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33440"/>
    <w:pPr>
      <w:spacing w:before="0" w:after="0"/>
      <w:ind w:left="440"/>
      <w:jc w:val="left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733440"/>
    <w:pPr>
      <w:spacing w:before="0" w:after="0"/>
      <w:ind w:left="880"/>
      <w:jc w:val="left"/>
    </w:pPr>
    <w:rPr>
      <w:rFonts w:ascii="Times New Roman" w:hAnsi="Times New Roman"/>
      <w:sz w:val="20"/>
    </w:rPr>
  </w:style>
  <w:style w:type="paragraph" w:styleId="BodyText">
    <w:name w:val="Body Text"/>
    <w:basedOn w:val="Normal"/>
    <w:link w:val="BodyTextChar"/>
    <w:rsid w:val="00733440"/>
    <w:pPr>
      <w:jc w:val="center"/>
    </w:pPr>
  </w:style>
  <w:style w:type="character" w:customStyle="1" w:styleId="BodyTextChar">
    <w:name w:val="Body Text Char"/>
    <w:link w:val="BodyText"/>
    <w:uiPriority w:val="99"/>
    <w:semiHidden/>
    <w:locked/>
    <w:rsid w:val="002C7DC5"/>
    <w:rPr>
      <w:rFonts w:ascii="Times" w:hAnsi="Times" w:cs="Times New Roman"/>
      <w:sz w:val="20"/>
      <w:szCs w:val="20"/>
      <w:lang w:val="pt-BR" w:eastAsia="pt-BR"/>
    </w:rPr>
  </w:style>
  <w:style w:type="table" w:styleId="TableGrid">
    <w:name w:val="Table Grid"/>
    <w:basedOn w:val="TableNormal"/>
    <w:uiPriority w:val="99"/>
    <w:rsid w:val="006E11C3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702DC"/>
    <w:pPr>
      <w:tabs>
        <w:tab w:val="left" w:pos="440"/>
        <w:tab w:val="right" w:leader="dot" w:pos="9060"/>
      </w:tabs>
      <w:spacing w:before="240" w:after="120"/>
      <w:jc w:val="left"/>
    </w:pPr>
    <w:rPr>
      <w:rFonts w:ascii="Cambria" w:hAnsi="Cambria"/>
      <w:b/>
      <w:bCs/>
      <w:sz w:val="28"/>
      <w:szCs w:val="28"/>
      <w:lang w:val="en-US"/>
    </w:rPr>
  </w:style>
  <w:style w:type="paragraph" w:styleId="TOC4">
    <w:name w:val="toc 4"/>
    <w:basedOn w:val="PargrafodaLista"/>
    <w:next w:val="Normal"/>
    <w:autoRedefine/>
    <w:uiPriority w:val="39"/>
    <w:rsid w:val="001A7B7C"/>
    <w:pPr>
      <w:tabs>
        <w:tab w:val="right" w:leader="dot" w:pos="9060"/>
      </w:tabs>
      <w:spacing w:before="0" w:after="0"/>
      <w:jc w:val="left"/>
    </w:pPr>
    <w:rPr>
      <w:rFonts w:ascii="Arial" w:hAnsi="Arial" w:cs="Arial"/>
      <w:b/>
      <w:sz w:val="16"/>
      <w:szCs w:val="22"/>
      <w:lang w:val="en-US"/>
    </w:rPr>
  </w:style>
  <w:style w:type="paragraph" w:styleId="TOC6">
    <w:name w:val="toc 6"/>
    <w:basedOn w:val="Normal"/>
    <w:next w:val="Normal"/>
    <w:autoRedefine/>
    <w:uiPriority w:val="99"/>
    <w:semiHidden/>
    <w:rsid w:val="004D6C7C"/>
    <w:pPr>
      <w:spacing w:before="0" w:after="0"/>
      <w:ind w:left="1100"/>
      <w:jc w:val="left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4D6C7C"/>
    <w:pPr>
      <w:spacing w:before="0" w:after="0"/>
      <w:ind w:left="1320"/>
      <w:jc w:val="left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4D6C7C"/>
    <w:pPr>
      <w:spacing w:before="0" w:after="0"/>
      <w:ind w:left="1540"/>
      <w:jc w:val="left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4D6C7C"/>
    <w:pPr>
      <w:spacing w:before="0" w:after="0"/>
      <w:ind w:left="1760"/>
      <w:jc w:val="left"/>
    </w:pPr>
    <w:rPr>
      <w:rFonts w:ascii="Times New Roman" w:hAnsi="Times New Roman"/>
      <w:sz w:val="20"/>
    </w:rPr>
  </w:style>
  <w:style w:type="character" w:styleId="CommentReference">
    <w:name w:val="annotation reference"/>
    <w:uiPriority w:val="99"/>
    <w:rsid w:val="0013747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3747D"/>
    <w:rPr>
      <w:sz w:val="20"/>
    </w:rPr>
  </w:style>
  <w:style w:type="character" w:customStyle="1" w:styleId="CommentTextChar">
    <w:name w:val="Comment Text Char"/>
    <w:link w:val="CommentText"/>
    <w:uiPriority w:val="99"/>
    <w:locked/>
    <w:rsid w:val="0013747D"/>
    <w:rPr>
      <w:rFonts w:ascii="Times" w:hAnsi="Times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3747D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3747D"/>
    <w:rPr>
      <w:rFonts w:ascii="Times" w:hAnsi="Times" w:cs="Times New Roman"/>
      <w:b/>
      <w:bCs/>
    </w:rPr>
  </w:style>
  <w:style w:type="paragraph" w:customStyle="1" w:styleId="ColorfulList-Accent11">
    <w:name w:val="Colorful List - Accent 11"/>
    <w:basedOn w:val="Normal"/>
    <w:uiPriority w:val="99"/>
    <w:qFormat/>
    <w:rsid w:val="00D06889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7B5004"/>
    <w:rPr>
      <w:rFonts w:ascii="Times" w:hAnsi="Times"/>
      <w:sz w:val="22"/>
      <w:lang w:val="pt-BR" w:eastAsia="pt-BR"/>
    </w:rPr>
  </w:style>
  <w:style w:type="paragraph" w:customStyle="1" w:styleId="TituloDoc">
    <w:name w:val="TituloDoc"/>
    <w:basedOn w:val="Heading1"/>
    <w:link w:val="TituloDocChar"/>
    <w:uiPriority w:val="99"/>
    <w:rsid w:val="00B64BB8"/>
    <w:pPr>
      <w:pBdr>
        <w:bottom w:val="none" w:sz="0" w:space="0" w:color="auto"/>
      </w:pBdr>
    </w:pPr>
    <w:rPr>
      <w:rFonts w:ascii="Arial" w:hAnsi="Arial" w:cs="Arial"/>
      <w:b w:val="0"/>
      <w:szCs w:val="22"/>
      <w:lang w:val="en-US"/>
    </w:rPr>
  </w:style>
  <w:style w:type="paragraph" w:customStyle="1" w:styleId="TituloDoc1">
    <w:name w:val="TituloDoc1"/>
    <w:basedOn w:val="Heading1"/>
    <w:next w:val="TituloDoc"/>
    <w:uiPriority w:val="99"/>
    <w:rsid w:val="00B64BB8"/>
    <w:pPr>
      <w:pBdr>
        <w:bottom w:val="none" w:sz="0" w:space="0" w:color="auto"/>
      </w:pBdr>
    </w:pPr>
    <w:rPr>
      <w:rFonts w:ascii="Arial" w:hAnsi="Arial" w:cs="Arial"/>
      <w:b w:val="0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B64BB8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B64BB8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uloDocChar">
    <w:name w:val="TituloDoc Char"/>
    <w:link w:val="TituloDoc"/>
    <w:uiPriority w:val="99"/>
    <w:locked/>
    <w:rsid w:val="00B74F04"/>
    <w:rPr>
      <w:rFonts w:ascii="Arial" w:hAnsi="Arial" w:cs="Arial"/>
      <w:color w:val="17365D"/>
      <w:spacing w:val="5"/>
      <w:kern w:val="28"/>
      <w:sz w:val="22"/>
      <w:szCs w:val="22"/>
      <w:lang w:val="en-US" w:eastAsia="pt-BR" w:bidi="ar-SA"/>
    </w:rPr>
  </w:style>
  <w:style w:type="paragraph" w:customStyle="1" w:styleId="TituloDoc11">
    <w:name w:val="TituloDoc11"/>
    <w:basedOn w:val="Title"/>
    <w:next w:val="TituloDoc"/>
    <w:uiPriority w:val="99"/>
    <w:rsid w:val="00B64BB8"/>
    <w:pPr>
      <w:pBdr>
        <w:bottom w:val="none" w:sz="0" w:space="0" w:color="auto"/>
      </w:pBdr>
      <w:spacing w:after="120"/>
      <w:contextualSpacing w:val="0"/>
    </w:pPr>
    <w:rPr>
      <w:rFonts w:ascii="Arial" w:hAnsi="Arial" w:cs="Arial"/>
      <w:b/>
      <w:color w:val="auto"/>
      <w:sz w:val="22"/>
      <w:szCs w:val="22"/>
      <w:lang w:val="en-US"/>
    </w:rPr>
  </w:style>
  <w:style w:type="character" w:customStyle="1" w:styleId="xml">
    <w:name w:val="xml"/>
    <w:uiPriority w:val="99"/>
    <w:rsid w:val="00183F32"/>
    <w:rPr>
      <w:rFonts w:cs="Times New Roman"/>
    </w:rPr>
  </w:style>
  <w:style w:type="paragraph" w:styleId="Caption">
    <w:name w:val="caption"/>
    <w:basedOn w:val="Normal"/>
    <w:next w:val="Normal"/>
    <w:qFormat/>
    <w:rsid w:val="007B434D"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787C8B"/>
    <w:pPr>
      <w:spacing w:before="0"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locked/>
    <w:rsid w:val="00787C8B"/>
    <w:rPr>
      <w:rFonts w:ascii="Times" w:hAnsi="Times" w:cs="Times New Roman"/>
    </w:rPr>
  </w:style>
  <w:style w:type="character" w:styleId="FootnoteReference">
    <w:name w:val="footnote reference"/>
    <w:uiPriority w:val="99"/>
    <w:rsid w:val="00787C8B"/>
    <w:rPr>
      <w:rFonts w:cs="Times New Roman"/>
      <w:vertAlign w:val="superscript"/>
    </w:rPr>
  </w:style>
  <w:style w:type="character" w:customStyle="1" w:styleId="CharChar2">
    <w:name w:val="Char Char2"/>
    <w:uiPriority w:val="99"/>
    <w:rsid w:val="00812E90"/>
    <w:rPr>
      <w:rFonts w:ascii="Times" w:hAnsi="Times" w:cs="Times New Roman"/>
    </w:rPr>
  </w:style>
  <w:style w:type="character" w:customStyle="1" w:styleId="CharChar3">
    <w:name w:val="Char Char3"/>
    <w:uiPriority w:val="99"/>
    <w:rsid w:val="00D74B2E"/>
    <w:rPr>
      <w:rFonts w:ascii="Times" w:hAnsi="Times" w:cs="Times New Roman"/>
    </w:rPr>
  </w:style>
  <w:style w:type="paragraph" w:styleId="DocumentMap">
    <w:name w:val="Document Map"/>
    <w:basedOn w:val="Normal"/>
    <w:link w:val="DocumentMapChar"/>
    <w:uiPriority w:val="99"/>
    <w:semiHidden/>
    <w:locked/>
    <w:rsid w:val="00D74B2E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314EEE"/>
    <w:rPr>
      <w:rFonts w:cs="Times New Roman"/>
      <w:sz w:val="2"/>
      <w:lang w:val="pt-BR" w:eastAsia="pt-BR"/>
    </w:rPr>
  </w:style>
  <w:style w:type="character" w:styleId="FollowedHyperlink">
    <w:name w:val="FollowedHyperlink"/>
    <w:uiPriority w:val="99"/>
    <w:locked/>
    <w:rsid w:val="00EB30A4"/>
    <w:rPr>
      <w:rFonts w:cs="Times New Roman"/>
      <w:color w:val="800080"/>
      <w:u w:val="single"/>
    </w:rPr>
  </w:style>
  <w:style w:type="paragraph" w:customStyle="1" w:styleId="msolistparagraph0">
    <w:name w:val="msolistparagraph"/>
    <w:basedOn w:val="Normal"/>
    <w:uiPriority w:val="99"/>
    <w:rsid w:val="008A4EDB"/>
    <w:pPr>
      <w:ind w:left="720"/>
    </w:pPr>
    <w:rPr>
      <w:rFonts w:cs="Times"/>
      <w:szCs w:val="22"/>
      <w:lang w:val="en-US" w:eastAsia="en-US"/>
    </w:rPr>
  </w:style>
  <w:style w:type="paragraph" w:customStyle="1" w:styleId="Style1">
    <w:name w:val="Style1"/>
    <w:basedOn w:val="PSCReferencia"/>
    <w:uiPriority w:val="99"/>
    <w:rsid w:val="00663A20"/>
    <w:rPr>
      <w:lang w:val="en-US"/>
    </w:rPr>
  </w:style>
  <w:style w:type="paragraph" w:customStyle="1" w:styleId="GridTable31">
    <w:name w:val="Grid Table 31"/>
    <w:basedOn w:val="Heading1"/>
    <w:next w:val="Normal"/>
    <w:uiPriority w:val="39"/>
    <w:qFormat/>
    <w:rsid w:val="002E6571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kern w:val="0"/>
      <w:sz w:val="28"/>
      <w:szCs w:val="28"/>
      <w:lang w:eastAsia="en-US"/>
    </w:rPr>
  </w:style>
  <w:style w:type="paragraph" w:styleId="ListBullet">
    <w:name w:val="List Bullet"/>
    <w:basedOn w:val="Normal"/>
    <w:uiPriority w:val="99"/>
    <w:unhideWhenUsed/>
    <w:locked/>
    <w:rsid w:val="001A355E"/>
    <w:pPr>
      <w:numPr>
        <w:numId w:val="11"/>
      </w:numPr>
      <w:contextualSpacing/>
    </w:pPr>
  </w:style>
  <w:style w:type="paragraph" w:customStyle="1" w:styleId="ListParagraph1">
    <w:name w:val="List Paragraph1"/>
    <w:basedOn w:val="Normal"/>
    <w:uiPriority w:val="99"/>
    <w:qFormat/>
    <w:rsid w:val="00595278"/>
    <w:pPr>
      <w:ind w:left="720"/>
      <w:contextualSpacing/>
    </w:pPr>
  </w:style>
  <w:style w:type="character" w:customStyle="1" w:styleId="shorttext">
    <w:name w:val="short_text"/>
    <w:basedOn w:val="DefaultParagraphFont"/>
    <w:rsid w:val="00C4385D"/>
  </w:style>
  <w:style w:type="paragraph" w:customStyle="1" w:styleId="PargrafodaLista1">
    <w:name w:val="Parágrafo da Lista1"/>
    <w:basedOn w:val="Normal"/>
    <w:qFormat/>
    <w:rsid w:val="004C03C9"/>
    <w:pPr>
      <w:ind w:left="720"/>
      <w:contextualSpacing/>
    </w:pPr>
  </w:style>
  <w:style w:type="character" w:customStyle="1" w:styleId="cmplfrmlbl">
    <w:name w:val="cmpl_frm_lbl"/>
    <w:basedOn w:val="DefaultParagraphFont"/>
    <w:rsid w:val="00C24D7B"/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A03C10"/>
  </w:style>
  <w:style w:type="paragraph" w:customStyle="1" w:styleId="ftArial">
    <w:name w:val="ft + Arial"/>
    <w:aliases w:val="Bold"/>
    <w:basedOn w:val="ColorfulList-Accent11"/>
    <w:rsid w:val="0013346B"/>
    <w:pPr>
      <w:ind w:left="0"/>
    </w:pPr>
    <w:rPr>
      <w:rFonts w:ascii="Arial" w:hAnsi="Arial" w:cs="Arial"/>
      <w:b/>
      <w:u w:val="single"/>
      <w:lang w:val="en-US"/>
    </w:rPr>
  </w:style>
  <w:style w:type="character" w:customStyle="1" w:styleId="cmplfrmlblinline">
    <w:name w:val="cmpl_frm_lbl_inline"/>
    <w:basedOn w:val="DefaultParagraphFont"/>
    <w:rsid w:val="0033591C"/>
  </w:style>
  <w:style w:type="character" w:customStyle="1" w:styleId="descricao">
    <w:name w:val="descricao"/>
    <w:basedOn w:val="DefaultParagraphFont"/>
    <w:rsid w:val="00302D40"/>
  </w:style>
  <w:style w:type="paragraph" w:customStyle="1" w:styleId="ListParagraph11">
    <w:name w:val="List Paragraph11"/>
    <w:basedOn w:val="Normal"/>
    <w:rsid w:val="00E86CBF"/>
    <w:pPr>
      <w:ind w:left="720"/>
      <w:contextualSpacing/>
    </w:pPr>
    <w:rPr>
      <w:rFonts w:eastAsia="Calibri"/>
    </w:rPr>
  </w:style>
  <w:style w:type="character" w:customStyle="1" w:styleId="hps">
    <w:name w:val="hps"/>
    <w:basedOn w:val="DefaultParagraphFont"/>
    <w:rsid w:val="00387C31"/>
  </w:style>
  <w:style w:type="paragraph" w:customStyle="1" w:styleId="PSCNormal">
    <w:name w:val="PSC_Normal"/>
    <w:basedOn w:val="ColorfulList-Accent11"/>
    <w:rsid w:val="00263F4A"/>
    <w:pPr>
      <w:ind w:left="0"/>
    </w:pPr>
    <w:rPr>
      <w:rFonts w:ascii="Arial" w:hAnsi="Arial" w:cs="Arial"/>
      <w:b/>
      <w:lang w:val="en-US"/>
    </w:rPr>
  </w:style>
  <w:style w:type="paragraph" w:customStyle="1" w:styleId="PargrafodaLista">
    <w:name w:val="Parágrafo da Lista"/>
    <w:basedOn w:val="Normal"/>
    <w:uiPriority w:val="34"/>
    <w:qFormat/>
    <w:rsid w:val="001A7B7C"/>
    <w:pPr>
      <w:ind w:left="708"/>
    </w:pPr>
  </w:style>
  <w:style w:type="paragraph" w:customStyle="1" w:styleId="PSCNormal0">
    <w:name w:val="PSC_Normal&quot;"/>
    <w:basedOn w:val="ColorfulList-Accent11"/>
    <w:rsid w:val="003661AF"/>
    <w:pPr>
      <w:ind w:left="0"/>
    </w:pPr>
    <w:rPr>
      <w:rFonts w:ascii="Times New Roman" w:hAnsi="Times New Roman"/>
      <w:b/>
      <w:lang w:val="en-US"/>
    </w:r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5E4D2C"/>
    <w:pPr>
      <w:numPr>
        <w:numId w:val="0"/>
      </w:numPr>
      <w:pBdr>
        <w:bottom w:val="none" w:sz="0" w:space="0" w:color="auto"/>
      </w:pBdr>
      <w:shd w:val="clear" w:color="auto" w:fill="auto"/>
      <w:spacing w:before="240" w:after="60"/>
      <w:outlineLvl w:val="9"/>
    </w:pPr>
    <w:rPr>
      <w:rFonts w:ascii="Calibri Light" w:eastAsia="Times New Roman" w:hAnsi="Calibri Light"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53350c48a4654a6e" Type="http://schemas.microsoft.com/office/2019/09/relationships/intelligence" Target="intelligenc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Projetos\prosces3\subprocessos\psc\templates\PROSCES-PSC-TMP-TMP-Exter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FB2AC75EB464BA9F1F77BFA9B087A" ma:contentTypeVersion="14" ma:contentTypeDescription="Create a new document." ma:contentTypeScope="" ma:versionID="71b0ed7ecf20ea98b32f8e36844a41e5">
  <xsd:schema xmlns:xsd="http://www.w3.org/2001/XMLSchema" xmlns:xs="http://www.w3.org/2001/XMLSchema" xmlns:p="http://schemas.microsoft.com/office/2006/metadata/properties" xmlns:ns3="a625705e-095e-47f8-a0a0-03ce2d930d02" xmlns:ns4="ab17aa17-eff5-45a5-8a08-3910ee8c4b29" targetNamespace="http://schemas.microsoft.com/office/2006/metadata/properties" ma:root="true" ma:fieldsID="e58cbc7b12886a5aa024046105ca3f7b" ns3:_="" ns4:_="">
    <xsd:import namespace="a625705e-095e-47f8-a0a0-03ce2d930d02"/>
    <xsd:import namespace="ab17aa17-eff5-45a5-8a08-3910ee8c4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5705e-095e-47f8-a0a0-03ce2d930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7aa17-eff5-45a5-8a08-3910ee8c4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5CE146-B72F-4529-A962-AEB5A8660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A45B4-E92F-4520-A565-B0EE307E9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C76BEA-93EC-455C-8705-A7CE5F3B2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5705e-095e-47f8-a0a0-03ce2d930d02"/>
    <ds:schemaRef ds:uri="ab17aa17-eff5-45a5-8a08-3910ee8c4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PROSCES-PSC-TMP-TMP-Externo.dot</Template>
  <TotalTime>0</TotalTime>
  <Pages>1</Pages>
  <Words>1404</Words>
  <Characters>8004</Characters>
  <Application>Microsoft Office Word</Application>
  <DocSecurity>4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Eduardo Araujo Oliveira</dc:creator>
  <cp:keywords/>
  <cp:lastModifiedBy>Zhuolun WU</cp:lastModifiedBy>
  <cp:revision>84</cp:revision>
  <cp:lastPrinted>2008-02-27T13:15:00Z</cp:lastPrinted>
  <dcterms:created xsi:type="dcterms:W3CDTF">2021-08-14T20:52:00Z</dcterms:created>
  <dcterms:modified xsi:type="dcterms:W3CDTF">2021-08-15T10:08:00Z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0x010100653FB2AC75EB464BA9F1F77BFA9B087A</vt:lpwstr>
  </property>
</Properties>
</file>